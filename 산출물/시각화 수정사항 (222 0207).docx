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DA7" w14:textId="437665FA" w:rsidR="0016610A" w:rsidRDefault="00972AE7" w:rsidP="004F41ED">
      <w:pPr>
        <w:pStyle w:val="a7"/>
      </w:pPr>
      <w:r>
        <w:rPr>
          <w:rFonts w:hint="eastAsia"/>
        </w:rPr>
        <w:t>시각화</w:t>
      </w:r>
      <w:r w:rsidR="00D75999">
        <w:rPr>
          <w:rFonts w:hint="eastAsia"/>
        </w:rPr>
        <w:t>/데이터분석</w:t>
      </w:r>
      <w:r>
        <w:rPr>
          <w:rFonts w:hint="eastAsia"/>
        </w:rPr>
        <w:t xml:space="preserve"> 수정사항</w:t>
      </w:r>
      <w:r w:rsidR="00911B32">
        <w:rPr>
          <w:rFonts w:hint="eastAsia"/>
        </w:rPr>
        <w:t xml:space="preserve"> </w:t>
      </w:r>
      <w:r w:rsidR="00911B32">
        <w:t>(</w:t>
      </w:r>
      <w:r w:rsidR="000C07B5">
        <w:t>2</w:t>
      </w:r>
      <w:r w:rsidR="00911B32">
        <w:t>/</w:t>
      </w:r>
      <w:r w:rsidR="000C07B5">
        <w:t>7</w:t>
      </w:r>
      <w:r w:rsidR="00911B32">
        <w:t>)</w:t>
      </w:r>
    </w:p>
    <w:p w14:paraId="20D28C2C" w14:textId="77777777" w:rsidR="00972AE7" w:rsidRDefault="00972AE7" w:rsidP="00972AE7">
      <w:pPr>
        <w:pStyle w:val="1"/>
        <w:rPr>
          <w:lang w:val="ko-KR" w:bidi="ko-KR"/>
        </w:rPr>
      </w:pPr>
      <w:r>
        <w:rPr>
          <w:rFonts w:hint="eastAsia"/>
          <w:lang w:val="ko-KR" w:bidi="ko-KR"/>
        </w:rPr>
        <w:t xml:space="preserve">전문가 토픽모델 </w:t>
      </w:r>
    </w:p>
    <w:p w14:paraId="07098525" w14:textId="12FE018F" w:rsidR="00972AE7" w:rsidRDefault="00972AE7" w:rsidP="00972AE7">
      <w:pPr>
        <w:pStyle w:val="2"/>
        <w:rPr>
          <w:lang w:val="ko-KR" w:bidi="ko-KR"/>
        </w:rPr>
      </w:pPr>
      <w:r>
        <w:rPr>
          <w:lang w:val="ko-KR" w:bidi="ko-KR"/>
        </w:rPr>
        <w:t>‘</w:t>
      </w:r>
      <w:r>
        <w:rPr>
          <w:rFonts w:hint="eastAsia"/>
          <w:lang w:val="ko-KR" w:bidi="ko-KR"/>
        </w:rPr>
        <w:t>토픽모델 인터페이스</w:t>
      </w:r>
      <w:r>
        <w:rPr>
          <w:lang w:val="ko-KR" w:bidi="ko-KR"/>
        </w:rPr>
        <w:t>’</w:t>
      </w:r>
    </w:p>
    <w:p w14:paraId="35169E79" w14:textId="77777777" w:rsidR="00F226AE" w:rsidRDefault="00F226AE" w:rsidP="00F226AE">
      <w:pPr>
        <w:pStyle w:val="3"/>
      </w:pPr>
      <w:r>
        <w:t>‘</w:t>
      </w:r>
      <w:r>
        <w:rPr>
          <w:rFonts w:hint="eastAsia"/>
        </w:rPr>
        <w:t>토픽저장</w:t>
      </w:r>
      <w:r>
        <w:t>’</w:t>
      </w:r>
    </w:p>
    <w:p w14:paraId="3FCA45FF" w14:textId="77777777" w:rsidR="00F226AE" w:rsidRDefault="00F226AE" w:rsidP="00356449">
      <w:pPr>
        <w:pStyle w:val="4"/>
      </w:pPr>
      <w:r>
        <w:rPr>
          <w:rFonts w:hint="eastAsia"/>
        </w:rPr>
        <w:t xml:space="preserve">토픽 </w:t>
      </w:r>
      <w:r>
        <w:t>‘</w:t>
      </w:r>
      <w:r>
        <w:rPr>
          <w:rFonts w:hint="eastAsia"/>
        </w:rPr>
        <w:t>카테고리</w:t>
      </w:r>
      <w:r>
        <w:t xml:space="preserve"> </w:t>
      </w:r>
      <w:r>
        <w:rPr>
          <w:rFonts w:hint="eastAsia"/>
        </w:rPr>
        <w:t>자동제시</w:t>
      </w:r>
      <w:r>
        <w:t>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구성한 </w:t>
      </w:r>
      <w:r>
        <w:t>‘</w:t>
      </w:r>
      <w:r>
        <w:rPr>
          <w:rFonts w:hint="eastAsia"/>
        </w:rPr>
        <w:t>토픽모델 노드 모든 항목</w:t>
      </w:r>
      <w:r>
        <w:t>’</w:t>
      </w:r>
      <w:r>
        <w:rPr>
          <w:rFonts w:hint="eastAsia"/>
        </w:rPr>
        <w:t xml:space="preserve">을 과학기술표준분류 </w:t>
      </w:r>
      <w:r>
        <w:t>API</w:t>
      </w:r>
      <w:r>
        <w:rPr>
          <w:rFonts w:hint="eastAsia"/>
        </w:rPr>
        <w:t xml:space="preserve">에 입력하여 </w:t>
      </w:r>
      <w:r>
        <w:t>‘</w:t>
      </w:r>
      <w:r>
        <w:rPr>
          <w:rFonts w:hint="eastAsia"/>
        </w:rPr>
        <w:t>과학기술표준분류코드</w:t>
      </w:r>
      <w:r>
        <w:t>’</w:t>
      </w:r>
      <w:r>
        <w:rPr>
          <w:rFonts w:hint="eastAsia"/>
        </w:rPr>
        <w:t xml:space="preserve">를 도출하고 </w:t>
      </w:r>
      <w:r>
        <w:t>‘</w:t>
      </w:r>
      <w:r>
        <w:rPr>
          <w:rFonts w:hint="eastAsia"/>
        </w:rPr>
        <w:t>토픽 카테고리</w:t>
      </w:r>
      <w:r>
        <w:t>’</w:t>
      </w:r>
      <w:r>
        <w:rPr>
          <w:rFonts w:hint="eastAsia"/>
        </w:rPr>
        <w:t>를 자동 제시</w:t>
      </w:r>
    </w:p>
    <w:p w14:paraId="4DEC30C3" w14:textId="77777777" w:rsidR="00F226AE" w:rsidRDefault="00F226AE" w:rsidP="0049374F">
      <w:pPr>
        <w:pStyle w:val="5"/>
      </w:pPr>
      <w:r>
        <w:t>‘</w:t>
      </w:r>
      <w:r>
        <w:rPr>
          <w:rFonts w:hint="eastAsia"/>
        </w:rPr>
        <w:t>저장할 카테고리를 선택해주세요</w:t>
      </w:r>
      <w:r>
        <w:t>’</w:t>
      </w:r>
      <w:r>
        <w:rPr>
          <w:rFonts w:hint="eastAsia"/>
        </w:rPr>
        <w:t xml:space="preserve">칸 밖에 </w:t>
      </w: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 추가</w:t>
      </w:r>
    </w:p>
    <w:p w14:paraId="79177C9B" w14:textId="79D3780B" w:rsidR="00F226AE" w:rsidRDefault="00F226AE" w:rsidP="0049374F">
      <w:pPr>
        <w:pStyle w:val="5"/>
      </w:pP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버튼을 누르면 카테고리 자동 선정</w:t>
      </w:r>
    </w:p>
    <w:p w14:paraId="40B12A1E" w14:textId="504A738A" w:rsidR="00A54650" w:rsidRDefault="00A54650" w:rsidP="0049374F">
      <w:pPr>
        <w:pStyle w:val="5"/>
      </w:pPr>
      <w:r w:rsidRPr="00A54650">
        <w:rPr>
          <w:rFonts w:hint="eastAsia"/>
        </w:rPr>
        <w:t xml:space="preserve">과제분류 </w:t>
      </w:r>
      <w:r w:rsidRPr="00A54650">
        <w:t xml:space="preserve">API </w:t>
      </w:r>
      <w:r w:rsidRPr="00A54650">
        <w:rPr>
          <w:rFonts w:hint="eastAsia"/>
        </w:rPr>
        <w:t>연계 요청 또는 과제분류 사전학습모델 생성 필요</w:t>
      </w:r>
    </w:p>
    <w:p w14:paraId="75040FFD" w14:textId="77777777" w:rsidR="00BC23B8" w:rsidRPr="00BC23B8" w:rsidRDefault="00BC23B8" w:rsidP="00356449">
      <w:pPr>
        <w:pStyle w:val="4"/>
      </w:pPr>
      <w:r w:rsidRPr="00BC23B8">
        <w:rPr>
          <w:rFonts w:hint="eastAsia"/>
        </w:rPr>
        <w:t xml:space="preserve">자동제시 </w:t>
      </w:r>
      <w:r w:rsidRPr="00BC23B8">
        <w:t>‘</w:t>
      </w:r>
      <w:r w:rsidRPr="00BC23B8">
        <w:rPr>
          <w:rFonts w:hint="eastAsia"/>
        </w:rPr>
        <w:t>카테고리</w:t>
      </w:r>
      <w:r w:rsidRPr="00BC23B8">
        <w:t xml:space="preserve">’ </w:t>
      </w:r>
      <w:r w:rsidRPr="00BC23B8">
        <w:rPr>
          <w:rFonts w:hint="eastAsia"/>
        </w:rPr>
        <w:t>수정</w:t>
      </w:r>
    </w:p>
    <w:p w14:paraId="533F53D7" w14:textId="018561C2" w:rsidR="00BC23B8" w:rsidRPr="00BC23B8" w:rsidRDefault="00BC23B8" w:rsidP="0049374F">
      <w:pPr>
        <w:pStyle w:val="5"/>
      </w:pPr>
      <w:r w:rsidRPr="00BC23B8">
        <w:rPr>
          <w:rFonts w:hint="eastAsia"/>
        </w:rPr>
        <w:t xml:space="preserve">토픽모델이 변경되면 자동분류 </w:t>
      </w:r>
      <w:r w:rsidRPr="00BC23B8">
        <w:t xml:space="preserve">API </w:t>
      </w:r>
      <w:r w:rsidRPr="00BC23B8">
        <w:rPr>
          <w:rFonts w:hint="eastAsia"/>
        </w:rPr>
        <w:t>재적용</w:t>
      </w:r>
    </w:p>
    <w:p w14:paraId="0D24BFAC" w14:textId="424C90B3" w:rsidR="00BC23B8" w:rsidRPr="00BC23B8" w:rsidRDefault="00BC23B8" w:rsidP="0049374F">
      <w:pPr>
        <w:pStyle w:val="5"/>
      </w:pPr>
      <w:r w:rsidRPr="00BC23B8">
        <w:t>‘</w:t>
      </w:r>
      <w:r w:rsidRPr="00BC23B8">
        <w:rPr>
          <w:rFonts w:hint="eastAsia"/>
        </w:rPr>
        <w:t>저장하기</w:t>
      </w:r>
      <w:r w:rsidRPr="00BC23B8">
        <w:t xml:space="preserve">’ </w:t>
      </w:r>
      <w:r w:rsidRPr="00BC23B8">
        <w:rPr>
          <w:rFonts w:hint="eastAsia"/>
        </w:rPr>
        <w:t xml:space="preserve">누를 때마다 </w:t>
      </w:r>
      <w:r w:rsidRPr="00BC23B8">
        <w:t>API</w:t>
      </w:r>
      <w:r w:rsidRPr="00BC23B8">
        <w:rPr>
          <w:rFonts w:hint="eastAsia"/>
        </w:rPr>
        <w:t xml:space="preserve"> 활용 분류 업데이트 필요</w:t>
      </w:r>
    </w:p>
    <w:p w14:paraId="0E580855" w14:textId="69890948" w:rsidR="00BC23B8" w:rsidRPr="00BC23B8" w:rsidRDefault="00BC23B8" w:rsidP="0049374F">
      <w:pPr>
        <w:pStyle w:val="5"/>
      </w:pPr>
      <w:r w:rsidRPr="00BC23B8">
        <w:rPr>
          <w:rFonts w:hint="eastAsia"/>
        </w:rPr>
        <w:t xml:space="preserve">자동제시 </w:t>
      </w:r>
      <w:r w:rsidRPr="00BC23B8">
        <w:t>‘</w:t>
      </w:r>
      <w:r w:rsidRPr="00BC23B8">
        <w:rPr>
          <w:rFonts w:hint="eastAsia"/>
        </w:rPr>
        <w:t>카테고리</w:t>
      </w:r>
      <w:r w:rsidRPr="00BC23B8">
        <w:t>’</w:t>
      </w:r>
      <w:r w:rsidRPr="00BC23B8">
        <w:rPr>
          <w:rFonts w:hint="eastAsia"/>
        </w:rPr>
        <w:t>가 적절하지 않을 때</w:t>
      </w:r>
    </w:p>
    <w:p w14:paraId="4936113B" w14:textId="37AAE74C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현재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비활성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 xml:space="preserve">상태를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활성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으로 변경</w:t>
      </w:r>
    </w:p>
    <w:p w14:paraId="32781053" w14:textId="1AE10A8B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사용자가 적절한 카테고리를 고르거나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할 수</w:t>
      </w:r>
      <w:r w:rsidRPr="00BC23B8">
        <w:rPr>
          <w:color w:val="5B9BD5" w:themeColor="accent5"/>
        </w:rPr>
        <w:t xml:space="preserve"> </w:t>
      </w:r>
      <w:r w:rsidRPr="00BC23B8">
        <w:rPr>
          <w:rFonts w:hint="eastAsia"/>
          <w:color w:val="5B9BD5" w:themeColor="accent5"/>
        </w:rPr>
        <w:t xml:space="preserve">있게 변경 </w:t>
      </w:r>
      <w:r w:rsidRPr="00BC23B8">
        <w:rPr>
          <w:color w:val="5B9BD5" w:themeColor="accent5"/>
        </w:rPr>
        <w:sym w:font="Wingdings" w:char="F0E0"/>
      </w:r>
      <w:r w:rsidRPr="00BC23B8">
        <w:rPr>
          <w:color w:val="5B9BD5" w:themeColor="accent5"/>
        </w:rPr>
        <w:t xml:space="preserve"> ‘</w:t>
      </w:r>
      <w:r w:rsidRPr="00BC23B8">
        <w:rPr>
          <w:rFonts w:hint="eastAsia"/>
          <w:color w:val="5B9BD5" w:themeColor="accent5"/>
        </w:rPr>
        <w:t xml:space="preserve">토픽 카테고리 </w:t>
      </w:r>
      <w:r w:rsidRPr="00BC23B8">
        <w:rPr>
          <w:color w:val="5B9BD5" w:themeColor="accent5"/>
        </w:rPr>
        <w:t xml:space="preserve">like 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>참조</w:t>
      </w:r>
    </w:p>
    <w:p w14:paraId="1514495C" w14:textId="661EF952" w:rsidR="00F226AE" w:rsidRDefault="00F226AE" w:rsidP="00356449">
      <w:pPr>
        <w:pStyle w:val="4"/>
      </w:pPr>
      <w:r>
        <w:rPr>
          <w:rFonts w:hint="eastAsia"/>
        </w:rPr>
        <w:t xml:space="preserve">토픽 카테고리 </w:t>
      </w:r>
      <w:r>
        <w:t>Like</w:t>
      </w:r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 xml:space="preserve">현재 콤보상자를 열면 목록이 보이는 화면에서 </w:t>
      </w:r>
      <w:r>
        <w:t>‘</w:t>
      </w:r>
      <w:r>
        <w:rPr>
          <w:rFonts w:hint="eastAsia"/>
        </w:rPr>
        <w:t>카테고리</w:t>
      </w:r>
      <w:r>
        <w:t>’</w:t>
      </w:r>
      <w:r>
        <w:rPr>
          <w:rFonts w:hint="eastAsia"/>
        </w:rPr>
        <w:t>명을 입력하면 관련 카테고리만 보이게 처리</w:t>
      </w:r>
    </w:p>
    <w:p w14:paraId="4D4FB8D9" w14:textId="349BF16A" w:rsidR="00BB0022" w:rsidRDefault="00BB0022" w:rsidP="00356449">
      <w:pPr>
        <w:pStyle w:val="4"/>
      </w:pPr>
      <w:r>
        <w:rPr>
          <w:rFonts w:hint="eastAsia"/>
        </w:rPr>
        <w:t>토픽저장 후,</w:t>
      </w:r>
      <w:r>
        <w:t xml:space="preserve"> ‘</w:t>
      </w:r>
      <w:r>
        <w:rPr>
          <w:rFonts w:hint="eastAsia"/>
        </w:rPr>
        <w:t>토픽저장</w:t>
      </w:r>
      <w:r>
        <w:t>’</w:t>
      </w:r>
      <w:r>
        <w:rPr>
          <w:rFonts w:hint="eastAsia"/>
        </w:rPr>
        <w:t xml:space="preserve">모달에 기존 </w:t>
      </w:r>
      <w:r>
        <w:t>‘</w:t>
      </w:r>
      <w:r>
        <w:rPr>
          <w:rFonts w:hint="eastAsia"/>
        </w:rPr>
        <w:t>카테고리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토픽설명</w:t>
      </w:r>
      <w:r>
        <w:t>’</w:t>
      </w:r>
      <w:r>
        <w:rPr>
          <w:rFonts w:hint="eastAsia"/>
        </w:rPr>
        <w:t>이 남아있는 경우가 있음</w:t>
      </w:r>
    </w:p>
    <w:p w14:paraId="777CD7FD" w14:textId="0AFA8A77" w:rsidR="00BB0022" w:rsidRDefault="00BB0022" w:rsidP="0049374F">
      <w:pPr>
        <w:pStyle w:val="5"/>
      </w:pPr>
      <w:r>
        <w:rPr>
          <w:rFonts w:hint="eastAsia"/>
        </w:rPr>
        <w:t>토픽베이스 검색이 실패 후,</w:t>
      </w:r>
      <w:r>
        <w:t xml:space="preserve"> </w:t>
      </w:r>
      <w:r>
        <w:rPr>
          <w:rFonts w:hint="eastAsia"/>
        </w:rPr>
        <w:t>다른 토픽베이스를 검색하여 저장하려 할 때</w:t>
      </w:r>
    </w:p>
    <w:p w14:paraId="05FE5D93" w14:textId="69C51654" w:rsidR="00972AE7" w:rsidRDefault="00972AE7" w:rsidP="00972AE7">
      <w:pPr>
        <w:pStyle w:val="3"/>
      </w:pPr>
      <w:r>
        <w:rPr>
          <w:rFonts w:hint="eastAsia"/>
        </w:rPr>
        <w:t xml:space="preserve">툴팁 </w:t>
      </w:r>
      <w:r w:rsidR="00932211">
        <w:rPr>
          <w:rFonts w:hint="eastAsia"/>
        </w:rPr>
        <w:t xml:space="preserve">추가 </w:t>
      </w:r>
      <w:r>
        <w:t xml:space="preserve">- </w:t>
      </w:r>
      <w:r>
        <w:rPr>
          <w:rFonts w:hint="eastAsia"/>
        </w:rPr>
        <w:t xml:space="preserve">노드크기보다 긴 용어는 </w:t>
      </w:r>
      <w:r>
        <w:t>‘</w:t>
      </w:r>
      <w:r>
        <w:rPr>
          <w:rFonts w:hint="eastAsia"/>
        </w:rPr>
        <w:t>툴팁</w:t>
      </w:r>
      <w:r>
        <w:t>’</w:t>
      </w:r>
      <w:r>
        <w:rPr>
          <w:rFonts w:hint="eastAsia"/>
        </w:rPr>
        <w:t>으로 모든 글자가 보이게</w:t>
      </w:r>
      <w:r w:rsidR="00932211">
        <w:rPr>
          <w:rFonts w:hint="eastAsia"/>
        </w:rPr>
        <w:t xml:space="preserve"> 처리</w:t>
      </w:r>
    </w:p>
    <w:p w14:paraId="041B84DE" w14:textId="357BF44A" w:rsidR="00932211" w:rsidRDefault="00932211" w:rsidP="00972AE7">
      <w:pPr>
        <w:pStyle w:val="3"/>
      </w:pPr>
      <w:r>
        <w:rPr>
          <w:rFonts w:hint="eastAsia"/>
        </w:rPr>
        <w:t>추천</w:t>
      </w:r>
      <w:r w:rsidR="00F226AE">
        <w:rPr>
          <w:rFonts w:hint="eastAsia"/>
        </w:rPr>
        <w:t xml:space="preserve"> </w:t>
      </w:r>
      <w:r>
        <w:rPr>
          <w:rFonts w:hint="eastAsia"/>
        </w:rPr>
        <w:t>키워드 정렬</w:t>
      </w:r>
      <w:r>
        <w:t xml:space="preserve"> –</w:t>
      </w:r>
      <w:r>
        <w:rPr>
          <w:rFonts w:hint="eastAsia"/>
        </w:rPr>
        <w:t>가나다순으로 정렬하</w:t>
      </w:r>
      <w:r w:rsidR="001935A4">
        <w:rPr>
          <w:rFonts w:hint="eastAsia"/>
        </w:rPr>
        <w:t>여 사용자가 용어 검색 편의성 향상</w:t>
      </w:r>
    </w:p>
    <w:p w14:paraId="3302A467" w14:textId="14FB764D" w:rsidR="00932211" w:rsidRDefault="001935A4" w:rsidP="00356449">
      <w:pPr>
        <w:pStyle w:val="4"/>
      </w:pPr>
      <w:r>
        <w:t>‘</w:t>
      </w:r>
      <w:r>
        <w:rPr>
          <w:rFonts w:hint="eastAsia"/>
        </w:rPr>
        <w:t>중요도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가나다</w:t>
      </w:r>
      <w:r>
        <w:t>’</w:t>
      </w:r>
      <w:r>
        <w:rPr>
          <w:rFonts w:hint="eastAsia"/>
        </w:rPr>
        <w:t xml:space="preserve">순으로 </w:t>
      </w:r>
      <w:r w:rsidR="00932211">
        <w:rPr>
          <w:rFonts w:hint="eastAsia"/>
        </w:rPr>
        <w:t>번갈아 선택 가능하게 구현</w:t>
      </w:r>
    </w:p>
    <w:p w14:paraId="62BC1983" w14:textId="5B90C747" w:rsidR="00932211" w:rsidRDefault="00932211" w:rsidP="0049374F">
      <w:pPr>
        <w:pStyle w:val="5"/>
      </w:pPr>
      <w:r>
        <w:t>‘</w:t>
      </w:r>
      <w:r>
        <w:rPr>
          <w:rFonts w:hint="eastAsia"/>
        </w:rPr>
        <w:t>중요도</w:t>
      </w:r>
      <w:r>
        <w:t>’</w:t>
      </w:r>
      <w:r>
        <w:rPr>
          <w:rFonts w:hint="eastAsia"/>
        </w:rPr>
        <w:t xml:space="preserve">순 </w:t>
      </w:r>
      <w:r>
        <w:t xml:space="preserve">– </w:t>
      </w:r>
      <w:r>
        <w:rPr>
          <w:rFonts w:hint="eastAsia"/>
        </w:rPr>
        <w:t>현재 보이는 방식</w:t>
      </w:r>
    </w:p>
    <w:p w14:paraId="5C39E062" w14:textId="160D1EA0" w:rsidR="00932211" w:rsidRDefault="00932211" w:rsidP="0049374F">
      <w:pPr>
        <w:pStyle w:val="5"/>
      </w:pPr>
      <w:r>
        <w:t>‘</w:t>
      </w:r>
      <w:r>
        <w:rPr>
          <w:rFonts w:hint="eastAsia"/>
        </w:rPr>
        <w:t>가나다</w:t>
      </w:r>
      <w:r>
        <w:t>’</w:t>
      </w:r>
      <w:r>
        <w:rPr>
          <w:rFonts w:hint="eastAsia"/>
        </w:rPr>
        <w:t xml:space="preserve">순 </w:t>
      </w:r>
      <w:r>
        <w:t xml:space="preserve">– </w:t>
      </w:r>
      <w:r>
        <w:rPr>
          <w:rFonts w:hint="eastAsia"/>
        </w:rPr>
        <w:t>키워드 리스트는 정렬하여 제시</w:t>
      </w:r>
    </w:p>
    <w:p w14:paraId="105CA43D" w14:textId="0DF6154F" w:rsidR="001935A4" w:rsidRDefault="001935A4" w:rsidP="00356449">
      <w:pPr>
        <w:pStyle w:val="4"/>
      </w:pPr>
      <w:r>
        <w:t>‘</w:t>
      </w:r>
      <w:r>
        <w:rPr>
          <w:rFonts w:hint="eastAsia"/>
        </w:rPr>
        <w:t>추천 키워드</w:t>
      </w:r>
      <w:r>
        <w:t>’</w:t>
      </w:r>
      <w:r>
        <w:rPr>
          <w:rFonts w:hint="eastAsia"/>
        </w:rPr>
        <w:t xml:space="preserve">제목 우측에 </w:t>
      </w:r>
      <w:r>
        <w:t>‘</w:t>
      </w:r>
      <w:r>
        <w:rPr>
          <w:rFonts w:hint="eastAsia"/>
        </w:rPr>
        <w:t>중요도순</w:t>
      </w:r>
      <w:r>
        <w:t>’, ‘</w:t>
      </w:r>
      <w:r>
        <w:rPr>
          <w:rFonts w:hint="eastAsia"/>
        </w:rPr>
        <w:t>가나다순</w:t>
      </w:r>
      <w:r>
        <w:t xml:space="preserve">’ </w:t>
      </w:r>
      <w:r>
        <w:rPr>
          <w:rFonts w:hint="eastAsia"/>
        </w:rPr>
        <w:t>버튼을 추가</w:t>
      </w:r>
    </w:p>
    <w:p w14:paraId="349C270E" w14:textId="1F33E893" w:rsidR="001935A4" w:rsidRDefault="001935A4" w:rsidP="001935A4">
      <w:pPr>
        <w:pStyle w:val="3"/>
      </w:pPr>
      <w:r>
        <w:rPr>
          <w:rFonts w:hint="eastAsia"/>
        </w:rPr>
        <w:t>토픽모델 구성화면 단계별 버튼 추가</w:t>
      </w:r>
    </w:p>
    <w:p w14:paraId="256E13AB" w14:textId="267F4D54" w:rsidR="001935A4" w:rsidRDefault="001935A4" w:rsidP="00356449">
      <w:pPr>
        <w:pStyle w:val="4"/>
      </w:pPr>
      <w:r>
        <w:rPr>
          <w:rFonts w:hint="eastAsia"/>
        </w:rPr>
        <w:t>1</w:t>
      </w:r>
      <w:r>
        <w:t>, 2, 3</w:t>
      </w:r>
      <w:r>
        <w:rPr>
          <w:rFonts w:hint="eastAsia"/>
        </w:rPr>
        <w:t>단계 버튼을 각각 추가하여 동시에 여닫기</w:t>
      </w:r>
    </w:p>
    <w:p w14:paraId="40D33115" w14:textId="0D4414C7" w:rsidR="00F226AE" w:rsidRDefault="001935A4" w:rsidP="001935A4">
      <w:pPr>
        <w:pStyle w:val="3"/>
      </w:pPr>
      <w:r>
        <w:rPr>
          <w:rFonts w:hint="eastAsia"/>
        </w:rPr>
        <w:t xml:space="preserve">토픽내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r w:rsidR="00F226AE">
        <w:t xml:space="preserve"> </w:t>
      </w:r>
      <w:r w:rsidR="00F226AE">
        <w:rPr>
          <w:rFonts w:hint="eastAsia"/>
        </w:rPr>
        <w:t>편의성 개선</w:t>
      </w:r>
    </w:p>
    <w:p w14:paraId="7CC648E8" w14:textId="796ABD7A" w:rsidR="001935A4" w:rsidRDefault="00F226AE" w:rsidP="00356449">
      <w:pPr>
        <w:pStyle w:val="4"/>
      </w:pPr>
      <w:r>
        <w:lastRenderedPageBreak/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 후,</w:t>
      </w:r>
      <w:r w:rsidR="001935A4">
        <w:t xml:space="preserve"> </w:t>
      </w:r>
      <w:r w:rsidR="001935A4">
        <w:rPr>
          <w:rFonts w:hint="eastAsia"/>
        </w:rPr>
        <w:t>워드 연속 입력 기능 개선</w:t>
      </w:r>
    </w:p>
    <w:p w14:paraId="71DBD302" w14:textId="36397926" w:rsidR="001935A4" w:rsidRDefault="001935A4" w:rsidP="0049374F">
      <w:pPr>
        <w:pStyle w:val="5"/>
      </w:pP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 후,</w:t>
      </w:r>
      <w:r>
        <w:t xml:space="preserve"> </w:t>
      </w:r>
      <w:r>
        <w:rPr>
          <w:rFonts w:hint="eastAsia"/>
        </w:rPr>
        <w:t>같은 토픽내 워드 추가입력창 자동제시</w:t>
      </w:r>
    </w:p>
    <w:p w14:paraId="55E974BB" w14:textId="25746C06" w:rsidR="001935A4" w:rsidRDefault="001935A4" w:rsidP="0049374F">
      <w:pPr>
        <w:pStyle w:val="5"/>
      </w:pPr>
      <w:r>
        <w:rPr>
          <w:rFonts w:hint="eastAsia"/>
        </w:rPr>
        <w:t>추가입력이 없을 때,</w:t>
      </w:r>
      <w:r>
        <w:t xml:space="preserve"> ‘</w:t>
      </w:r>
      <w:r>
        <w:rPr>
          <w:rFonts w:hint="eastAsia"/>
        </w:rPr>
        <w:t>e</w:t>
      </w:r>
      <w:r>
        <w:t xml:space="preserve">sc’로 </w:t>
      </w:r>
      <w:r>
        <w:rPr>
          <w:rFonts w:hint="eastAsia"/>
        </w:rPr>
        <w:t>빠져나오기</w:t>
      </w:r>
    </w:p>
    <w:p w14:paraId="7E60D9FF" w14:textId="7BD506C9" w:rsidR="00F226AE" w:rsidRDefault="00F226AE" w:rsidP="00356449">
      <w:pPr>
        <w:pStyle w:val="4"/>
      </w:pP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 할 때,</w:t>
      </w:r>
      <w:r>
        <w:t xml:space="preserve"> </w:t>
      </w:r>
      <w:r>
        <w:rPr>
          <w:rFonts w:hint="eastAsia"/>
        </w:rPr>
        <w:t>동시 입력</w:t>
      </w:r>
    </w:p>
    <w:p w14:paraId="367240DC" w14:textId="0833A97C" w:rsidR="00F226AE" w:rsidRDefault="00F226AE" w:rsidP="0049374F">
      <w:pPr>
        <w:pStyle w:val="5"/>
      </w:pP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등을 콤마(</w:t>
      </w:r>
      <w:r>
        <w:t xml:space="preserve"> , )로 </w:t>
      </w:r>
      <w:r>
        <w:rPr>
          <w:rFonts w:hint="eastAsia"/>
        </w:rPr>
        <w:t>분리하여 입력하면</w:t>
      </w:r>
    </w:p>
    <w:p w14:paraId="40F99C4A" w14:textId="76DFD35F" w:rsidR="00F226AE" w:rsidRDefault="00F226AE" w:rsidP="0049374F">
      <w:pPr>
        <w:pStyle w:val="5"/>
      </w:pPr>
      <w:r>
        <w:rPr>
          <w:rFonts w:hint="eastAsia"/>
        </w:rPr>
        <w:t>콤마로 분리한</w:t>
      </w:r>
      <w:r>
        <w:t xml:space="preserve"> ‘</w:t>
      </w:r>
      <w:r>
        <w:rPr>
          <w:rFonts w:hint="eastAsia"/>
        </w:rPr>
        <w:t>워드</w:t>
      </w:r>
      <w:r>
        <w:t xml:space="preserve">’ </w:t>
      </w:r>
      <w:r>
        <w:rPr>
          <w:rFonts w:hint="eastAsia"/>
        </w:rPr>
        <w:t>등을 동시에 여러 노드입력</w:t>
      </w:r>
    </w:p>
    <w:p w14:paraId="03BCE2E5" w14:textId="661AAF7A" w:rsidR="001F2AC1" w:rsidRDefault="001F2AC1" w:rsidP="00356449">
      <w:pPr>
        <w:pStyle w:val="4"/>
      </w:pP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 할 때,</w:t>
      </w:r>
      <w:r>
        <w:t xml:space="preserve"> </w:t>
      </w:r>
      <w:r>
        <w:rPr>
          <w:rFonts w:hint="eastAsia"/>
        </w:rPr>
        <w:t>동의어 사전 도입</w:t>
      </w:r>
    </w:p>
    <w:p w14:paraId="28CAD24F" w14:textId="18DB093B" w:rsidR="001F2AC1" w:rsidRDefault="001F2AC1" w:rsidP="0049374F">
      <w:pPr>
        <w:pStyle w:val="5"/>
      </w:pP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입력 할 때,</w:t>
      </w:r>
      <w:r>
        <w:t xml:space="preserve"> </w:t>
      </w:r>
      <w:r>
        <w:rPr>
          <w:rFonts w:hint="eastAsia"/>
        </w:rPr>
        <w:t xml:space="preserve">동의어 사전상 동의어 자동 제안 </w:t>
      </w:r>
      <w:r>
        <w:sym w:font="Wingdings" w:char="F0E0"/>
      </w:r>
      <w:r>
        <w:t xml:space="preserve"> </w:t>
      </w:r>
      <w:r>
        <w:rPr>
          <w:rFonts w:hint="eastAsia"/>
        </w:rPr>
        <w:t>엔터만으로 자동 노드 추가</w:t>
      </w:r>
    </w:p>
    <w:p w14:paraId="25FDD887" w14:textId="1813C2FD" w:rsidR="001F2AC1" w:rsidRDefault="001F2AC1" w:rsidP="0049374F">
      <w:pPr>
        <w:pStyle w:val="5"/>
      </w:pPr>
      <w:r>
        <w:rPr>
          <w:rFonts w:hint="eastAsia"/>
        </w:rPr>
        <w:t>차차 토픽모델내 동의어를 동의어 사전으로 자동 증보</w:t>
      </w:r>
    </w:p>
    <w:p w14:paraId="4807B5B7" w14:textId="69728E24" w:rsidR="001935A4" w:rsidRDefault="001935A4" w:rsidP="001935A4">
      <w:pPr>
        <w:pStyle w:val="3"/>
      </w:pPr>
      <w:r>
        <w:rPr>
          <w:rFonts w:hint="eastAsia"/>
        </w:rPr>
        <w:t>토픽,</w:t>
      </w:r>
      <w:r>
        <w:t xml:space="preserve"> </w:t>
      </w:r>
      <w:r>
        <w:rPr>
          <w:rFonts w:hint="eastAsia"/>
        </w:rPr>
        <w:t>워드 선택 순서 변경</w:t>
      </w:r>
    </w:p>
    <w:p w14:paraId="6AC3EBB1" w14:textId="60E68776" w:rsidR="001935A4" w:rsidRDefault="001935A4" w:rsidP="00356449">
      <w:pPr>
        <w:pStyle w:val="4"/>
      </w:pPr>
      <w:r>
        <w:rPr>
          <w:rFonts w:hint="eastAsia"/>
        </w:rPr>
        <w:t xml:space="preserve">현재 </w:t>
      </w:r>
      <w:r>
        <w:t xml:space="preserve">– </w:t>
      </w:r>
      <w:r>
        <w:rPr>
          <w:rFonts w:hint="eastAsia"/>
        </w:rPr>
        <w:t>제외</w:t>
      </w:r>
      <w:r>
        <w:t xml:space="preserve">,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미포함</w:t>
      </w:r>
    </w:p>
    <w:p w14:paraId="06E7A312" w14:textId="58BC3F25" w:rsidR="001935A4" w:rsidRDefault="001935A4" w:rsidP="00356449">
      <w:pPr>
        <w:pStyle w:val="4"/>
      </w:pPr>
      <w:r>
        <w:rPr>
          <w:rFonts w:hint="eastAsia"/>
        </w:rPr>
        <w:t xml:space="preserve">개선 </w:t>
      </w:r>
      <w:r>
        <w:t xml:space="preserve">–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제외,</w:t>
      </w:r>
      <w:r>
        <w:t xml:space="preserve"> </w:t>
      </w:r>
      <w:r>
        <w:rPr>
          <w:rFonts w:hint="eastAsia"/>
        </w:rPr>
        <w:t>미포함</w:t>
      </w:r>
    </w:p>
    <w:p w14:paraId="48CF5817" w14:textId="338CB850" w:rsidR="001935A4" w:rsidRPr="00911B32" w:rsidRDefault="00827DCC" w:rsidP="001935A4">
      <w:pPr>
        <w:pStyle w:val="3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="001935A4" w:rsidRPr="00911B32">
        <w:rPr>
          <w:rFonts w:hint="eastAsia"/>
          <w:color w:val="5B9BD5" w:themeColor="accent5"/>
        </w:rPr>
        <w:t>토픽</w:t>
      </w:r>
      <w:r w:rsidRPr="00911B32">
        <w:rPr>
          <w:rFonts w:hint="eastAsia"/>
          <w:color w:val="5B9BD5" w:themeColor="accent5"/>
        </w:rPr>
        <w:t>재료</w:t>
      </w:r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 xml:space="preserve">검색시 </w:t>
      </w: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강제 검색</w:t>
      </w:r>
      <w:r w:rsidRPr="00911B32">
        <w:rPr>
          <w:color w:val="5B9BD5" w:themeColor="accent5"/>
        </w:rPr>
        <w:t>’</w:t>
      </w:r>
    </w:p>
    <w:p w14:paraId="00FA5F55" w14:textId="51FC834D" w:rsidR="00827DCC" w:rsidRPr="00911B32" w:rsidRDefault="00827DCC" w:rsidP="00356449">
      <w:pPr>
        <w:pStyle w:val="4"/>
      </w:pPr>
      <w:r w:rsidRPr="00911B32">
        <w:rPr>
          <w:rFonts w:hint="eastAsia"/>
        </w:rPr>
        <w:t>용어사전 추가 등 변경이 있을 때,</w:t>
      </w:r>
      <w:r w:rsidRPr="00911B32">
        <w:t xml:space="preserve"> </w:t>
      </w:r>
      <w:r w:rsidRPr="00911B32">
        <w:rPr>
          <w:rFonts w:hint="eastAsia"/>
        </w:rPr>
        <w:t>캐시를 지우고 재검색해야 할 필요</w:t>
      </w:r>
    </w:p>
    <w:p w14:paraId="388799EC" w14:textId="116C40B0" w:rsidR="00827DCC" w:rsidRPr="00911B32" w:rsidRDefault="00827DCC" w:rsidP="00356449">
      <w:pPr>
        <w:pStyle w:val="4"/>
      </w:pPr>
      <w:r w:rsidRPr="00911B32">
        <w:rPr>
          <w:rFonts w:hint="eastAsia"/>
        </w:rPr>
        <w:t xml:space="preserve">현재 </w:t>
      </w:r>
      <w:r w:rsidRPr="00911B32">
        <w:t>–</w:t>
      </w:r>
      <w:r w:rsidRPr="00911B32">
        <w:rPr>
          <w:rFonts w:hint="eastAsia"/>
        </w:rPr>
        <w:t>기존 캐시가 있을 때,</w:t>
      </w:r>
      <w:r w:rsidRPr="00911B32">
        <w:t xml:space="preserve"> </w:t>
      </w:r>
      <w:r w:rsidRPr="00911B32">
        <w:rPr>
          <w:rFonts w:hint="eastAsia"/>
        </w:rPr>
        <w:t>캐시 데이터(추천키워드,</w:t>
      </w:r>
      <w:r w:rsidRPr="00911B32">
        <w:t xml:space="preserve"> </w:t>
      </w:r>
      <w:r w:rsidRPr="00911B32">
        <w:rPr>
          <w:rFonts w:hint="eastAsia"/>
        </w:rPr>
        <w:t>워드클라우드,</w:t>
      </w:r>
      <w:r w:rsidRPr="00911B32">
        <w:t xml:space="preserve"> </w:t>
      </w:r>
      <w:r w:rsidRPr="00911B32">
        <w:rPr>
          <w:rFonts w:hint="eastAsia"/>
        </w:rPr>
        <w:t>소시오그램,</w:t>
      </w:r>
      <w:r w:rsidRPr="00911B32">
        <w:t xml:space="preserve"> </w:t>
      </w:r>
      <w:r w:rsidRPr="00911B32">
        <w:rPr>
          <w:rFonts w:hint="eastAsia"/>
        </w:rPr>
        <w:t>토픽베이스) 가져옴</w:t>
      </w:r>
    </w:p>
    <w:p w14:paraId="20EEC57E" w14:textId="1C68EDC9" w:rsidR="00827DCC" w:rsidRPr="00911B32" w:rsidRDefault="00827DCC" w:rsidP="00356449">
      <w:pPr>
        <w:pStyle w:val="4"/>
      </w:pPr>
      <w:r w:rsidRPr="00911B32">
        <w:rPr>
          <w:rFonts w:hint="eastAsia"/>
        </w:rPr>
        <w:t xml:space="preserve">개선 </w:t>
      </w:r>
      <w:r w:rsidRPr="00911B32">
        <w:t>– ‘</w:t>
      </w:r>
      <w:r w:rsidRPr="00911B32">
        <w:rPr>
          <w:rFonts w:hint="eastAsia"/>
        </w:rPr>
        <w:t>강제 재검색</w:t>
      </w:r>
      <w:r w:rsidRPr="00911B32">
        <w:t xml:space="preserve">’ </w:t>
      </w:r>
      <w:r w:rsidRPr="00911B32">
        <w:rPr>
          <w:rFonts w:hint="eastAsia"/>
        </w:rPr>
        <w:t xml:space="preserve">옵션을 검색란 우측 밖에 </w:t>
      </w:r>
      <w:r w:rsidRPr="00911B32">
        <w:t xml:space="preserve">reset </w:t>
      </w:r>
      <w:r w:rsidRPr="00911B32">
        <w:rPr>
          <w:rFonts w:hint="eastAsia"/>
        </w:rPr>
        <w:t xml:space="preserve">아이콘으로 선택가능 </w:t>
      </w:r>
      <w:r w:rsidRPr="00911B32">
        <w:sym w:font="Wingdings" w:char="F0E0"/>
      </w:r>
      <w:r w:rsidRPr="00911B32">
        <w:t xml:space="preserve"> </w:t>
      </w:r>
      <w:r w:rsidRPr="00911B32">
        <w:rPr>
          <w:rFonts w:hint="eastAsia"/>
        </w:rPr>
        <w:t>캐시데이터 지우고 다시 검색</w:t>
      </w:r>
    </w:p>
    <w:p w14:paraId="00770679" w14:textId="36EBC621" w:rsidR="004C5FFC" w:rsidRPr="00911B32" w:rsidRDefault="004C5FFC" w:rsidP="004C5FFC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토픽모델 편집화면 빠져나갈 때, 경고알림 추가</w:t>
      </w:r>
    </w:p>
    <w:p w14:paraId="57E7DA6C" w14:textId="707BF1AF" w:rsidR="004C5FFC" w:rsidRPr="00911B32" w:rsidRDefault="004C5FFC" w:rsidP="00356449">
      <w:pPr>
        <w:pStyle w:val="4"/>
      </w:pPr>
      <w:r w:rsidRPr="00911B32">
        <w:rPr>
          <w:rFonts w:hint="eastAsia"/>
        </w:rPr>
        <w:t>모델 편집중 빠져나갈 때,</w:t>
      </w:r>
      <w:r w:rsidRPr="00911B32">
        <w:t xml:space="preserve"> </w:t>
      </w:r>
      <w:r w:rsidRPr="00911B32">
        <w:rPr>
          <w:rFonts w:hint="eastAsia"/>
        </w:rPr>
        <w:t>자동저장 또는</w:t>
      </w:r>
    </w:p>
    <w:p w14:paraId="5DF3B34B" w14:textId="5D3AA18D" w:rsidR="004C5FFC" w:rsidRPr="00911B32" w:rsidRDefault="004C5FFC" w:rsidP="00356449">
      <w:pPr>
        <w:pStyle w:val="4"/>
      </w:pPr>
      <w:r w:rsidRPr="00911B32">
        <w:rPr>
          <w:rFonts w:hint="eastAsia"/>
        </w:rPr>
        <w:t>빠져나갈 때,</w:t>
      </w:r>
      <w:r w:rsidRPr="00911B32">
        <w:t xml:space="preserve"> </w:t>
      </w:r>
      <w:r w:rsidRPr="00911B32">
        <w:rPr>
          <w:rFonts w:hint="eastAsia"/>
        </w:rPr>
        <w:t>경고알림(모달)</w:t>
      </w:r>
    </w:p>
    <w:p w14:paraId="18E0E85D" w14:textId="77777777" w:rsidR="00D1193D" w:rsidRDefault="00D1193D" w:rsidP="00D1193D">
      <w:pPr>
        <w:pStyle w:val="3"/>
      </w:pPr>
      <w:r>
        <w:rPr>
          <w:rFonts w:hint="eastAsia"/>
        </w:rPr>
        <w:t>토픽 삭제</w:t>
      </w:r>
    </w:p>
    <w:p w14:paraId="2D6FB41D" w14:textId="73F1533E" w:rsidR="00D1193D" w:rsidRDefault="00D1193D" w:rsidP="00356449">
      <w:pPr>
        <w:pStyle w:val="4"/>
      </w:pPr>
      <w:r>
        <w:rPr>
          <w:rFonts w:hint="eastAsia"/>
        </w:rPr>
        <w:t>토픽 삭제 불가</w:t>
      </w:r>
    </w:p>
    <w:p w14:paraId="2D548D31" w14:textId="2F56BBCF" w:rsidR="00D1193D" w:rsidRDefault="00D1193D" w:rsidP="00356449">
      <w:pPr>
        <w:pStyle w:val="4"/>
      </w:pPr>
      <w:r>
        <w:t>‘</w:t>
      </w:r>
      <w:r>
        <w:rPr>
          <w:rFonts w:hint="eastAsia"/>
        </w:rPr>
        <w:t>토픽</w:t>
      </w:r>
      <w:r>
        <w:t xml:space="preserve">’ </w:t>
      </w:r>
      <w:r>
        <w:rPr>
          <w:rFonts w:hint="eastAsia"/>
        </w:rPr>
        <w:t>삭제할 때,</w:t>
      </w:r>
      <w:r>
        <w:t xml:space="preserve"> </w:t>
      </w:r>
      <w:r>
        <w:rPr>
          <w:rFonts w:hint="eastAsia"/>
        </w:rPr>
        <w:t>알림창</w:t>
      </w:r>
    </w:p>
    <w:p w14:paraId="6CC11E03" w14:textId="7223CE4B" w:rsidR="00D1193D" w:rsidRDefault="00D1193D" w:rsidP="0049374F">
      <w:pPr>
        <w:pStyle w:val="5"/>
      </w:pPr>
      <w:r>
        <w:rPr>
          <w:rFonts w:hint="eastAsia"/>
        </w:rPr>
        <w:t xml:space="preserve">현재 </w:t>
      </w:r>
      <w:r>
        <w:t>- ‘</w:t>
      </w:r>
      <w:r>
        <w:rPr>
          <w:rFonts w:hint="eastAsia"/>
        </w:rPr>
        <w:t>최소 한 개이상의 토픽을 선택 되어있어야 합니다.</w:t>
      </w:r>
      <w:r>
        <w:t>’</w:t>
      </w:r>
    </w:p>
    <w:p w14:paraId="1386FBB2" w14:textId="708ABD9A" w:rsidR="00D1193D" w:rsidRDefault="00D1193D" w:rsidP="0049374F">
      <w:pPr>
        <w:pStyle w:val="5"/>
      </w:pPr>
      <w:r>
        <w:rPr>
          <w:rFonts w:hint="eastAsia"/>
        </w:rPr>
        <w:t xml:space="preserve">개선 </w:t>
      </w:r>
      <w:r>
        <w:t>– “</w:t>
      </w:r>
      <w:r>
        <w:rPr>
          <w:rFonts w:hint="eastAsia"/>
        </w:rPr>
        <w:t>토픽을 한 개 이상 선택해야 합니다</w:t>
      </w:r>
      <w:r>
        <w:t>.”</w:t>
      </w:r>
    </w:p>
    <w:p w14:paraId="1598A147" w14:textId="42583403" w:rsidR="00513706" w:rsidRPr="00D22242" w:rsidRDefault="00513706" w:rsidP="00513706">
      <w:pPr>
        <w:pStyle w:val="2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 모델링 인터페이스 구조</w:t>
      </w:r>
    </w:p>
    <w:p w14:paraId="6A611E2B" w14:textId="12E42562" w:rsidR="00BF32DC" w:rsidRPr="00D22242" w:rsidRDefault="00BF32DC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개선 필요성과 방향</w:t>
      </w:r>
    </w:p>
    <w:p w14:paraId="1D505E31" w14:textId="5376D77A" w:rsidR="00BF32DC" w:rsidRPr="00D22242" w:rsidRDefault="00BF32DC" w:rsidP="00356449">
      <w:pPr>
        <w:pStyle w:val="4"/>
      </w:pPr>
      <w:r w:rsidRPr="00D22242">
        <w:lastRenderedPageBreak/>
        <w:t>‘</w:t>
      </w:r>
      <w:r w:rsidRPr="00D22242">
        <w:rPr>
          <w:rFonts w:hint="eastAsia"/>
        </w:rPr>
        <w:t>토픽재료찾기</w:t>
      </w:r>
      <w:r w:rsidRPr="00D22242">
        <w:t xml:space="preserve">’ – </w:t>
      </w:r>
      <w:r w:rsidRPr="00D22242">
        <w:rPr>
          <w:rFonts w:hint="eastAsia"/>
        </w:rPr>
        <w:t xml:space="preserve">재료 찾기에 필요한 </w:t>
      </w:r>
      <w:r w:rsidRPr="00D22242">
        <w:t>‘</w:t>
      </w:r>
      <w:r w:rsidRPr="00D22242">
        <w:rPr>
          <w:rFonts w:hint="eastAsia"/>
        </w:rPr>
        <w:t>키워드 입력란</w:t>
      </w:r>
      <w:r w:rsidRPr="00D22242">
        <w:t>’</w:t>
      </w:r>
      <w:r w:rsidRPr="00D22242">
        <w:rPr>
          <w:rFonts w:hint="eastAsia"/>
        </w:rPr>
        <w:t>만 필요,</w:t>
      </w:r>
      <w:r w:rsidRPr="00D22242">
        <w:t xml:space="preserve"> </w:t>
      </w:r>
      <w:r w:rsidRPr="00D22242">
        <w:rPr>
          <w:rFonts w:hint="eastAsia"/>
        </w:rPr>
        <w:t>아래 추천키워드 등 세 가지 재료 상자는 비어있으며 현재 표출할 필요가 없음</w:t>
      </w:r>
    </w:p>
    <w:p w14:paraId="11354627" w14:textId="5822D543" w:rsidR="00BF32DC" w:rsidRPr="00D22242" w:rsidRDefault="00BF32DC" w:rsidP="00356449">
      <w:pPr>
        <w:pStyle w:val="4"/>
      </w:pPr>
      <w:r w:rsidRPr="00D22242">
        <w:rPr>
          <w:rFonts w:hint="eastAsia"/>
        </w:rPr>
        <w:t xml:space="preserve">사용자 사고흐름을 연결하는 표출 필요 </w:t>
      </w:r>
      <w:r w:rsidRPr="00D22242">
        <w:t xml:space="preserve">– </w:t>
      </w:r>
      <w:r w:rsidRPr="00D22242">
        <w:rPr>
          <w:rFonts w:hint="eastAsia"/>
        </w:rPr>
        <w:t xml:space="preserve">사용자가 </w:t>
      </w:r>
      <w:r w:rsidRPr="00D22242">
        <w:t>‘</w:t>
      </w:r>
      <w:r w:rsidRPr="00D22242">
        <w:rPr>
          <w:rFonts w:hint="eastAsia"/>
        </w:rPr>
        <w:t>키워드</w:t>
      </w:r>
      <w:r w:rsidRPr="00D22242">
        <w:t>’</w:t>
      </w:r>
      <w:r w:rsidRPr="00D22242">
        <w:rPr>
          <w:rFonts w:hint="eastAsia"/>
        </w:rPr>
        <w:t xml:space="preserve">를 입력하여 찾았던 </w:t>
      </w:r>
      <w:r w:rsidRPr="00D22242">
        <w:t>‘</w:t>
      </w:r>
      <w:r w:rsidRPr="00D22242">
        <w:rPr>
          <w:rFonts w:hint="eastAsia"/>
        </w:rPr>
        <w:t>토픽베이스</w:t>
      </w:r>
      <w:r w:rsidRPr="00D22242">
        <w:t>’</w:t>
      </w:r>
      <w:r w:rsidRPr="00D22242">
        <w:rPr>
          <w:rFonts w:hint="eastAsia"/>
        </w:rPr>
        <w:t>를 내림차순으로 보여줄 필요</w:t>
      </w:r>
    </w:p>
    <w:p w14:paraId="14A8C60E" w14:textId="77777777" w:rsidR="00BF32DC" w:rsidRPr="00D22242" w:rsidRDefault="00BF32DC" w:rsidP="00356449">
      <w:pPr>
        <w:pStyle w:val="4"/>
      </w:pPr>
      <w:r w:rsidRPr="00D22242">
        <w:rPr>
          <w:rFonts w:hint="eastAsia"/>
        </w:rPr>
        <w:t>개선방향</w:t>
      </w:r>
    </w:p>
    <w:p w14:paraId="4B5C5763" w14:textId="6D7A9413" w:rsidR="00BF32DC" w:rsidRPr="00D22242" w:rsidRDefault="00BF32DC" w:rsidP="0049374F">
      <w:pPr>
        <w:pStyle w:val="5"/>
      </w:pPr>
      <w:r w:rsidRPr="00D22242">
        <w:rPr>
          <w:rFonts w:hint="eastAsia"/>
        </w:rPr>
        <w:t xml:space="preserve"> </w:t>
      </w:r>
      <w:r w:rsidRPr="00D22242">
        <w:t>‘</w:t>
      </w:r>
      <w:r w:rsidRPr="00D22242">
        <w:rPr>
          <w:rFonts w:hint="eastAsia"/>
        </w:rPr>
        <w:t>키워드 입력 전</w:t>
      </w:r>
      <w:r w:rsidRPr="00D22242">
        <w:t xml:space="preserve">’ - </w:t>
      </w:r>
      <w:r w:rsidRPr="00D22242">
        <w:rPr>
          <w:rFonts w:hint="eastAsia"/>
        </w:rPr>
        <w:t>세 가지 재료 먼저 보여줄 필요가 없으므로 제외하고,</w:t>
      </w:r>
      <w:r w:rsidRPr="00D22242">
        <w:t xml:space="preserve"> </w:t>
      </w:r>
      <w:r w:rsidRPr="00D22242">
        <w:rPr>
          <w:rFonts w:hint="eastAsia"/>
        </w:rPr>
        <w:t xml:space="preserve">기존에 찾았던 </w:t>
      </w:r>
      <w:r w:rsidRPr="00D22242">
        <w:t>‘</w:t>
      </w:r>
      <w:r w:rsidRPr="00D22242">
        <w:rPr>
          <w:rFonts w:hint="eastAsia"/>
        </w:rPr>
        <w:t>토픽베이스</w:t>
      </w:r>
      <w:r w:rsidRPr="00D22242">
        <w:t>’</w:t>
      </w:r>
      <w:r w:rsidRPr="00D22242">
        <w:rPr>
          <w:rFonts w:hint="eastAsia"/>
        </w:rPr>
        <w:t xml:space="preserve">를 제시할 필요 </w:t>
      </w:r>
      <w:r w:rsidRPr="00D22242">
        <w:t>(</w:t>
      </w:r>
      <w:r w:rsidRPr="00D22242">
        <w:rPr>
          <w:rFonts w:hint="eastAsia"/>
        </w:rPr>
        <w:t xml:space="preserve">현재 이력이 없다면 </w:t>
      </w:r>
      <w:r w:rsidRPr="00D22242">
        <w:t>‘</w:t>
      </w:r>
      <w:r w:rsidRPr="00D22242">
        <w:rPr>
          <w:rFonts w:hint="eastAsia"/>
        </w:rPr>
        <w:t>토픽베이스 생성</w:t>
      </w:r>
      <w:r w:rsidRPr="00D22242">
        <w:t>’</w:t>
      </w:r>
      <w:r w:rsidRPr="00D22242">
        <w:rPr>
          <w:rFonts w:hint="eastAsia"/>
        </w:rPr>
        <w:t>이력 테이블을 만들필요</w:t>
      </w:r>
    </w:p>
    <w:p w14:paraId="2095A7A2" w14:textId="192F2ACA" w:rsidR="00BF32DC" w:rsidRPr="00D22242" w:rsidRDefault="00BF32DC" w:rsidP="0049374F">
      <w:pPr>
        <w:pStyle w:val="5"/>
      </w:pPr>
      <w:r w:rsidRPr="00D22242">
        <w:t>‘</w:t>
      </w:r>
      <w:r w:rsidRPr="00D22242">
        <w:rPr>
          <w:rFonts w:hint="eastAsia"/>
        </w:rPr>
        <w:t>키워드 입력 후</w:t>
      </w:r>
      <w:r w:rsidRPr="00D22242">
        <w:t xml:space="preserve">’ </w:t>
      </w:r>
      <w:r w:rsidR="00D22242" w:rsidRPr="00D22242">
        <w:t>–</w:t>
      </w:r>
      <w:r w:rsidRPr="00D22242">
        <w:t xml:space="preserve"> </w:t>
      </w:r>
      <w:r w:rsidR="00D22242" w:rsidRPr="00D22242">
        <w:rPr>
          <w:rFonts w:hint="eastAsia"/>
        </w:rPr>
        <w:t>현재 검색 결과처럼 세 가지 토픽재료 들을 보여줌</w:t>
      </w:r>
    </w:p>
    <w:p w14:paraId="41895263" w14:textId="2335991C" w:rsidR="00D22242" w:rsidRPr="00D22242" w:rsidRDefault="00D22242" w:rsidP="0049374F">
      <w:pPr>
        <w:pStyle w:val="5"/>
      </w:pPr>
      <w:r w:rsidRPr="00D22242">
        <w:t>‘</w:t>
      </w:r>
      <w:r w:rsidRPr="00D22242">
        <w:rPr>
          <w:rFonts w:hint="eastAsia"/>
        </w:rPr>
        <w:t>토픽재료 찾기</w:t>
      </w:r>
      <w:r w:rsidRPr="00D22242">
        <w:t>’</w:t>
      </w:r>
      <w:r w:rsidRPr="00D22242">
        <w:rPr>
          <w:rFonts w:hint="eastAsia"/>
        </w:rPr>
        <w:t xml:space="preserve"> 클릭시 </w:t>
      </w:r>
      <w:r w:rsidRPr="00D22242">
        <w:t>– ‘</w:t>
      </w:r>
      <w:r w:rsidRPr="00D22242">
        <w:rPr>
          <w:rFonts w:hint="eastAsia"/>
        </w:rPr>
        <w:t>키워드 입력 전</w:t>
      </w:r>
      <w:r w:rsidRPr="00D22242">
        <w:t xml:space="preserve">’ </w:t>
      </w:r>
      <w:r w:rsidRPr="00D22242">
        <w:rPr>
          <w:rFonts w:hint="eastAsia"/>
        </w:rPr>
        <w:t xml:space="preserve">화면처럼 다시 기존 </w:t>
      </w:r>
      <w:r w:rsidRPr="00D22242">
        <w:t>‘</w:t>
      </w:r>
      <w:r w:rsidRPr="00D22242">
        <w:rPr>
          <w:rFonts w:hint="eastAsia"/>
        </w:rPr>
        <w:t>토픽베이스</w:t>
      </w:r>
      <w:r w:rsidRPr="00D22242">
        <w:t xml:space="preserve">’ </w:t>
      </w:r>
      <w:r w:rsidRPr="00D22242">
        <w:rPr>
          <w:rFonts w:hint="eastAsia"/>
        </w:rPr>
        <w:t>이력을 제시</w:t>
      </w:r>
    </w:p>
    <w:p w14:paraId="4CD037D2" w14:textId="5C3ECD86" w:rsidR="00513706" w:rsidRPr="00D22242" w:rsidRDefault="00D22242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A</w:t>
      </w:r>
      <w:r w:rsidRPr="00D22242">
        <w:rPr>
          <w:color w:val="5B9BD5" w:themeColor="accent5"/>
        </w:rPr>
        <w:t>S-IS</w:t>
      </w:r>
      <w:r w:rsidR="00BF32DC"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전</w:t>
      </w:r>
    </w:p>
    <w:p w14:paraId="4DF7A327" w14:textId="6257A001" w:rsidR="00513706" w:rsidRPr="00D22242" w:rsidRDefault="00513706" w:rsidP="00356449">
      <w:pPr>
        <w:pStyle w:val="4"/>
      </w:pPr>
      <w:r w:rsidRPr="00D22242">
        <w:rPr>
          <w:rFonts w:hint="eastAsia"/>
        </w:rPr>
        <w:t xml:space="preserve">왼쪽 </w:t>
      </w:r>
      <w:r w:rsidRPr="00D22242">
        <w:t xml:space="preserve">- </w:t>
      </w:r>
      <w:r w:rsidRPr="00D22242">
        <w:rPr>
          <w:rFonts w:hint="eastAsia"/>
        </w:rPr>
        <w:t>토픽재료와 토픽모델 찾기</w:t>
      </w:r>
    </w:p>
    <w:p w14:paraId="56A22F30" w14:textId="6863129C" w:rsidR="00513706" w:rsidRPr="00D22242" w:rsidRDefault="00513706" w:rsidP="0049374F">
      <w:pPr>
        <w:pStyle w:val="5"/>
      </w:pPr>
      <w:r w:rsidRPr="00D22242">
        <w:rPr>
          <w:rFonts w:hint="eastAsia"/>
        </w:rPr>
        <w:t>토픽재료 찾기</w:t>
      </w:r>
    </w:p>
    <w:p w14:paraId="3929DE00" w14:textId="18128716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3BCDE960" w14:textId="14BD31BD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키워드 입력란</w:t>
      </w:r>
    </w:p>
    <w:p w14:paraId="4EF064A9" w14:textId="77777777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7B5DFCE8" w14:textId="2C18EF57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추천키워드</w:t>
      </w:r>
    </w:p>
    <w:p w14:paraId="53A2AD9A" w14:textId="068C4CD8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워드클라우드</w:t>
      </w:r>
    </w:p>
    <w:p w14:paraId="4F6CA241" w14:textId="12810E37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소시오그램</w:t>
      </w:r>
    </w:p>
    <w:p w14:paraId="7454A1B5" w14:textId="7C0B1FC4" w:rsidR="00513706" w:rsidRPr="00D22242" w:rsidRDefault="00513706" w:rsidP="0049374F">
      <w:pPr>
        <w:pStyle w:val="5"/>
      </w:pPr>
      <w:r w:rsidRPr="00D22242">
        <w:rPr>
          <w:rFonts w:hint="eastAsia"/>
        </w:rPr>
        <w:t>전문가 토픽 불러오기</w:t>
      </w:r>
    </w:p>
    <w:p w14:paraId="51CEAB35" w14:textId="407BD221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69392051" w14:textId="482B4619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검색 토픽명 입력 </w:t>
      </w:r>
      <w:r w:rsidRPr="00D22242">
        <w:rPr>
          <w:color w:val="5B9BD5" w:themeColor="accent5"/>
        </w:rPr>
        <w:t>(like</w:t>
      </w:r>
      <w:r w:rsidRPr="00D22242">
        <w:rPr>
          <w:rFonts w:hint="eastAsia"/>
          <w:color w:val="5B9BD5" w:themeColor="accent5"/>
        </w:rPr>
        <w:t>검색)</w:t>
      </w:r>
    </w:p>
    <w:p w14:paraId="3F2D0486" w14:textId="3AC59D18" w:rsidR="00513706" w:rsidRDefault="00BF32DC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카테고리 선택</w:t>
      </w:r>
    </w:p>
    <w:p w14:paraId="420EC2BA" w14:textId="77777777" w:rsidR="00C23740" w:rsidRDefault="00C23740" w:rsidP="00C23740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4B512001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전</w:t>
      </w:r>
    </w:p>
    <w:p w14:paraId="02459651" w14:textId="0887BB1E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없음</w:t>
      </w:r>
    </w:p>
    <w:p w14:paraId="42A44DA2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후</w:t>
      </w:r>
    </w:p>
    <w:p w14:paraId="34432023" w14:textId="77777777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검색어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 xml:space="preserve">와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카테고리</w:t>
      </w:r>
      <w:r w:rsidRPr="00C23740">
        <w:rPr>
          <w:color w:val="5B9BD5" w:themeColor="accent5"/>
        </w:rPr>
        <w:t xml:space="preserve">’ </w:t>
      </w:r>
      <w:r w:rsidRPr="00C23740">
        <w:rPr>
          <w:rFonts w:hint="eastAsia"/>
          <w:color w:val="5B9BD5" w:themeColor="accent5"/>
        </w:rPr>
        <w:t xml:space="preserve">검색 결과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전문가 토픽모델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>을 내림차순으로 표출</w:t>
      </w:r>
    </w:p>
    <w:p w14:paraId="01BA6D7A" w14:textId="4190C08C" w:rsidR="00D22242" w:rsidRPr="00D22242" w:rsidRDefault="00D22242" w:rsidP="00D22242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T</w:t>
      </w:r>
      <w:r w:rsidRPr="00D22242">
        <w:rPr>
          <w:color w:val="5B9BD5" w:themeColor="accent5"/>
        </w:rPr>
        <w:t>O-BE</w:t>
      </w:r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후</w:t>
      </w:r>
    </w:p>
    <w:p w14:paraId="68069FE2" w14:textId="77777777" w:rsidR="00D22242" w:rsidRPr="00D22242" w:rsidRDefault="00D22242" w:rsidP="00356449">
      <w:pPr>
        <w:pStyle w:val="4"/>
      </w:pPr>
      <w:r w:rsidRPr="00D22242">
        <w:rPr>
          <w:rFonts w:hint="eastAsia"/>
        </w:rPr>
        <w:t xml:space="preserve">왼쪽 </w:t>
      </w:r>
      <w:r w:rsidRPr="00D22242">
        <w:t xml:space="preserve">- </w:t>
      </w:r>
      <w:r w:rsidRPr="00D22242">
        <w:rPr>
          <w:rFonts w:hint="eastAsia"/>
        </w:rPr>
        <w:t>토픽재료와 토픽모델 찾기</w:t>
      </w:r>
    </w:p>
    <w:p w14:paraId="613094A4" w14:textId="77777777" w:rsidR="00D22242" w:rsidRPr="00D22242" w:rsidRDefault="00D22242" w:rsidP="0049374F">
      <w:pPr>
        <w:pStyle w:val="5"/>
      </w:pPr>
      <w:r w:rsidRPr="00D22242">
        <w:rPr>
          <w:rFonts w:hint="eastAsia"/>
        </w:rPr>
        <w:t>토픽재료 찾기</w:t>
      </w:r>
    </w:p>
    <w:p w14:paraId="1FC34BDE" w14:textId="77777777" w:rsidR="00D22242" w:rsidRPr="0051752E" w:rsidRDefault="00D22242" w:rsidP="00D22242">
      <w:pPr>
        <w:pStyle w:val="6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입력</w:t>
      </w:r>
    </w:p>
    <w:p w14:paraId="224259E5" w14:textId="2568F750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키워드 입력란 </w:t>
      </w:r>
      <w:r w:rsidRPr="0051752E">
        <w:rPr>
          <w:color w:val="000000" w:themeColor="text1"/>
        </w:rPr>
        <w:sym w:font="Wingdings" w:char="F0E0"/>
      </w:r>
      <w:r w:rsidRPr="0051752E">
        <w:rPr>
          <w:color w:val="000000" w:themeColor="text1"/>
        </w:rPr>
        <w:t xml:space="preserve"> </w:t>
      </w:r>
      <w:r w:rsidRPr="0051752E">
        <w:rPr>
          <w:rFonts w:hint="eastAsia"/>
          <w:color w:val="000000" w:themeColor="text1"/>
        </w:rPr>
        <w:t>토픽모델명으로 활용</w:t>
      </w:r>
    </w:p>
    <w:p w14:paraId="13B24FD1" w14:textId="40E0D172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장문 입력란 </w:t>
      </w:r>
      <w:r w:rsidRPr="0051752E">
        <w:rPr>
          <w:color w:val="000000" w:themeColor="text1"/>
        </w:rPr>
        <w:sym w:font="Wingdings" w:char="F0E0"/>
      </w:r>
      <w:r w:rsidRPr="0051752E">
        <w:rPr>
          <w:color w:val="000000" w:themeColor="text1"/>
        </w:rPr>
        <w:t xml:space="preserve"> </w:t>
      </w:r>
      <w:r w:rsidRPr="0051752E">
        <w:rPr>
          <w:rFonts w:hint="eastAsia"/>
          <w:color w:val="000000" w:themeColor="text1"/>
        </w:rPr>
        <w:t>연구제목,</w:t>
      </w:r>
      <w:r w:rsidRPr="0051752E">
        <w:rPr>
          <w:color w:val="000000" w:themeColor="text1"/>
        </w:rPr>
        <w:t xml:space="preserve"> </w:t>
      </w:r>
      <w:r w:rsidRPr="0051752E">
        <w:rPr>
          <w:rFonts w:hint="eastAsia"/>
          <w:color w:val="000000" w:themeColor="text1"/>
        </w:rPr>
        <w:t>연구내용,</w:t>
      </w:r>
      <w:r w:rsidRPr="0051752E">
        <w:rPr>
          <w:color w:val="000000" w:themeColor="text1"/>
        </w:rPr>
        <w:t xml:space="preserve"> </w:t>
      </w:r>
      <w:r w:rsidRPr="0051752E">
        <w:rPr>
          <w:rFonts w:hint="eastAsia"/>
          <w:color w:val="000000" w:themeColor="text1"/>
        </w:rPr>
        <w:t xml:space="preserve">키워드 등을 함께 입력 </w:t>
      </w:r>
      <w:r w:rsidRPr="0051752E">
        <w:rPr>
          <w:color w:val="000000" w:themeColor="text1"/>
        </w:rPr>
        <w:t>(</w:t>
      </w:r>
      <w:r w:rsidRPr="0051752E">
        <w:rPr>
          <w:rFonts w:hint="eastAsia"/>
          <w:color w:val="000000" w:themeColor="text1"/>
        </w:rPr>
        <w:t>입력란내에 구분 없음)</w:t>
      </w:r>
    </w:p>
    <w:p w14:paraId="0BCFE88B" w14:textId="4B3A0E85" w:rsidR="00D22242" w:rsidRPr="0051752E" w:rsidRDefault="00D22242" w:rsidP="00D22242">
      <w:pPr>
        <w:pStyle w:val="6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처리</w:t>
      </w:r>
    </w:p>
    <w:p w14:paraId="0D4BEF64" w14:textId="27E936C1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lastRenderedPageBreak/>
        <w:t xml:space="preserve">입력받은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키워드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>를 토픽모델명으로 적용</w:t>
      </w:r>
    </w:p>
    <w:p w14:paraId="38E65F15" w14:textId="474F5227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color w:val="000000" w:themeColor="text1"/>
        </w:rPr>
        <w:t>LDA</w:t>
      </w:r>
      <w:r w:rsidRPr="0051752E">
        <w:rPr>
          <w:rFonts w:hint="eastAsia"/>
          <w:color w:val="000000" w:themeColor="text1"/>
        </w:rPr>
        <w:t xml:space="preserve">분석 </w:t>
      </w:r>
      <w:r w:rsidRPr="0051752E">
        <w:rPr>
          <w:color w:val="000000" w:themeColor="text1"/>
        </w:rPr>
        <w:t>- ‘</w:t>
      </w:r>
      <w:r w:rsidRPr="0051752E">
        <w:rPr>
          <w:rFonts w:hint="eastAsia"/>
          <w:color w:val="000000" w:themeColor="text1"/>
        </w:rPr>
        <w:t>키워드입력란</w:t>
      </w:r>
      <w:r w:rsidRPr="0051752E">
        <w:rPr>
          <w:color w:val="000000" w:themeColor="text1"/>
        </w:rPr>
        <w:t>’ + ‘</w:t>
      </w:r>
      <w:r w:rsidRPr="0051752E">
        <w:rPr>
          <w:rFonts w:hint="eastAsia"/>
          <w:color w:val="000000" w:themeColor="text1"/>
        </w:rPr>
        <w:t>장문입력란</w:t>
      </w:r>
      <w:r w:rsidRPr="0051752E">
        <w:rPr>
          <w:color w:val="000000" w:themeColor="text1"/>
        </w:rPr>
        <w:t xml:space="preserve">’ </w:t>
      </w:r>
      <w:r w:rsidRPr="0051752E">
        <w:rPr>
          <w:rFonts w:hint="eastAsia"/>
          <w:color w:val="000000" w:themeColor="text1"/>
        </w:rPr>
        <w:t xml:space="preserve">내용을 함께 모아서 </w:t>
      </w:r>
      <w:r w:rsidRPr="0051752E">
        <w:rPr>
          <w:color w:val="000000" w:themeColor="text1"/>
        </w:rPr>
        <w:t>API</w:t>
      </w:r>
      <w:r w:rsidRPr="0051752E">
        <w:rPr>
          <w:rFonts w:hint="eastAsia"/>
          <w:color w:val="000000" w:themeColor="text1"/>
        </w:rPr>
        <w:t>로 전달</w:t>
      </w:r>
    </w:p>
    <w:p w14:paraId="667F5C4A" w14:textId="063EADDF" w:rsidR="00D22242" w:rsidRPr="0051752E" w:rsidRDefault="00D22242" w:rsidP="00D22242">
      <w:pPr>
        <w:pStyle w:val="6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출력</w:t>
      </w:r>
    </w:p>
    <w:p w14:paraId="40D8FE77" w14:textId="77777777" w:rsidR="009817FF" w:rsidRPr="0051752E" w:rsidRDefault="009817FF" w:rsidP="009817FF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 전</w:t>
      </w:r>
    </w:p>
    <w:p w14:paraId="62955D79" w14:textId="10101CE3" w:rsidR="009817FF" w:rsidRPr="0051752E" w:rsidRDefault="009817FF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기존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토픽베이스</w:t>
      </w:r>
      <w:r w:rsidRPr="0051752E">
        <w:rPr>
          <w:color w:val="000000" w:themeColor="text1"/>
        </w:rPr>
        <w:t xml:space="preserve">’ </w:t>
      </w:r>
      <w:r w:rsidRPr="0051752E">
        <w:rPr>
          <w:rFonts w:hint="eastAsia"/>
          <w:color w:val="000000" w:themeColor="text1"/>
        </w:rPr>
        <w:t>검색 내역 내림차순 표출</w:t>
      </w:r>
    </w:p>
    <w:p w14:paraId="2DA0EF52" w14:textId="486194C6" w:rsidR="009817FF" w:rsidRPr="0051752E" w:rsidRDefault="009817FF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출력사항 없음</w:t>
      </w:r>
    </w:p>
    <w:p w14:paraId="5104ECA6" w14:textId="61E4758E" w:rsidR="009817FF" w:rsidRPr="0051752E" w:rsidRDefault="009817FF" w:rsidP="009817FF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 후</w:t>
      </w:r>
    </w:p>
    <w:p w14:paraId="3F046244" w14:textId="36ED849B" w:rsidR="00D22242" w:rsidRPr="0051752E" w:rsidRDefault="00D22242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추천키워드</w:t>
      </w:r>
    </w:p>
    <w:p w14:paraId="263AAD50" w14:textId="77777777" w:rsidR="00D22242" w:rsidRPr="0051752E" w:rsidRDefault="00D22242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워드클라우드</w:t>
      </w:r>
    </w:p>
    <w:p w14:paraId="34178B0A" w14:textId="77777777" w:rsidR="00D22242" w:rsidRPr="0051752E" w:rsidRDefault="00D22242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소시오그램</w:t>
      </w:r>
    </w:p>
    <w:p w14:paraId="063DC239" w14:textId="77777777" w:rsidR="00D22242" w:rsidRPr="0051752E" w:rsidRDefault="00D22242" w:rsidP="0049374F">
      <w:pPr>
        <w:pStyle w:val="5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전문가 토픽 불러오기</w:t>
      </w:r>
    </w:p>
    <w:p w14:paraId="0A50B20B" w14:textId="77777777" w:rsidR="00D22242" w:rsidRPr="0051752E" w:rsidRDefault="00D22242" w:rsidP="00D22242">
      <w:pPr>
        <w:pStyle w:val="6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입력</w:t>
      </w:r>
    </w:p>
    <w:p w14:paraId="54CAFF5A" w14:textId="77777777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검색 토픽명 입력 </w:t>
      </w:r>
      <w:r w:rsidRPr="0051752E">
        <w:rPr>
          <w:color w:val="000000" w:themeColor="text1"/>
        </w:rPr>
        <w:t>(like</w:t>
      </w:r>
      <w:r w:rsidRPr="0051752E">
        <w:rPr>
          <w:rFonts w:hint="eastAsia"/>
          <w:color w:val="000000" w:themeColor="text1"/>
        </w:rPr>
        <w:t>검색)</w:t>
      </w:r>
    </w:p>
    <w:p w14:paraId="0AB2F1BF" w14:textId="60309A70" w:rsidR="00D22242" w:rsidRPr="0051752E" w:rsidRDefault="00D22242" w:rsidP="00D22242">
      <w:pPr>
        <w:pStyle w:val="7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카테고리</w:t>
      </w:r>
      <w:r w:rsidR="009817FF" w:rsidRPr="0051752E">
        <w:rPr>
          <w:color w:val="000000" w:themeColor="text1"/>
        </w:rPr>
        <w:t xml:space="preserve"> </w:t>
      </w:r>
      <w:r w:rsidR="009817FF" w:rsidRPr="0051752E">
        <w:rPr>
          <w:rFonts w:hint="eastAsia"/>
          <w:color w:val="000000" w:themeColor="text1"/>
        </w:rPr>
        <w:t>선택</w:t>
      </w:r>
    </w:p>
    <w:p w14:paraId="43A1A23D" w14:textId="3BAE9BB1" w:rsidR="009817FF" w:rsidRPr="0051752E" w:rsidRDefault="009817FF" w:rsidP="009817FF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카테고리 선택</w:t>
      </w:r>
      <w:r w:rsidR="00580416" w:rsidRPr="0051752E">
        <w:rPr>
          <w:rFonts w:hint="eastAsia"/>
          <w:color w:val="000000" w:themeColor="text1"/>
        </w:rPr>
        <w:t xml:space="preserve"> </w:t>
      </w:r>
      <w:r w:rsidR="00580416" w:rsidRPr="0051752E">
        <w:rPr>
          <w:color w:val="000000" w:themeColor="text1"/>
        </w:rPr>
        <w:t xml:space="preserve">– </w:t>
      </w:r>
      <w:r w:rsidR="00580416" w:rsidRPr="0051752E">
        <w:rPr>
          <w:rFonts w:hint="eastAsia"/>
          <w:color w:val="000000" w:themeColor="text1"/>
        </w:rPr>
        <w:t>기존 방식 포함</w:t>
      </w:r>
    </w:p>
    <w:p w14:paraId="42134447" w14:textId="77777777" w:rsidR="009817FF" w:rsidRPr="0051752E" w:rsidRDefault="009817FF" w:rsidP="009817FF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카테고리 검색 추가</w:t>
      </w:r>
    </w:p>
    <w:p w14:paraId="1241844C" w14:textId="2667400D" w:rsidR="009817FF" w:rsidRPr="0051752E" w:rsidRDefault="009817FF" w:rsidP="009817FF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카테고리 선택란에 검색어로써 카테고리 </w:t>
      </w:r>
      <w:r w:rsidRPr="0051752E">
        <w:rPr>
          <w:color w:val="000000" w:themeColor="text1"/>
        </w:rPr>
        <w:t>3</w:t>
      </w:r>
      <w:r w:rsidRPr="0051752E">
        <w:rPr>
          <w:rFonts w:hint="eastAsia"/>
          <w:color w:val="000000" w:themeColor="text1"/>
        </w:rPr>
        <w:t xml:space="preserve">분류에 </w:t>
      </w:r>
      <w:r w:rsidRPr="0051752E">
        <w:rPr>
          <w:color w:val="000000" w:themeColor="text1"/>
        </w:rPr>
        <w:t>LIKE</w:t>
      </w:r>
      <w:r w:rsidRPr="0051752E">
        <w:rPr>
          <w:rFonts w:hint="eastAsia"/>
          <w:color w:val="000000" w:themeColor="text1"/>
        </w:rPr>
        <w:t xml:space="preserve">검색 하여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카테고리 리스트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 xml:space="preserve"> 선제시</w:t>
      </w:r>
    </w:p>
    <w:p w14:paraId="62110A50" w14:textId="0E2E61DC" w:rsidR="009817FF" w:rsidRPr="0051752E" w:rsidRDefault="009817FF" w:rsidP="009817FF">
      <w:pPr>
        <w:pStyle w:val="9"/>
        <w:rPr>
          <w:color w:val="000000" w:themeColor="text1"/>
        </w:rPr>
      </w:pP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카테고리 리스트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 xml:space="preserve">에서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카테고리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>선택하면 해당 카테고리 입력</w:t>
      </w:r>
    </w:p>
    <w:p w14:paraId="35C6A788" w14:textId="77777777" w:rsidR="00C23740" w:rsidRPr="0051752E" w:rsidRDefault="00C23740" w:rsidP="00C23740">
      <w:pPr>
        <w:pStyle w:val="6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출력</w:t>
      </w:r>
    </w:p>
    <w:p w14:paraId="2115CDF9" w14:textId="77777777" w:rsidR="00C23740" w:rsidRPr="0051752E" w:rsidRDefault="00C23740" w:rsidP="00C23740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 전</w:t>
      </w:r>
    </w:p>
    <w:p w14:paraId="5C8B7A75" w14:textId="62384958" w:rsidR="00C23740" w:rsidRPr="0051752E" w:rsidRDefault="00C23740" w:rsidP="00C23740">
      <w:pPr>
        <w:pStyle w:val="9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 xml:space="preserve">기존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전문가토픽모델</w:t>
      </w:r>
      <w:r w:rsidRPr="0051752E">
        <w:rPr>
          <w:color w:val="000000" w:themeColor="text1"/>
        </w:rPr>
        <w:t xml:space="preserve">’ </w:t>
      </w:r>
      <w:r w:rsidRPr="0051752E">
        <w:rPr>
          <w:rFonts w:hint="eastAsia"/>
          <w:color w:val="000000" w:themeColor="text1"/>
        </w:rPr>
        <w:t>생성 내역 내림차순 표출</w:t>
      </w:r>
    </w:p>
    <w:p w14:paraId="24D37123" w14:textId="77777777" w:rsidR="00C23740" w:rsidRPr="0051752E" w:rsidRDefault="00C23740" w:rsidP="00C23740">
      <w:pPr>
        <w:pStyle w:val="8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 후</w:t>
      </w:r>
    </w:p>
    <w:p w14:paraId="3E81825B" w14:textId="55AB3308" w:rsidR="00C23740" w:rsidRPr="0051752E" w:rsidRDefault="00C23740" w:rsidP="00C23740">
      <w:pPr>
        <w:pStyle w:val="9"/>
        <w:rPr>
          <w:color w:val="000000" w:themeColor="text1"/>
        </w:rPr>
      </w:pP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검색어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 xml:space="preserve">와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카테고리</w:t>
      </w:r>
      <w:r w:rsidRPr="0051752E">
        <w:rPr>
          <w:color w:val="000000" w:themeColor="text1"/>
        </w:rPr>
        <w:t xml:space="preserve">’ </w:t>
      </w:r>
      <w:r w:rsidRPr="0051752E">
        <w:rPr>
          <w:rFonts w:hint="eastAsia"/>
          <w:color w:val="000000" w:themeColor="text1"/>
        </w:rPr>
        <w:t xml:space="preserve">검색 결과 </w:t>
      </w:r>
      <w:r w:rsidRPr="0051752E">
        <w:rPr>
          <w:color w:val="000000" w:themeColor="text1"/>
        </w:rPr>
        <w:t>‘</w:t>
      </w:r>
      <w:r w:rsidRPr="0051752E">
        <w:rPr>
          <w:rFonts w:hint="eastAsia"/>
          <w:color w:val="000000" w:themeColor="text1"/>
        </w:rPr>
        <w:t>전문가 토픽모델</w:t>
      </w:r>
      <w:r w:rsidRPr="0051752E">
        <w:rPr>
          <w:color w:val="000000" w:themeColor="text1"/>
        </w:rPr>
        <w:t>’</w:t>
      </w:r>
      <w:r w:rsidRPr="0051752E">
        <w:rPr>
          <w:rFonts w:hint="eastAsia"/>
          <w:color w:val="000000" w:themeColor="text1"/>
        </w:rPr>
        <w:t>을 내림차순으로 표출</w:t>
      </w:r>
    </w:p>
    <w:p w14:paraId="3307C150" w14:textId="4A6C334C" w:rsidR="00726609" w:rsidRPr="0051752E" w:rsidRDefault="00726609" w:rsidP="00726609">
      <w:pPr>
        <w:pStyle w:val="2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검색식</w:t>
      </w:r>
    </w:p>
    <w:p w14:paraId="33F8D72E" w14:textId="1F41D796" w:rsidR="00726609" w:rsidRPr="0051752E" w:rsidRDefault="00726609" w:rsidP="00726609">
      <w:pPr>
        <w:pStyle w:val="3"/>
        <w:rPr>
          <w:color w:val="000000" w:themeColor="text1"/>
        </w:rPr>
      </w:pPr>
      <w:r w:rsidRPr="0051752E">
        <w:rPr>
          <w:rFonts w:hint="eastAsia"/>
          <w:color w:val="000000" w:themeColor="text1"/>
        </w:rPr>
        <w:t>검색식 토글</w:t>
      </w:r>
    </w:p>
    <w:p w14:paraId="5D652982" w14:textId="12AF52CD" w:rsidR="00595C56" w:rsidRPr="00A54650" w:rsidRDefault="00595C56" w:rsidP="00356449">
      <w:pPr>
        <w:pStyle w:val="4"/>
      </w:pPr>
      <w:r w:rsidRPr="00A54650">
        <w:t>‘</w:t>
      </w:r>
      <w:r w:rsidRPr="00A54650">
        <w:rPr>
          <w:rFonts w:hint="eastAsia"/>
        </w:rPr>
        <w:t>검색식</w:t>
      </w:r>
      <w:r w:rsidRPr="00A54650">
        <w:t xml:space="preserve">’ </w:t>
      </w:r>
      <w:r w:rsidRPr="00A54650">
        <w:rPr>
          <w:rFonts w:hint="eastAsia"/>
        </w:rPr>
        <w:t xml:space="preserve">버튼명 변경 </w:t>
      </w:r>
      <w:r w:rsidRPr="00A54650">
        <w:t>– ‘</w:t>
      </w:r>
      <w:r w:rsidRPr="00A54650">
        <w:rPr>
          <w:rFonts w:hint="eastAsia"/>
        </w:rPr>
        <w:t>검색식</w:t>
      </w:r>
      <w:r w:rsidRPr="00A54650">
        <w:t xml:space="preserve">’ </w:t>
      </w:r>
      <w:r w:rsidRPr="00A54650">
        <w:sym w:font="Wingdings" w:char="F0E0"/>
      </w:r>
      <w:r w:rsidRPr="00A54650">
        <w:t xml:space="preserve"> ‘</w:t>
      </w:r>
      <w:r w:rsidRPr="00A54650">
        <w:rPr>
          <w:rFonts w:hint="eastAsia"/>
        </w:rPr>
        <w:t>토픽모델로 검색</w:t>
      </w:r>
      <w:r w:rsidRPr="00A54650">
        <w:t>’</w:t>
      </w:r>
      <w:r w:rsidR="001B1BBA">
        <w:t xml:space="preserve"> </w:t>
      </w:r>
      <w:r w:rsidR="001B1BBA">
        <w:rPr>
          <w:rFonts w:hint="eastAsia"/>
        </w:rPr>
        <w:t>명칭 변경</w:t>
      </w:r>
    </w:p>
    <w:p w14:paraId="266564F2" w14:textId="39BD5854" w:rsidR="00595C56" w:rsidRPr="00A54650" w:rsidRDefault="00595C56" w:rsidP="00356449">
      <w:pPr>
        <w:pStyle w:val="4"/>
      </w:pPr>
      <w:r w:rsidRPr="00A54650">
        <w:t>‘</w:t>
      </w:r>
      <w:r w:rsidRPr="00A54650">
        <w:rPr>
          <w:rFonts w:hint="eastAsia"/>
        </w:rPr>
        <w:t>과제 검색하기</w:t>
      </w:r>
      <w:r w:rsidRPr="00A54650">
        <w:t xml:space="preserve">’ </w:t>
      </w:r>
      <w:r w:rsidRPr="00A54650">
        <w:rPr>
          <w:rFonts w:hint="eastAsia"/>
        </w:rPr>
        <w:t>누르면</w:t>
      </w:r>
    </w:p>
    <w:p w14:paraId="3BF85D6D" w14:textId="45E2BC7A" w:rsidR="00595C56" w:rsidRPr="00A54650" w:rsidRDefault="00595C56" w:rsidP="0049374F">
      <w:pPr>
        <w:pStyle w:val="5"/>
      </w:pPr>
      <w:r w:rsidRPr="00A54650">
        <w:rPr>
          <w:rFonts w:hint="eastAsia"/>
        </w:rPr>
        <w:t>A</w:t>
      </w:r>
      <w:r w:rsidRPr="00A54650">
        <w:t>S-IS – “</w:t>
      </w:r>
      <w:r w:rsidRPr="00A54650">
        <w:rPr>
          <w:rFonts w:hint="eastAsia"/>
        </w:rPr>
        <w:t>생성된</w:t>
      </w:r>
      <w:r w:rsidRPr="00A54650">
        <w:t xml:space="preserve"> 검색식으로 과제를 검색하시겠습니까? 저장되지 않은 토픽은 소실될 수 있습니다.”</w:t>
      </w:r>
    </w:p>
    <w:p w14:paraId="7970438E" w14:textId="4200ECA4" w:rsidR="00595C56" w:rsidRPr="00A54650" w:rsidRDefault="00595C56" w:rsidP="0049374F">
      <w:pPr>
        <w:pStyle w:val="5"/>
      </w:pPr>
      <w:r w:rsidRPr="00A54650">
        <w:rPr>
          <w:rFonts w:hint="eastAsia"/>
        </w:rPr>
        <w:t>T</w:t>
      </w:r>
      <w:r w:rsidRPr="00A54650">
        <w:t xml:space="preserve">O-BE – </w:t>
      </w:r>
      <w:r w:rsidR="00A54650" w:rsidRPr="00A54650">
        <w:t>“</w:t>
      </w:r>
      <w:r w:rsidR="00A54650" w:rsidRPr="00A54650">
        <w:rPr>
          <w:rFonts w:hint="eastAsia"/>
        </w:rPr>
        <w:t>토픽모델 검색식으로 과제를 검색하시겠습니까</w:t>
      </w:r>
      <w:r w:rsidR="00A54650" w:rsidRPr="00A54650">
        <w:t xml:space="preserve">? </w:t>
      </w:r>
      <w:r w:rsidR="00A54650" w:rsidRPr="00A54650">
        <w:rPr>
          <w:rFonts w:hint="eastAsia"/>
        </w:rPr>
        <w:t>검색전에 토픽모델을 자동저장합니다.</w:t>
      </w:r>
      <w:r w:rsidR="00A54650" w:rsidRPr="00A54650">
        <w:t>”</w:t>
      </w:r>
    </w:p>
    <w:p w14:paraId="2B36B588" w14:textId="58938AD0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1단계 </w:t>
      </w:r>
      <w:r w:rsidRPr="00A54650">
        <w:rPr>
          <w:color w:val="5B9BD5" w:themeColor="accent5"/>
        </w:rPr>
        <w:t xml:space="preserve">- </w:t>
      </w:r>
      <w:r w:rsidRPr="00A54650">
        <w:rPr>
          <w:rFonts w:hint="eastAsia"/>
          <w:color w:val="5B9BD5" w:themeColor="accent5"/>
        </w:rPr>
        <w:t>토픽모델을 자동저장</w:t>
      </w:r>
    </w:p>
    <w:p w14:paraId="6B026CC5" w14:textId="17B3E3C2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2단계 </w:t>
      </w:r>
      <w:r w:rsidRPr="00A54650">
        <w:rPr>
          <w:color w:val="5B9BD5" w:themeColor="accent5"/>
        </w:rPr>
        <w:t xml:space="preserve">– </w:t>
      </w:r>
      <w:r w:rsidRPr="00A54650">
        <w:rPr>
          <w:rFonts w:hint="eastAsia"/>
          <w:color w:val="5B9BD5" w:themeColor="accent5"/>
        </w:rPr>
        <w:t>검색</w:t>
      </w:r>
      <w:r w:rsidRPr="00A54650">
        <w:rPr>
          <w:color w:val="5B9BD5" w:themeColor="accent5"/>
        </w:rPr>
        <w:t xml:space="preserve"> </w:t>
      </w:r>
      <w:r w:rsidRPr="00A54650">
        <w:rPr>
          <w:rFonts w:hint="eastAsia"/>
          <w:color w:val="5B9BD5" w:themeColor="accent5"/>
        </w:rPr>
        <w:t>실행</w:t>
      </w:r>
    </w:p>
    <w:p w14:paraId="5EEF6A4C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43858271" w14:textId="13026BD4" w:rsidR="00F226AE" w:rsidRDefault="00D75999" w:rsidP="00D75999">
      <w:pPr>
        <w:pStyle w:val="1"/>
      </w:pPr>
      <w:r>
        <w:rPr>
          <w:rFonts w:hint="eastAsia"/>
        </w:rPr>
        <w:lastRenderedPageBreak/>
        <w:t>전문가 토픽모델링</w:t>
      </w:r>
    </w:p>
    <w:p w14:paraId="239F628B" w14:textId="1EDC9FEE" w:rsidR="00D75999" w:rsidRDefault="00D75999" w:rsidP="00D75999">
      <w:pPr>
        <w:pStyle w:val="2"/>
      </w:pPr>
      <w:r>
        <w:rPr>
          <w:rFonts w:hint="eastAsia"/>
        </w:rPr>
        <w:t>검색 멀티프로세싱 처리</w:t>
      </w:r>
    </w:p>
    <w:p w14:paraId="10F03CAA" w14:textId="3B66D348" w:rsidR="00D75999" w:rsidRDefault="00D75999" w:rsidP="00D75999">
      <w:pPr>
        <w:pStyle w:val="3"/>
      </w:pPr>
      <w:r>
        <w:rPr>
          <w:rFonts w:hint="eastAsia"/>
        </w:rPr>
        <w:t>워드클라우드,</w:t>
      </w:r>
      <w:r>
        <w:t xml:space="preserve"> </w:t>
      </w:r>
      <w:r>
        <w:rPr>
          <w:rFonts w:hint="eastAsia"/>
        </w:rPr>
        <w:t>소시오그램,</w:t>
      </w:r>
      <w:r>
        <w:t xml:space="preserve"> </w:t>
      </w:r>
      <w:r>
        <w:rPr>
          <w:rFonts w:hint="eastAsia"/>
        </w:rPr>
        <w:t>토픽베이스,</w:t>
      </w:r>
      <w:r>
        <w:t xml:space="preserve"> </w:t>
      </w:r>
      <w:r>
        <w:rPr>
          <w:rFonts w:hint="eastAsia"/>
        </w:rPr>
        <w:t>추천키워드 생성을 멀티프로세싱</w:t>
      </w:r>
    </w:p>
    <w:p w14:paraId="72C43C9B" w14:textId="35D11ED1" w:rsidR="00D75999" w:rsidRDefault="00D75999" w:rsidP="00D75999">
      <w:pPr>
        <w:pStyle w:val="2"/>
      </w:pPr>
      <w:r>
        <w:rPr>
          <w:rFonts w:hint="eastAsia"/>
        </w:rPr>
        <w:t xml:space="preserve">용어 소시오그램 </w:t>
      </w:r>
      <w:r w:rsidR="00A221DF">
        <w:rPr>
          <w:rFonts w:hint="eastAsia"/>
        </w:rPr>
        <w:t>형성</w:t>
      </w:r>
    </w:p>
    <w:p w14:paraId="6761D09E" w14:textId="309FEF4A" w:rsidR="00D75999" w:rsidRDefault="00D75999" w:rsidP="00D75999">
      <w:pPr>
        <w:pStyle w:val="3"/>
      </w:pPr>
      <w:r>
        <w:rPr>
          <w:rFonts w:hint="eastAsia"/>
        </w:rPr>
        <w:t xml:space="preserve">네트워크 분석에 </w:t>
      </w:r>
      <w:r>
        <w:t>‘</w:t>
      </w:r>
      <w:r>
        <w:rPr>
          <w:rFonts w:hint="eastAsia"/>
        </w:rPr>
        <w:t>검색어</w:t>
      </w:r>
      <w:r>
        <w:t>’</w:t>
      </w:r>
      <w:r>
        <w:rPr>
          <w:rFonts w:hint="eastAsia"/>
        </w:rPr>
        <w:t xml:space="preserve">는 제외 </w:t>
      </w:r>
      <w:r>
        <w:t>– ‘</w:t>
      </w:r>
      <w:r>
        <w:rPr>
          <w:rFonts w:hint="eastAsia"/>
        </w:rPr>
        <w:t>서비스로봇</w:t>
      </w:r>
      <w:r>
        <w:t xml:space="preserve">’ </w:t>
      </w:r>
      <w:r>
        <w:rPr>
          <w:rFonts w:hint="eastAsia"/>
        </w:rPr>
        <w:t xml:space="preserve">소시오그램에 </w:t>
      </w:r>
      <w:r>
        <w:t>‘</w:t>
      </w:r>
      <w:r>
        <w:rPr>
          <w:rFonts w:hint="eastAsia"/>
        </w:rPr>
        <w:t>서비스검색</w:t>
      </w:r>
      <w:r>
        <w:t>’</w:t>
      </w:r>
      <w:r>
        <w:rPr>
          <w:rFonts w:hint="eastAsia"/>
        </w:rPr>
        <w:t>노드 포함</w:t>
      </w:r>
    </w:p>
    <w:p w14:paraId="02ABC680" w14:textId="21BE378B" w:rsidR="00D75999" w:rsidRPr="00911B32" w:rsidRDefault="007C4EC8" w:rsidP="00ED3556">
      <w:pPr>
        <w:pStyle w:val="2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토픽재료 찾기</w:t>
      </w:r>
      <w:r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검색어 </w:t>
      </w:r>
      <w:r w:rsidR="00ED3556" w:rsidRPr="00911B32">
        <w:rPr>
          <w:color w:val="5B9BD5" w:themeColor="accent5"/>
        </w:rPr>
        <w:t>‘</w:t>
      </w:r>
      <w:r w:rsidR="00ED3556" w:rsidRPr="00911B32">
        <w:rPr>
          <w:rFonts w:hint="eastAsia"/>
          <w:color w:val="5B9BD5" w:themeColor="accent5"/>
        </w:rPr>
        <w:t>공백</w:t>
      </w:r>
      <w:r w:rsidR="00ED3556"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조합 </w:t>
      </w:r>
      <w:r w:rsidR="005C1D08" w:rsidRPr="00911B32">
        <w:rPr>
          <w:rFonts w:hint="eastAsia"/>
          <w:color w:val="5B9BD5" w:themeColor="accent5"/>
        </w:rPr>
        <w:t>개선</w:t>
      </w:r>
    </w:p>
    <w:p w14:paraId="7434E2C4" w14:textId="3D35800A" w:rsidR="005C1D08" w:rsidRPr="00911B32" w:rsidRDefault="005C1D0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필요성과 방향 </w:t>
      </w:r>
      <w:r w:rsidRPr="00911B32">
        <w:rPr>
          <w:color w:val="5B9BD5" w:themeColor="accent5"/>
        </w:rPr>
        <w:t xml:space="preserve">– </w:t>
      </w:r>
      <w:r w:rsidRPr="00911B32">
        <w:rPr>
          <w:rFonts w:hint="eastAsia"/>
          <w:color w:val="5B9BD5" w:themeColor="accent5"/>
        </w:rPr>
        <w:t xml:space="preserve">검색어에 </w:t>
      </w: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 포함할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 xml:space="preserve">검색결과는 </w:t>
      </w:r>
      <w:r w:rsidR="007C4EC8" w:rsidRPr="00911B32">
        <w:rPr>
          <w:rFonts w:hint="eastAsia"/>
          <w:color w:val="5B9BD5" w:themeColor="accent5"/>
        </w:rPr>
        <w:t>같지 않다면 개선할 필요</w:t>
      </w:r>
    </w:p>
    <w:p w14:paraId="2C18CA27" w14:textId="77777777" w:rsidR="007C4EC8" w:rsidRPr="00911B32" w:rsidRDefault="007C4EC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현재 이슈</w:t>
      </w:r>
    </w:p>
    <w:p w14:paraId="514A4B77" w14:textId="77777777" w:rsidR="007C4EC8" w:rsidRPr="00911B32" w:rsidRDefault="007C4EC8" w:rsidP="00356449">
      <w:pPr>
        <w:pStyle w:val="4"/>
      </w:pPr>
      <w:r w:rsidRPr="00911B32">
        <w:rPr>
          <w:rFonts w:hint="eastAsia"/>
        </w:rPr>
        <w:t>검색불가 유형</w:t>
      </w:r>
    </w:p>
    <w:p w14:paraId="48678CEE" w14:textId="54AECF0F" w:rsidR="00ED3556" w:rsidRPr="00911B32" w:rsidRDefault="00ED3556" w:rsidP="0049374F">
      <w:pPr>
        <w:pStyle w:val="5"/>
      </w:pPr>
      <w:r w:rsidRPr="00911B32">
        <w:t>‘</w:t>
      </w:r>
      <w:r w:rsidRPr="00911B32">
        <w:rPr>
          <w:rFonts w:hint="eastAsia"/>
        </w:rPr>
        <w:t>웨어러블 디바이스</w:t>
      </w:r>
      <w:r w:rsidRPr="00911B32">
        <w:t xml:space="preserve">’ </w:t>
      </w:r>
      <w:r w:rsidRPr="00911B32">
        <w:rPr>
          <w:rFonts w:hint="eastAsia"/>
        </w:rPr>
        <w:t>검색 불가</w:t>
      </w:r>
      <w:r w:rsidRPr="00911B32">
        <w:t xml:space="preserve"> </w:t>
      </w:r>
      <w:r w:rsidRPr="00911B32">
        <w:sym w:font="Wingdings" w:char="F0E0"/>
      </w:r>
      <w:r w:rsidRPr="00911B32">
        <w:t xml:space="preserve"> ‘</w:t>
      </w:r>
      <w:r w:rsidRPr="00911B32">
        <w:rPr>
          <w:rFonts w:hint="eastAsia"/>
        </w:rPr>
        <w:t>웨어러블디바이스</w:t>
      </w:r>
      <w:r w:rsidRPr="00911B32">
        <w:t xml:space="preserve">’ </w:t>
      </w:r>
      <w:r w:rsidRPr="00911B32">
        <w:rPr>
          <w:rFonts w:hint="eastAsia"/>
        </w:rPr>
        <w:t>검색 가능</w:t>
      </w:r>
    </w:p>
    <w:p w14:paraId="14DF078E" w14:textId="280B79B5" w:rsidR="00136B9C" w:rsidRPr="00911B32" w:rsidRDefault="00136B9C" w:rsidP="0049374F">
      <w:pPr>
        <w:pStyle w:val="5"/>
      </w:pPr>
      <w:r w:rsidRPr="00911B32">
        <w:t>‘</w:t>
      </w:r>
      <w:r w:rsidRPr="00911B32">
        <w:rPr>
          <w:rFonts w:hint="eastAsia"/>
        </w:rPr>
        <w:t>맞춤형 바이오 치료제</w:t>
      </w:r>
      <w:r w:rsidRPr="00911B32">
        <w:t xml:space="preserve">’ </w:t>
      </w:r>
      <w:r w:rsidRPr="00911B32">
        <w:rPr>
          <w:rFonts w:hint="eastAsia"/>
        </w:rPr>
        <w:t xml:space="preserve">검색불가 </w:t>
      </w:r>
      <w:r w:rsidRPr="00911B32">
        <w:sym w:font="Wingdings" w:char="F0E0"/>
      </w:r>
      <w:r w:rsidRPr="00911B32">
        <w:t xml:space="preserve"> ‘</w:t>
      </w:r>
      <w:r w:rsidRPr="00911B32">
        <w:rPr>
          <w:rFonts w:hint="eastAsia"/>
        </w:rPr>
        <w:t>바이오치료제</w:t>
      </w:r>
      <w:r w:rsidRPr="00911B32">
        <w:t xml:space="preserve">’ </w:t>
      </w:r>
      <w:r w:rsidRPr="00911B32">
        <w:rPr>
          <w:rFonts w:hint="eastAsia"/>
        </w:rPr>
        <w:t>검색 가능</w:t>
      </w:r>
    </w:p>
    <w:p w14:paraId="5B48E36D" w14:textId="4F04063E" w:rsidR="007C4EC8" w:rsidRPr="00911B32" w:rsidRDefault="007C4EC8" w:rsidP="00356449">
      <w:pPr>
        <w:pStyle w:val="4"/>
      </w:pPr>
      <w:r w:rsidRPr="00911B32">
        <w:t>‘</w:t>
      </w:r>
      <w:r w:rsidRPr="00911B32">
        <w:rPr>
          <w:rFonts w:hint="eastAsia"/>
        </w:rPr>
        <w:t>공백</w:t>
      </w:r>
      <w:r w:rsidRPr="00911B32">
        <w:t>’</w:t>
      </w:r>
      <w:r w:rsidRPr="00911B32">
        <w:rPr>
          <w:rFonts w:hint="eastAsia"/>
        </w:rPr>
        <w:t>을 포함하였을 때 다른 토픽베이스 산출</w:t>
      </w:r>
    </w:p>
    <w:p w14:paraId="6870544F" w14:textId="693EEEDF" w:rsidR="007C4EC8" w:rsidRPr="00911B32" w:rsidRDefault="007C4EC8" w:rsidP="0049374F">
      <w:pPr>
        <w:pStyle w:val="5"/>
      </w:pPr>
      <w:r w:rsidRPr="00911B32">
        <w:rPr>
          <w:rFonts w:hint="eastAsia"/>
        </w:rPr>
        <w:t>사례:</w:t>
      </w:r>
      <w:r w:rsidRPr="00911B32">
        <w:t xml:space="preserve"> ‘</w:t>
      </w:r>
      <w:r w:rsidRPr="00911B32">
        <w:rPr>
          <w:rFonts w:hint="eastAsia"/>
        </w:rPr>
        <w:t>인공 지능</w:t>
      </w:r>
      <w:r w:rsidRPr="00911B32">
        <w:t>’, ‘</w:t>
      </w:r>
      <w:r w:rsidRPr="00911B32">
        <w:rPr>
          <w:rFonts w:hint="eastAsia"/>
        </w:rPr>
        <w:t>인공지능</w:t>
      </w:r>
      <w:r w:rsidRPr="00911B32">
        <w:t>’</w:t>
      </w:r>
      <w:r w:rsidRPr="00911B32">
        <w:rPr>
          <w:rFonts w:hint="eastAsia"/>
        </w:rPr>
        <w:t>의 토픽베이스 다름</w:t>
      </w:r>
    </w:p>
    <w:p w14:paraId="2E5EC411" w14:textId="578D4C02" w:rsidR="007C4EC8" w:rsidRPr="001B5417" w:rsidRDefault="007C4EC8" w:rsidP="007C4EC8">
      <w:pPr>
        <w:pStyle w:val="3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개선 방향</w:t>
      </w:r>
    </w:p>
    <w:p w14:paraId="62A9C629" w14:textId="2F38A7ED" w:rsidR="007C4EC8" w:rsidRPr="001B5417" w:rsidRDefault="007C4EC8" w:rsidP="00356449">
      <w:pPr>
        <w:pStyle w:val="4"/>
      </w:pPr>
      <w:r w:rsidRPr="001B5417">
        <w:rPr>
          <w:rFonts w:hint="eastAsia"/>
        </w:rPr>
        <w:t>검색시 공백 처리</w:t>
      </w:r>
    </w:p>
    <w:p w14:paraId="1CEC9428" w14:textId="430C8213" w:rsidR="007C4EC8" w:rsidRPr="001B5417" w:rsidRDefault="007C4EC8" w:rsidP="0049374F">
      <w:pPr>
        <w:pStyle w:val="5"/>
      </w:pPr>
      <w:r w:rsidRPr="001B5417">
        <w:rPr>
          <w:rFonts w:hint="eastAsia"/>
        </w:rPr>
        <w:t>공백 처리 조합하여 입력</w:t>
      </w:r>
    </w:p>
    <w:p w14:paraId="5FB3686D" w14:textId="440B4CE0" w:rsidR="007C4EC8" w:rsidRPr="001B5417" w:rsidRDefault="007C4EC8" w:rsidP="007C4EC8">
      <w:pPr>
        <w:pStyle w:val="6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공백 포함 검색어</w:t>
      </w:r>
    </w:p>
    <w:p w14:paraId="00911202" w14:textId="639AC78E" w:rsidR="007C4EC8" w:rsidRPr="001B5417" w:rsidRDefault="007C4EC8" w:rsidP="007C4EC8">
      <w:pPr>
        <w:pStyle w:val="6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공백 제거</w:t>
      </w:r>
      <w:r w:rsidRPr="001B5417">
        <w:rPr>
          <w:color w:val="ED7D31" w:themeColor="accent2"/>
        </w:rPr>
        <w:t xml:space="preserve"> </w:t>
      </w:r>
      <w:r w:rsidRPr="001B5417">
        <w:rPr>
          <w:rFonts w:hint="eastAsia"/>
          <w:color w:val="ED7D31" w:themeColor="accent2"/>
        </w:rPr>
        <w:t>검색어</w:t>
      </w:r>
    </w:p>
    <w:p w14:paraId="43E67C76" w14:textId="2AB54271" w:rsidR="00F416CD" w:rsidRPr="001B5417" w:rsidRDefault="00F416CD" w:rsidP="0049374F">
      <w:pPr>
        <w:pStyle w:val="5"/>
      </w:pPr>
      <w:r w:rsidRPr="001B5417">
        <w:rPr>
          <w:rFonts w:hint="eastAsia"/>
        </w:rPr>
        <w:t>두 가지 공백 처리 방식 병행</w:t>
      </w:r>
    </w:p>
    <w:p w14:paraId="06C2C464" w14:textId="20C8E674" w:rsidR="00F416CD" w:rsidRPr="001B5417" w:rsidRDefault="00F416CD" w:rsidP="00F416CD">
      <w:pPr>
        <w:pStyle w:val="6"/>
        <w:rPr>
          <w:color w:val="ED7D31" w:themeColor="accent2"/>
        </w:rPr>
      </w:pPr>
      <w:r w:rsidRPr="001B5417">
        <w:rPr>
          <w:color w:val="ED7D31" w:themeColor="accent2"/>
        </w:rPr>
        <w:t>‘</w:t>
      </w:r>
      <w:r w:rsidRPr="001B5417">
        <w:rPr>
          <w:rFonts w:hint="eastAsia"/>
          <w:color w:val="ED7D31" w:themeColor="accent2"/>
        </w:rPr>
        <w:t>인공 지능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>을 입력하면</w:t>
      </w:r>
    </w:p>
    <w:p w14:paraId="563DC2A3" w14:textId="2F0616BD" w:rsidR="00F416CD" w:rsidRPr="001B5417" w:rsidRDefault="00F416CD" w:rsidP="00F416CD">
      <w:pPr>
        <w:pStyle w:val="6"/>
        <w:rPr>
          <w:color w:val="ED7D31" w:themeColor="accent2"/>
        </w:rPr>
      </w:pPr>
      <w:r w:rsidRPr="001B5417">
        <w:rPr>
          <w:color w:val="ED7D31" w:themeColor="accent2"/>
        </w:rPr>
        <w:t>‘</w:t>
      </w:r>
      <w:r w:rsidRPr="001B5417">
        <w:rPr>
          <w:rFonts w:hint="eastAsia"/>
          <w:color w:val="ED7D31" w:themeColor="accent2"/>
        </w:rPr>
        <w:t>인공 지능,</w:t>
      </w:r>
      <w:r w:rsidRPr="001B5417">
        <w:rPr>
          <w:color w:val="ED7D31" w:themeColor="accent2"/>
        </w:rPr>
        <w:t xml:space="preserve"> </w:t>
      </w:r>
      <w:r w:rsidRPr="001B5417">
        <w:rPr>
          <w:rFonts w:hint="eastAsia"/>
          <w:color w:val="ED7D31" w:themeColor="accent2"/>
        </w:rPr>
        <w:t>인공지능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 xml:space="preserve">을 </w:t>
      </w:r>
      <w:r w:rsidRPr="001B5417">
        <w:rPr>
          <w:color w:val="ED7D31" w:themeColor="accent2"/>
        </w:rPr>
        <w:t xml:space="preserve">API </w:t>
      </w:r>
      <w:r w:rsidRPr="001B5417">
        <w:rPr>
          <w:rFonts w:hint="eastAsia"/>
          <w:color w:val="ED7D31" w:themeColor="accent2"/>
        </w:rPr>
        <w:t>에 입력</w:t>
      </w:r>
    </w:p>
    <w:p w14:paraId="17A3106D" w14:textId="6161EF04" w:rsidR="00F416CD" w:rsidRPr="001B5417" w:rsidRDefault="00F416CD" w:rsidP="00356449">
      <w:pPr>
        <w:pStyle w:val="4"/>
      </w:pPr>
      <w:r w:rsidRPr="001B5417">
        <w:t>‘</w:t>
      </w:r>
      <w:r w:rsidRPr="001B5417">
        <w:rPr>
          <w:rFonts w:hint="eastAsia"/>
        </w:rPr>
        <w:t>공백</w:t>
      </w:r>
      <w:r w:rsidRPr="001B5417">
        <w:t>’</w:t>
      </w:r>
      <w:r w:rsidRPr="001B5417">
        <w:rPr>
          <w:rFonts w:hint="eastAsia"/>
        </w:rPr>
        <w:t xml:space="preserve">을 포함한 검색어는 </w:t>
      </w:r>
      <w:r w:rsidRPr="001B5417">
        <w:t>‘</w:t>
      </w:r>
      <w:r w:rsidRPr="001B5417">
        <w:rPr>
          <w:rFonts w:hint="eastAsia"/>
        </w:rPr>
        <w:t>공백 제거 검색어</w:t>
      </w:r>
      <w:r w:rsidRPr="001B5417">
        <w:t>’</w:t>
      </w:r>
      <w:r w:rsidRPr="001B5417">
        <w:rPr>
          <w:rFonts w:hint="eastAsia"/>
        </w:rPr>
        <w:t xml:space="preserve">로 </w:t>
      </w:r>
    </w:p>
    <w:p w14:paraId="5E29EF49" w14:textId="5A8597BA" w:rsidR="00136B9C" w:rsidRDefault="00136B9C" w:rsidP="00136B9C">
      <w:pPr>
        <w:pStyle w:val="2"/>
      </w:pPr>
      <w:r>
        <w:rPr>
          <w:rFonts w:hint="eastAsia"/>
        </w:rPr>
        <w:t>흔한 단어</w:t>
      </w:r>
    </w:p>
    <w:p w14:paraId="521A92D6" w14:textId="3B868069" w:rsidR="00136B9C" w:rsidRDefault="00136B9C" w:rsidP="00136B9C">
      <w:pPr>
        <w:pStyle w:val="3"/>
      </w:pPr>
      <w:r>
        <w:t>‘</w:t>
      </w:r>
      <w:r>
        <w:rPr>
          <w:rFonts w:hint="eastAsia"/>
        </w:rPr>
        <w:t>스마트산업기계</w:t>
      </w:r>
      <w:r>
        <w:t xml:space="preserve">’ </w:t>
      </w:r>
      <w:r>
        <w:rPr>
          <w:rFonts w:hint="eastAsia"/>
        </w:rPr>
        <w:t>검색불가</w:t>
      </w:r>
    </w:p>
    <w:p w14:paraId="5ABCF4AD" w14:textId="5298800D" w:rsidR="00B259BE" w:rsidRDefault="00B259BE" w:rsidP="00B259BE">
      <w:pPr>
        <w:pStyle w:val="2"/>
      </w:pPr>
      <w:r>
        <w:rPr>
          <w:rFonts w:hint="eastAsia"/>
        </w:rPr>
        <w:t>토픽별 중복되는 단어 처리 필요</w:t>
      </w:r>
    </w:p>
    <w:p w14:paraId="3F7559F9" w14:textId="02C25190" w:rsidR="00B259BE" w:rsidRDefault="00B259BE" w:rsidP="00B259BE">
      <w:pPr>
        <w:pStyle w:val="3"/>
      </w:pPr>
      <w:r>
        <w:t>‘</w:t>
      </w:r>
      <w:r>
        <w:rPr>
          <w:rFonts w:hint="eastAsia"/>
        </w:rPr>
        <w:t>설계</w:t>
      </w:r>
      <w:r>
        <w:t>’, ‘</w:t>
      </w:r>
      <w:r>
        <w:rPr>
          <w:rFonts w:hint="eastAsia"/>
        </w:rPr>
        <w:t>분석</w:t>
      </w:r>
      <w:r>
        <w:t>’, ‘</w:t>
      </w:r>
      <w:r>
        <w:rPr>
          <w:rFonts w:hint="eastAsia"/>
        </w:rPr>
        <w:t>시스템</w:t>
      </w:r>
      <w:r>
        <w:t>’</w:t>
      </w:r>
      <w:r w:rsidR="007708BE">
        <w:t>, ‘</w:t>
      </w:r>
      <w:r w:rsidR="007708BE">
        <w:rPr>
          <w:rFonts w:hint="eastAsia"/>
        </w:rPr>
        <w:t>사용자</w:t>
      </w:r>
      <w:r w:rsidR="007708BE">
        <w:t>’, ‘</w:t>
      </w:r>
      <w:r w:rsidR="007708BE">
        <w:rPr>
          <w:rFonts w:hint="eastAsia"/>
        </w:rPr>
        <w:t>정보</w:t>
      </w:r>
      <w:r w:rsidR="007708BE">
        <w:t>’</w:t>
      </w:r>
      <w:r>
        <w:t xml:space="preserve"> </w:t>
      </w:r>
      <w:r>
        <w:rPr>
          <w:rFonts w:hint="eastAsia"/>
        </w:rPr>
        <w:t xml:space="preserve">등 토픽별로 자주 등장하는 </w:t>
      </w:r>
      <w:r>
        <w:t>‘</w:t>
      </w:r>
      <w:r>
        <w:rPr>
          <w:rFonts w:hint="eastAsia"/>
        </w:rPr>
        <w:t>워드</w:t>
      </w:r>
      <w:r>
        <w:t>’</w:t>
      </w:r>
    </w:p>
    <w:p w14:paraId="6FC36181" w14:textId="2819355E" w:rsidR="00B259BE" w:rsidRDefault="00B259BE" w:rsidP="00B259BE">
      <w:pPr>
        <w:pStyle w:val="3"/>
      </w:pPr>
      <w:r>
        <w:rPr>
          <w:rFonts w:hint="eastAsia"/>
        </w:rPr>
        <w:t xml:space="preserve">자주 등장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 xml:space="preserve">는 제거하거나 다른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로 대체 필요.</w:t>
      </w:r>
    </w:p>
    <w:p w14:paraId="6A212DEA" w14:textId="1A51C573" w:rsidR="00BD35A1" w:rsidRPr="00BD35A1" w:rsidRDefault="00BD35A1" w:rsidP="00BD35A1">
      <w:pPr>
        <w:pStyle w:val="2"/>
        <w:rPr>
          <w:color w:val="7030A0"/>
        </w:rPr>
      </w:pPr>
      <w:r w:rsidRPr="00BD35A1">
        <w:rPr>
          <w:rFonts w:hint="eastAsia"/>
          <w:color w:val="7030A0"/>
        </w:rPr>
        <w:lastRenderedPageBreak/>
        <w:t>모델링 편의성</w:t>
      </w:r>
    </w:p>
    <w:p w14:paraId="4E1082A6" w14:textId="1E5C4CB4" w:rsidR="00BD35A1" w:rsidRPr="00D77FC9" w:rsidRDefault="00BD35A1" w:rsidP="00BD35A1">
      <w:pPr>
        <w:pStyle w:val="3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토픽모델에 동의어 자동 제시</w:t>
      </w:r>
    </w:p>
    <w:p w14:paraId="55F748CA" w14:textId="3C56ABAB" w:rsidR="00D7343F" w:rsidRPr="00D77FC9" w:rsidRDefault="00D7343F" w:rsidP="00356449">
      <w:pPr>
        <w:pStyle w:val="4"/>
      </w:pPr>
      <w:r w:rsidRPr="00D77FC9">
        <w:rPr>
          <w:rFonts w:hint="eastAsia"/>
        </w:rPr>
        <w:t>워드 추가할 때, 자동 제시</w:t>
      </w:r>
    </w:p>
    <w:p w14:paraId="69DCC4B5" w14:textId="14A2D557" w:rsidR="00D7343F" w:rsidRPr="00D77FC9" w:rsidRDefault="00D7343F" w:rsidP="00356449">
      <w:pPr>
        <w:pStyle w:val="4"/>
      </w:pPr>
      <w:r w:rsidRPr="00D77FC9">
        <w:rPr>
          <w:rFonts w:hint="eastAsia"/>
        </w:rPr>
        <w:t>키워드</w:t>
      </w:r>
      <w:r w:rsidR="00D77FC9" w:rsidRPr="00D77FC9">
        <w:rPr>
          <w:rFonts w:hint="eastAsia"/>
        </w:rPr>
        <w:t xml:space="preserve">(상단 후보 </w:t>
      </w:r>
      <w:r w:rsidR="00D77FC9" w:rsidRPr="00D77FC9">
        <w:t>‘</w:t>
      </w:r>
      <w:r w:rsidR="00D77FC9" w:rsidRPr="00D77FC9">
        <w:rPr>
          <w:rFonts w:hint="eastAsia"/>
        </w:rPr>
        <w:t>워드</w:t>
      </w:r>
      <w:r w:rsidR="00D77FC9" w:rsidRPr="00D77FC9">
        <w:t>’)</w:t>
      </w:r>
      <w:r w:rsidRPr="00D77FC9">
        <w:rPr>
          <w:rFonts w:hint="eastAsia"/>
        </w:rPr>
        <w:t xml:space="preserve"> 드래그 추가할 때, 자동 제</w:t>
      </w:r>
      <w:r w:rsidR="00D77FC9" w:rsidRPr="00D77FC9">
        <w:rPr>
          <w:rFonts w:hint="eastAsia"/>
        </w:rPr>
        <w:t>시</w:t>
      </w:r>
    </w:p>
    <w:p w14:paraId="731FF170" w14:textId="05B49AFF" w:rsidR="00D7343F" w:rsidRPr="00D77FC9" w:rsidRDefault="00D7343F" w:rsidP="00356449">
      <w:pPr>
        <w:pStyle w:val="4"/>
      </w:pPr>
      <w:r w:rsidRPr="00D77FC9">
        <w:rPr>
          <w:rFonts w:hint="eastAsia"/>
        </w:rPr>
        <w:t xml:space="preserve">토픽베이스에 자동 생성한 </w:t>
      </w:r>
      <w:r w:rsidRPr="00D77FC9">
        <w:t>‘</w:t>
      </w:r>
      <w:r w:rsidRPr="00D77FC9">
        <w:rPr>
          <w:rFonts w:hint="eastAsia"/>
        </w:rPr>
        <w:t>워드</w:t>
      </w:r>
      <w:r w:rsidRPr="00D77FC9">
        <w:t>’</w:t>
      </w:r>
      <w:r w:rsidRPr="00D77FC9">
        <w:rPr>
          <w:rFonts w:hint="eastAsia"/>
        </w:rPr>
        <w:t xml:space="preserve">의 </w:t>
      </w:r>
      <w:r w:rsidR="0019256A" w:rsidRPr="00D77FC9">
        <w:t xml:space="preserve"> </w:t>
      </w:r>
      <w:r w:rsidR="0019256A" w:rsidRPr="00D77FC9">
        <w:rPr>
          <w:rFonts w:hint="eastAsia"/>
        </w:rPr>
        <w:t>동의어 관련어 생성</w:t>
      </w:r>
    </w:p>
    <w:p w14:paraId="7CAADE5B" w14:textId="6A120135" w:rsidR="0019256A" w:rsidRDefault="0019256A" w:rsidP="0019256A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토픽모델 내 </w:t>
      </w:r>
      <w:r w:rsidRPr="001035C1">
        <w:rPr>
          <w:color w:val="5B9BD5" w:themeColor="accent5"/>
        </w:rPr>
        <w:t>‘</w:t>
      </w:r>
      <w:r w:rsidRPr="001035C1">
        <w:rPr>
          <w:rFonts w:hint="eastAsia"/>
          <w:color w:val="5B9BD5" w:themeColor="accent5"/>
        </w:rPr>
        <w:t>워드</w:t>
      </w:r>
      <w:r w:rsidRPr="001035C1">
        <w:rPr>
          <w:color w:val="5B9BD5" w:themeColor="accent5"/>
        </w:rPr>
        <w:t>’</w:t>
      </w:r>
      <w:r w:rsidR="00D77FC9">
        <w:rPr>
          <w:rFonts w:hint="eastAsia"/>
          <w:color w:val="5B9BD5" w:themeColor="accent5"/>
        </w:rPr>
        <w:t>노드</w:t>
      </w:r>
      <w:r w:rsidRPr="001035C1">
        <w:rPr>
          <w:rFonts w:hint="eastAsia"/>
          <w:color w:val="5B9BD5" w:themeColor="accent5"/>
        </w:rPr>
        <w:t xml:space="preserve">에 </w:t>
      </w:r>
      <w:r w:rsidRPr="001035C1">
        <w:rPr>
          <w:color w:val="5B9BD5" w:themeColor="accent5"/>
        </w:rPr>
        <w:t>‘</w:t>
      </w:r>
      <w:r w:rsidRPr="001035C1">
        <w:rPr>
          <w:rFonts w:hint="eastAsia"/>
          <w:color w:val="5B9BD5" w:themeColor="accent5"/>
        </w:rPr>
        <w:t>동의어/관련어</w:t>
      </w:r>
      <w:r w:rsidRPr="001035C1">
        <w:rPr>
          <w:color w:val="5B9BD5" w:themeColor="accent5"/>
        </w:rPr>
        <w:t xml:space="preserve">’ </w:t>
      </w:r>
      <w:r w:rsidRPr="001035C1">
        <w:rPr>
          <w:rFonts w:hint="eastAsia"/>
          <w:color w:val="5B9BD5" w:themeColor="accent5"/>
        </w:rPr>
        <w:t>생성 아이콘 추가</w:t>
      </w:r>
    </w:p>
    <w:p w14:paraId="096D4CE4" w14:textId="2CA9F7D4" w:rsidR="00D77FC9" w:rsidRPr="00D77FC9" w:rsidRDefault="00D77FC9" w:rsidP="00356449">
      <w:pPr>
        <w:pStyle w:val="4"/>
      </w:pPr>
      <w:r w:rsidRPr="00D77FC9">
        <w:t>‘</w:t>
      </w:r>
      <w:r w:rsidRPr="00D77FC9">
        <w:rPr>
          <w:rFonts w:hint="eastAsia"/>
        </w:rPr>
        <w:t>토픽베이스</w:t>
      </w:r>
      <w:r w:rsidRPr="00D77FC9">
        <w:t xml:space="preserve">’ – </w:t>
      </w:r>
      <w:r w:rsidRPr="00D77FC9">
        <w:rPr>
          <w:rFonts w:hint="eastAsia"/>
        </w:rPr>
        <w:t>생성과정</w:t>
      </w:r>
    </w:p>
    <w:p w14:paraId="72CDDD7B" w14:textId="5DADE416" w:rsidR="003F6D28" w:rsidRPr="00D77FC9" w:rsidRDefault="00D77FC9" w:rsidP="0049374F">
      <w:pPr>
        <w:pStyle w:val="5"/>
      </w:pPr>
      <w:r w:rsidRPr="00D77FC9">
        <w:rPr>
          <w:rFonts w:hint="eastAsia"/>
        </w:rPr>
        <w:t xml:space="preserve">자동 생성한 </w:t>
      </w:r>
      <w:r w:rsidRPr="00D77FC9">
        <w:t>‘</w:t>
      </w:r>
      <w:r w:rsidRPr="00D77FC9">
        <w:rPr>
          <w:rFonts w:hint="eastAsia"/>
        </w:rPr>
        <w:t>토픽베이스</w:t>
      </w:r>
      <w:r w:rsidRPr="00D77FC9">
        <w:t>’</w:t>
      </w:r>
      <w:r w:rsidRPr="00D77FC9">
        <w:rPr>
          <w:rFonts w:hint="eastAsia"/>
        </w:rPr>
        <w:t xml:space="preserve">내 </w:t>
      </w:r>
      <w:r w:rsidRPr="00D77FC9">
        <w:t>‘</w:t>
      </w:r>
      <w:r w:rsidRPr="00D77FC9">
        <w:rPr>
          <w:rFonts w:hint="eastAsia"/>
        </w:rPr>
        <w:t>워드</w:t>
      </w:r>
      <w:r w:rsidRPr="00D77FC9">
        <w:t>’</w:t>
      </w:r>
      <w:r w:rsidRPr="00D77FC9">
        <w:rPr>
          <w:rFonts w:hint="eastAsia"/>
        </w:rPr>
        <w:t>노드에 아이콘 추가</w:t>
      </w:r>
    </w:p>
    <w:p w14:paraId="7313F722" w14:textId="1F914FB9" w:rsidR="00D77FC9" w:rsidRPr="00D77FC9" w:rsidRDefault="00D77FC9" w:rsidP="0049374F">
      <w:pPr>
        <w:pStyle w:val="5"/>
      </w:pPr>
      <w:r w:rsidRPr="00D77FC9">
        <w:rPr>
          <w:rFonts w:hint="eastAsia"/>
        </w:rPr>
        <w:t xml:space="preserve">자동 생성과정에서 </w:t>
      </w:r>
      <w:r w:rsidRPr="00D77FC9">
        <w:t>‘</w:t>
      </w:r>
      <w:r w:rsidRPr="00D77FC9">
        <w:rPr>
          <w:rFonts w:hint="eastAsia"/>
        </w:rPr>
        <w:t>토픽베이스</w:t>
      </w:r>
      <w:r w:rsidRPr="00D77FC9">
        <w:t>’</w:t>
      </w:r>
      <w:r w:rsidRPr="00D77FC9">
        <w:rPr>
          <w:rFonts w:hint="eastAsia"/>
        </w:rPr>
        <w:t xml:space="preserve">내 </w:t>
      </w:r>
      <w:r w:rsidRPr="00D77FC9">
        <w:t>‘</w:t>
      </w:r>
      <w:r w:rsidRPr="00D77FC9">
        <w:rPr>
          <w:rFonts w:hint="eastAsia"/>
        </w:rPr>
        <w:t>워드</w:t>
      </w:r>
      <w:r w:rsidRPr="00D77FC9">
        <w:t>’</w:t>
      </w:r>
      <w:r w:rsidRPr="00D77FC9">
        <w:rPr>
          <w:rFonts w:hint="eastAsia"/>
        </w:rPr>
        <w:t xml:space="preserve">노드에 </w:t>
      </w:r>
      <w:r w:rsidRPr="00D77FC9">
        <w:t>‘</w:t>
      </w:r>
      <w:r w:rsidRPr="00D77FC9">
        <w:rPr>
          <w:rFonts w:hint="eastAsia"/>
        </w:rPr>
        <w:t>동의어/관련어</w:t>
      </w:r>
      <w:r w:rsidRPr="00D77FC9">
        <w:t xml:space="preserve">’ </w:t>
      </w:r>
      <w:r w:rsidRPr="00D77FC9">
        <w:rPr>
          <w:rFonts w:hint="eastAsia"/>
        </w:rPr>
        <w:t>자동 추가</w:t>
      </w:r>
    </w:p>
    <w:p w14:paraId="029DA4C2" w14:textId="4E0437C7" w:rsidR="00D77FC9" w:rsidRPr="00D77FC9" w:rsidRDefault="00D77FC9" w:rsidP="00356449">
      <w:pPr>
        <w:pStyle w:val="4"/>
      </w:pPr>
      <w:r w:rsidRPr="00D77FC9">
        <w:t>‘</w:t>
      </w:r>
      <w:r w:rsidRPr="00D77FC9">
        <w:rPr>
          <w:rFonts w:hint="eastAsia"/>
        </w:rPr>
        <w:t>토픽 모델</w:t>
      </w:r>
      <w:r w:rsidRPr="00D77FC9">
        <w:t xml:space="preserve">’ – </w:t>
      </w:r>
      <w:r w:rsidRPr="00D77FC9">
        <w:rPr>
          <w:rFonts w:hint="eastAsia"/>
        </w:rPr>
        <w:t>모델링 과정</w:t>
      </w:r>
    </w:p>
    <w:p w14:paraId="12DCB00D" w14:textId="78530916" w:rsidR="00D77FC9" w:rsidRPr="00D77FC9" w:rsidRDefault="00D77FC9" w:rsidP="0049374F">
      <w:pPr>
        <w:pStyle w:val="5"/>
      </w:pPr>
      <w:r w:rsidRPr="00D77FC9">
        <w:rPr>
          <w:rFonts w:hint="eastAsia"/>
        </w:rPr>
        <w:t xml:space="preserve">토픽모델링 과정에 </w:t>
      </w:r>
      <w:r w:rsidRPr="00D77FC9">
        <w:t>‘</w:t>
      </w:r>
      <w:r w:rsidRPr="00D77FC9">
        <w:rPr>
          <w:rFonts w:hint="eastAsia"/>
        </w:rPr>
        <w:t>아이콘</w:t>
      </w:r>
      <w:r w:rsidRPr="00D77FC9">
        <w:t>’</w:t>
      </w:r>
      <w:r w:rsidRPr="00D77FC9">
        <w:rPr>
          <w:rFonts w:hint="eastAsia"/>
        </w:rPr>
        <w:t>을 눌러서 자동 추가</w:t>
      </w:r>
    </w:p>
    <w:p w14:paraId="74FF856C" w14:textId="1E65AF71" w:rsidR="00BD35A1" w:rsidRPr="001035C1" w:rsidRDefault="00BD35A1" w:rsidP="00BD35A1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>토픽구조 붙여넣기</w:t>
      </w:r>
    </w:p>
    <w:p w14:paraId="57603509" w14:textId="77777777" w:rsidR="0019256A" w:rsidRPr="001035C1" w:rsidRDefault="0019256A" w:rsidP="00356449">
      <w:pPr>
        <w:pStyle w:val="4"/>
      </w:pPr>
      <w:r w:rsidRPr="001035C1">
        <w:t>‘</w:t>
      </w:r>
      <w:r w:rsidRPr="001035C1">
        <w:rPr>
          <w:rFonts w:hint="eastAsia"/>
        </w:rPr>
        <w:t>토픽</w:t>
      </w:r>
      <w:r w:rsidRPr="001035C1">
        <w:t>’</w:t>
      </w:r>
      <w:r w:rsidRPr="001035C1">
        <w:rPr>
          <w:rFonts w:hint="eastAsia"/>
        </w:rPr>
        <w:t xml:space="preserve">수준 노드 추가시 </w:t>
      </w:r>
    </w:p>
    <w:p w14:paraId="3E0855F9" w14:textId="2AA1250F" w:rsidR="0019256A" w:rsidRPr="001035C1" w:rsidRDefault="0019256A" w:rsidP="0049374F">
      <w:pPr>
        <w:pStyle w:val="5"/>
      </w:pPr>
      <w:r w:rsidRPr="001035C1">
        <w:rPr>
          <w:rFonts w:hint="eastAsia"/>
        </w:rPr>
        <w:t xml:space="preserve">기존 </w:t>
      </w:r>
      <w:r w:rsidR="003F6D28">
        <w:t>‘</w:t>
      </w:r>
      <w:r w:rsidRPr="001035C1">
        <w:rPr>
          <w:rFonts w:hint="eastAsia"/>
        </w:rPr>
        <w:t>토픽모델명</w:t>
      </w:r>
      <w:r w:rsidR="003F6D28">
        <w:t>’</w:t>
      </w:r>
      <w:r w:rsidRPr="001035C1">
        <w:rPr>
          <w:rFonts w:hint="eastAsia"/>
        </w:rPr>
        <w:t>을 서치(일치하는 최근 토픽모델명)</w:t>
      </w:r>
    </w:p>
    <w:p w14:paraId="36DEBB77" w14:textId="6DC44A60" w:rsidR="0019256A" w:rsidRPr="001035C1" w:rsidRDefault="0019256A" w:rsidP="0049374F">
      <w:pPr>
        <w:pStyle w:val="5"/>
      </w:pPr>
      <w:r w:rsidRPr="001035C1">
        <w:rPr>
          <w:rFonts w:hint="eastAsia"/>
        </w:rPr>
        <w:t xml:space="preserve">검색한 토픽모델의 </w:t>
      </w:r>
      <w:r w:rsidRPr="001035C1">
        <w:t>‘</w:t>
      </w:r>
      <w:r w:rsidRPr="001035C1">
        <w:rPr>
          <w:rFonts w:hint="eastAsia"/>
        </w:rPr>
        <w:t>토픽들</w:t>
      </w:r>
      <w:r w:rsidRPr="001035C1">
        <w:t>’</w:t>
      </w:r>
      <w:r w:rsidRPr="001035C1">
        <w:rPr>
          <w:rFonts w:hint="eastAsia"/>
        </w:rPr>
        <w:t>을 불러오기</w:t>
      </w:r>
    </w:p>
    <w:p w14:paraId="1E663785" w14:textId="4D6971C1" w:rsidR="0019256A" w:rsidRPr="001035C1" w:rsidRDefault="0019256A" w:rsidP="0049374F">
      <w:pPr>
        <w:pStyle w:val="5"/>
      </w:pPr>
      <w:r w:rsidRPr="001035C1">
        <w:rPr>
          <w:rFonts w:hint="eastAsia"/>
        </w:rPr>
        <w:t xml:space="preserve">불러온 </w:t>
      </w:r>
      <w:r w:rsidRPr="001035C1">
        <w:t>‘</w:t>
      </w:r>
      <w:r w:rsidRPr="001035C1">
        <w:rPr>
          <w:rFonts w:hint="eastAsia"/>
        </w:rPr>
        <w:t>토픽들</w:t>
      </w:r>
      <w:r w:rsidRPr="001035C1">
        <w:t>’</w:t>
      </w:r>
      <w:r w:rsidRPr="001035C1">
        <w:rPr>
          <w:rFonts w:hint="eastAsia"/>
        </w:rPr>
        <w:t xml:space="preserve">을 </w:t>
      </w:r>
      <w:r w:rsidR="001035C1" w:rsidRPr="001035C1">
        <w:t xml:space="preserve"> </w:t>
      </w:r>
      <w:r w:rsidR="003F6D28">
        <w:t>‘</w:t>
      </w:r>
      <w:r w:rsidR="003F6D28">
        <w:rPr>
          <w:rFonts w:hint="eastAsia"/>
        </w:rPr>
        <w:t xml:space="preserve">모델에 </w:t>
      </w:r>
      <w:r w:rsidR="001035C1" w:rsidRPr="001035C1">
        <w:rPr>
          <w:rFonts w:hint="eastAsia"/>
        </w:rPr>
        <w:t>입력한</w:t>
      </w:r>
      <w:r w:rsidRPr="001035C1">
        <w:rPr>
          <w:rFonts w:hint="eastAsia"/>
        </w:rPr>
        <w:t xml:space="preserve"> 토픽</w:t>
      </w:r>
      <w:r w:rsidR="001035C1" w:rsidRPr="001035C1">
        <w:rPr>
          <w:rFonts w:hint="eastAsia"/>
        </w:rPr>
        <w:t>수준</w:t>
      </w:r>
      <w:r w:rsidR="003F6D28">
        <w:t>’</w:t>
      </w:r>
      <w:r w:rsidR="001035C1" w:rsidRPr="001035C1">
        <w:rPr>
          <w:rFonts w:hint="eastAsia"/>
        </w:rPr>
        <w:t xml:space="preserve">의 하위 </w:t>
      </w:r>
      <w:r w:rsidR="001035C1" w:rsidRPr="001035C1">
        <w:t>‘</w:t>
      </w:r>
      <w:r w:rsidR="001035C1" w:rsidRPr="001035C1">
        <w:rPr>
          <w:rFonts w:hint="eastAsia"/>
        </w:rPr>
        <w:t>워드</w:t>
      </w:r>
      <w:r w:rsidR="001035C1" w:rsidRPr="001035C1">
        <w:t>’</w:t>
      </w:r>
      <w:r w:rsidR="001035C1" w:rsidRPr="001035C1">
        <w:rPr>
          <w:rFonts w:hint="eastAsia"/>
        </w:rPr>
        <w:t>로 붙여넣기</w:t>
      </w:r>
    </w:p>
    <w:p w14:paraId="0A9D8982" w14:textId="0900D64A" w:rsidR="00BD35A1" w:rsidRDefault="00BD35A1" w:rsidP="00BD35A1">
      <w:pPr>
        <w:pStyle w:val="2"/>
      </w:pPr>
      <w:r>
        <w:rPr>
          <w:rFonts w:hint="eastAsia"/>
        </w:rPr>
        <w:t xml:space="preserve">토픽모델링 </w:t>
      </w:r>
      <w:r w:rsidR="002A685B">
        <w:rPr>
          <w:rFonts w:hint="eastAsia"/>
        </w:rPr>
        <w:t>동작 개선</w:t>
      </w:r>
    </w:p>
    <w:p w14:paraId="31B4F70C" w14:textId="4173A6A8" w:rsidR="002A685B" w:rsidRDefault="002A685B" w:rsidP="00BD35A1">
      <w:pPr>
        <w:pStyle w:val="3"/>
      </w:pPr>
      <w:r>
        <w:rPr>
          <w:rFonts w:hint="eastAsia"/>
        </w:rPr>
        <w:t>노드 활성화 개선</w:t>
      </w:r>
    </w:p>
    <w:p w14:paraId="6DB16733" w14:textId="211B5C69" w:rsidR="00BD35A1" w:rsidRDefault="00BD35A1" w:rsidP="00356449">
      <w:pPr>
        <w:pStyle w:val="4"/>
      </w:pPr>
      <w:r>
        <w:t>‘</w:t>
      </w:r>
      <w:r>
        <w:rPr>
          <w:rFonts w:hint="eastAsia"/>
        </w:rPr>
        <w:t>전기자동차</w:t>
      </w:r>
      <w:r>
        <w:t>’ – ‘</w:t>
      </w:r>
      <w:r>
        <w:rPr>
          <w:rFonts w:hint="eastAsia"/>
        </w:rPr>
        <w:t>h</w:t>
      </w:r>
      <w:r>
        <w:t xml:space="preserve">ydrogen’ </w:t>
      </w:r>
      <w:r>
        <w:rPr>
          <w:rFonts w:hint="eastAsia"/>
        </w:rPr>
        <w:t>동의어 활성화 불가</w:t>
      </w:r>
    </w:p>
    <w:p w14:paraId="71BC2E87" w14:textId="4B4ADD91" w:rsidR="002A685B" w:rsidRPr="002A685B" w:rsidRDefault="002A685B" w:rsidP="00BD35A1">
      <w:pPr>
        <w:pStyle w:val="3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>노드 이동과 중복</w:t>
      </w:r>
    </w:p>
    <w:p w14:paraId="1222EF93" w14:textId="16944B76" w:rsidR="002A685B" w:rsidRPr="002A685B" w:rsidRDefault="002A685B" w:rsidP="00356449">
      <w:pPr>
        <w:pStyle w:val="4"/>
      </w:pPr>
      <w:r w:rsidRPr="002A685B">
        <w:rPr>
          <w:rFonts w:hint="eastAsia"/>
        </w:rPr>
        <w:t xml:space="preserve">하위 레벨에서 상위레벨로 이동시 </w:t>
      </w:r>
      <w:r w:rsidRPr="002A685B">
        <w:t>‘</w:t>
      </w:r>
      <w:r w:rsidRPr="002A685B">
        <w:rPr>
          <w:rFonts w:hint="eastAsia"/>
        </w:rPr>
        <w:t>중복 메시지</w:t>
      </w:r>
      <w:r w:rsidRPr="002A685B">
        <w:t>’</w:t>
      </w:r>
    </w:p>
    <w:p w14:paraId="521F9C19" w14:textId="33F5890C" w:rsidR="002A685B" w:rsidRDefault="002A685B" w:rsidP="0049374F">
      <w:pPr>
        <w:pStyle w:val="5"/>
      </w:pPr>
      <w:r w:rsidRPr="002A685B">
        <w:rPr>
          <w:rFonts w:hint="eastAsia"/>
        </w:rPr>
        <w:t>하위 노드가 삭제,</w:t>
      </w:r>
      <w:r w:rsidRPr="002A685B">
        <w:t xml:space="preserve"> </w:t>
      </w:r>
      <w:r w:rsidRPr="002A685B">
        <w:rPr>
          <w:rFonts w:hint="eastAsia"/>
        </w:rPr>
        <w:t xml:space="preserve">상위 노드를 생성 </w:t>
      </w:r>
      <w:r w:rsidRPr="002A685B">
        <w:sym w:font="Wingdings" w:char="F0E0"/>
      </w:r>
      <w:r w:rsidRPr="002A685B">
        <w:t xml:space="preserve"> ‘</w:t>
      </w:r>
      <w:r w:rsidRPr="002A685B">
        <w:rPr>
          <w:rFonts w:hint="eastAsia"/>
        </w:rPr>
        <w:t>중복</w:t>
      </w:r>
      <w:r w:rsidRPr="002A685B">
        <w:t>’</w:t>
      </w:r>
      <w:r w:rsidRPr="002A685B">
        <w:rPr>
          <w:rFonts w:hint="eastAsia"/>
        </w:rPr>
        <w:t>아니며 노드</w:t>
      </w:r>
      <w:r w:rsidRPr="002A685B">
        <w:t>‘</w:t>
      </w:r>
      <w:r w:rsidRPr="002A685B">
        <w:rPr>
          <w:rFonts w:hint="eastAsia"/>
        </w:rPr>
        <w:t>이동</w:t>
      </w:r>
      <w:r w:rsidRPr="002A685B">
        <w:t>’</w:t>
      </w:r>
    </w:p>
    <w:p w14:paraId="6D97620E" w14:textId="357CE151" w:rsidR="002A685B" w:rsidRPr="0019256A" w:rsidRDefault="002A685B" w:rsidP="002A685B">
      <w:pPr>
        <w:pStyle w:val="3"/>
        <w:rPr>
          <w:color w:val="5B9BD5" w:themeColor="accent5"/>
        </w:rPr>
      </w:pPr>
      <w:r w:rsidRPr="0019256A">
        <w:rPr>
          <w:color w:val="5B9BD5" w:themeColor="accent5"/>
        </w:rPr>
        <w:t>‘</w:t>
      </w:r>
      <w:r w:rsidRPr="0019256A">
        <w:rPr>
          <w:rFonts w:hint="eastAsia"/>
          <w:color w:val="5B9BD5" w:themeColor="accent5"/>
        </w:rPr>
        <w:t>토픽모델</w:t>
      </w:r>
      <w:r w:rsidRPr="0019256A">
        <w:rPr>
          <w:color w:val="5B9BD5" w:themeColor="accent5"/>
        </w:rPr>
        <w:t xml:space="preserve">’ </w:t>
      </w:r>
      <w:r w:rsidRPr="0019256A">
        <w:rPr>
          <w:rFonts w:hint="eastAsia"/>
          <w:color w:val="5B9BD5" w:themeColor="accent5"/>
        </w:rPr>
        <w:t>검색 후,</w:t>
      </w:r>
      <w:r w:rsidRPr="0019256A">
        <w:rPr>
          <w:color w:val="5B9BD5" w:themeColor="accent5"/>
        </w:rPr>
        <w:t xml:space="preserve"> </w:t>
      </w:r>
      <w:r w:rsidRPr="0019256A">
        <w:rPr>
          <w:rFonts w:hint="eastAsia"/>
          <w:color w:val="5B9BD5" w:themeColor="accent5"/>
        </w:rPr>
        <w:t>상태 유지</w:t>
      </w:r>
    </w:p>
    <w:p w14:paraId="12DCA5F6" w14:textId="7523650F" w:rsidR="002A685B" w:rsidRPr="0019256A" w:rsidRDefault="002A685B" w:rsidP="00356449">
      <w:pPr>
        <w:pStyle w:val="4"/>
      </w:pPr>
      <w:r w:rsidRPr="0019256A">
        <w:rPr>
          <w:rFonts w:hint="eastAsia"/>
        </w:rPr>
        <w:t xml:space="preserve">검색 후 </w:t>
      </w:r>
      <w:r w:rsidRPr="0019256A">
        <w:t>‘ &lt; ’</w:t>
      </w:r>
      <w:r w:rsidRPr="0019256A">
        <w:rPr>
          <w:rFonts w:hint="eastAsia"/>
        </w:rPr>
        <w:t>눌러 되돌아온 상태 개선</w:t>
      </w:r>
    </w:p>
    <w:p w14:paraId="69E8F525" w14:textId="25713EC1" w:rsidR="002A685B" w:rsidRPr="0019256A" w:rsidRDefault="002A685B" w:rsidP="0049374F">
      <w:pPr>
        <w:pStyle w:val="5"/>
      </w:pPr>
      <w:r w:rsidRPr="0019256A">
        <w:rPr>
          <w:rFonts w:hint="eastAsia"/>
        </w:rPr>
        <w:t xml:space="preserve">현재 기존 </w:t>
      </w:r>
      <w:r w:rsidRPr="0019256A">
        <w:t>‘</w:t>
      </w:r>
      <w:r w:rsidRPr="0019256A">
        <w:rPr>
          <w:rFonts w:hint="eastAsia"/>
        </w:rPr>
        <w:t>추천키워드</w:t>
      </w:r>
      <w:r w:rsidRPr="0019256A">
        <w:t>’, ‘</w:t>
      </w:r>
      <w:r w:rsidRPr="0019256A">
        <w:rPr>
          <w:rFonts w:hint="eastAsia"/>
        </w:rPr>
        <w:t>워드클라우드</w:t>
      </w:r>
      <w:r w:rsidRPr="0019256A">
        <w:t>’, ‘</w:t>
      </w:r>
      <w:r w:rsidRPr="0019256A">
        <w:rPr>
          <w:rFonts w:hint="eastAsia"/>
        </w:rPr>
        <w:t>소시오그램</w:t>
      </w:r>
      <w:r w:rsidRPr="0019256A">
        <w:t>’</w:t>
      </w:r>
      <w:r w:rsidRPr="0019256A">
        <w:rPr>
          <w:rFonts w:hint="eastAsia"/>
        </w:rPr>
        <w:t>은 남아있음</w:t>
      </w:r>
    </w:p>
    <w:p w14:paraId="0481310F" w14:textId="7B386D20" w:rsidR="002A685B" w:rsidRPr="0019256A" w:rsidRDefault="002A685B" w:rsidP="0049374F">
      <w:pPr>
        <w:pStyle w:val="5"/>
      </w:pPr>
      <w:r w:rsidRPr="0019256A">
        <w:rPr>
          <w:rFonts w:hint="eastAsia"/>
        </w:rPr>
        <w:t xml:space="preserve">검색에 사용한 </w:t>
      </w:r>
      <w:r w:rsidRPr="0019256A">
        <w:t>‘</w:t>
      </w:r>
      <w:r w:rsidRPr="0019256A">
        <w:rPr>
          <w:rFonts w:hint="eastAsia"/>
        </w:rPr>
        <w:t>토픽모델</w:t>
      </w:r>
      <w:r w:rsidRPr="0019256A">
        <w:t>’</w:t>
      </w:r>
      <w:r w:rsidRPr="0019256A">
        <w:rPr>
          <w:rFonts w:hint="eastAsia"/>
        </w:rPr>
        <w:t xml:space="preserve">이 보이지 않음 </w:t>
      </w:r>
      <w:r w:rsidRPr="0019256A">
        <w:sym w:font="Wingdings" w:char="F0E0"/>
      </w:r>
      <w:r w:rsidRPr="0019256A">
        <w:t xml:space="preserve"> </w:t>
      </w:r>
      <w:r w:rsidR="0019256A" w:rsidRPr="0019256A">
        <w:rPr>
          <w:rFonts w:hint="eastAsia"/>
        </w:rPr>
        <w:t xml:space="preserve">저장한 토픽모델이 아닌 </w:t>
      </w:r>
      <w:r w:rsidR="0019256A" w:rsidRPr="0019256A">
        <w:t>‘</w:t>
      </w:r>
      <w:r w:rsidR="0019256A" w:rsidRPr="0019256A">
        <w:rPr>
          <w:rFonts w:hint="eastAsia"/>
        </w:rPr>
        <w:t>토픽베이스</w:t>
      </w:r>
      <w:r w:rsidR="0019256A" w:rsidRPr="0019256A">
        <w:t>’</w:t>
      </w:r>
      <w:r w:rsidR="0019256A" w:rsidRPr="0019256A">
        <w:rPr>
          <w:rFonts w:hint="eastAsia"/>
        </w:rPr>
        <w:t>가 보임</w:t>
      </w:r>
    </w:p>
    <w:p w14:paraId="3EBF61E8" w14:textId="75F3129B" w:rsidR="0019256A" w:rsidRPr="0019256A" w:rsidRDefault="0019256A" w:rsidP="0049374F">
      <w:pPr>
        <w:pStyle w:val="5"/>
      </w:pPr>
      <w:r w:rsidRPr="0019256A">
        <w:rPr>
          <w:rFonts w:hint="eastAsia"/>
        </w:rPr>
        <w:t>개선방향</w:t>
      </w:r>
      <w:r w:rsidRPr="0019256A">
        <w:t xml:space="preserve">: </w:t>
      </w:r>
      <w:r w:rsidRPr="0019256A">
        <w:rPr>
          <w:rFonts w:hint="eastAsia"/>
        </w:rPr>
        <w:t>검색했던 토픽모델이 보여야함.</w:t>
      </w:r>
    </w:p>
    <w:p w14:paraId="20B7EE31" w14:textId="52B1491D" w:rsidR="00537323" w:rsidRPr="00F94328" w:rsidRDefault="00CA360C" w:rsidP="00537323">
      <w:pPr>
        <w:pStyle w:val="2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 xml:space="preserve">포함어 </w:t>
      </w:r>
      <w:r w:rsidR="00537323" w:rsidRPr="00F94328">
        <w:rPr>
          <w:rFonts w:hint="eastAsia"/>
          <w:color w:val="5B9BD5" w:themeColor="accent5"/>
        </w:rPr>
        <w:t>제외어</w:t>
      </w:r>
      <w:r w:rsidR="00962EF3" w:rsidRPr="00F94328">
        <w:rPr>
          <w:rFonts w:hint="eastAsia"/>
          <w:color w:val="5B9BD5" w:themeColor="accent5"/>
        </w:rPr>
        <w:t xml:space="preserve"> 처리</w:t>
      </w:r>
      <w:r w:rsidR="00537323" w:rsidRPr="00F94328">
        <w:rPr>
          <w:rFonts w:hint="eastAsia"/>
          <w:color w:val="5B9BD5" w:themeColor="accent5"/>
        </w:rPr>
        <w:t xml:space="preserve"> 안내</w:t>
      </w:r>
      <w:r w:rsidRPr="00F94328">
        <w:rPr>
          <w:rFonts w:hint="eastAsia"/>
          <w:color w:val="5B9BD5" w:themeColor="accent5"/>
        </w:rPr>
        <w:t xml:space="preserve"> </w:t>
      </w:r>
      <w:r w:rsidRPr="00F94328">
        <w:rPr>
          <w:color w:val="5B9BD5" w:themeColor="accent5"/>
        </w:rPr>
        <w:t>(</w:t>
      </w:r>
      <w:r w:rsidRPr="00F94328">
        <w:rPr>
          <w:rFonts w:hint="eastAsia"/>
          <w:color w:val="5B9BD5" w:themeColor="accent5"/>
        </w:rPr>
        <w:t>가이드라인 외에도 캔버스에 표출)</w:t>
      </w:r>
    </w:p>
    <w:p w14:paraId="4AAA434D" w14:textId="12590AFD" w:rsidR="000771C0" w:rsidRPr="00F94328" w:rsidRDefault="000771C0" w:rsidP="000771C0">
      <w:pPr>
        <w:pStyle w:val="3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lastRenderedPageBreak/>
        <w:t xml:space="preserve">토픽재료 </w:t>
      </w:r>
      <w:r w:rsidRPr="00F94328">
        <w:rPr>
          <w:color w:val="5B9BD5" w:themeColor="accent5"/>
        </w:rPr>
        <w:t>3</w:t>
      </w:r>
      <w:r w:rsidRPr="00F94328">
        <w:rPr>
          <w:rFonts w:hint="eastAsia"/>
          <w:color w:val="5B9BD5" w:themeColor="accent5"/>
        </w:rPr>
        <w:t>종에 제외어가 있을 때</w:t>
      </w:r>
      <w:r w:rsidR="00962EF3" w:rsidRPr="00F94328">
        <w:rPr>
          <w:color w:val="5B9BD5" w:themeColor="accent5"/>
        </w:rPr>
        <w:t xml:space="preserve">, </w:t>
      </w:r>
      <w:r w:rsidR="00962EF3" w:rsidRPr="00F94328">
        <w:rPr>
          <w:rFonts w:hint="eastAsia"/>
          <w:color w:val="5B9BD5" w:themeColor="accent5"/>
        </w:rPr>
        <w:t xml:space="preserve">토픽모델에 </w:t>
      </w:r>
      <w:r w:rsidR="00962EF3" w:rsidRPr="00F94328">
        <w:rPr>
          <w:color w:val="5B9BD5" w:themeColor="accent5"/>
        </w:rPr>
        <w:t>‘</w:t>
      </w:r>
      <w:r w:rsidR="00962EF3" w:rsidRPr="00F94328">
        <w:rPr>
          <w:rFonts w:hint="eastAsia"/>
          <w:color w:val="5B9BD5" w:themeColor="accent5"/>
        </w:rPr>
        <w:t>제외어 처리</w:t>
      </w:r>
      <w:r w:rsidR="00962EF3" w:rsidRPr="00F94328">
        <w:rPr>
          <w:color w:val="5B9BD5" w:themeColor="accent5"/>
        </w:rPr>
        <w:t>’</w:t>
      </w:r>
    </w:p>
    <w:p w14:paraId="4112AE10" w14:textId="77777777" w:rsidR="00962EF3" w:rsidRPr="00F94328" w:rsidRDefault="00962EF3" w:rsidP="00356449">
      <w:pPr>
        <w:pStyle w:val="4"/>
      </w:pPr>
      <w:r w:rsidRPr="00F94328">
        <w:rPr>
          <w:rFonts w:hint="eastAsia"/>
        </w:rPr>
        <w:t>제외어란</w:t>
      </w:r>
    </w:p>
    <w:p w14:paraId="1B188531" w14:textId="319520A8" w:rsidR="000771C0" w:rsidRPr="00F94328" w:rsidRDefault="000771C0" w:rsidP="0049374F">
      <w:pPr>
        <w:pStyle w:val="5"/>
      </w:pPr>
      <w:r w:rsidRPr="00F94328">
        <w:t>‘</w:t>
      </w:r>
      <w:r w:rsidRPr="00F94328">
        <w:rPr>
          <w:rFonts w:hint="eastAsia"/>
        </w:rPr>
        <w:t>검색어</w:t>
      </w:r>
      <w:r w:rsidRPr="00F94328">
        <w:t>’</w:t>
      </w:r>
      <w:r w:rsidRPr="00F94328">
        <w:rPr>
          <w:rFonts w:hint="eastAsia"/>
        </w:rPr>
        <w:t>에는 부합하지만</w:t>
      </w:r>
    </w:p>
    <w:p w14:paraId="14CC137B" w14:textId="412A3890" w:rsidR="000771C0" w:rsidRPr="00F94328" w:rsidRDefault="000771C0" w:rsidP="0049374F">
      <w:pPr>
        <w:pStyle w:val="5"/>
      </w:pPr>
      <w:r w:rsidRPr="00F94328">
        <w:rPr>
          <w:rFonts w:hint="eastAsia"/>
        </w:rPr>
        <w:t xml:space="preserve">사용자가 모델링하는 토픽주제에는 적절하지 않은 용어 </w:t>
      </w:r>
      <w:r w:rsidRPr="00F94328">
        <w:sym w:font="Wingdings" w:char="F0E0"/>
      </w:r>
      <w:r w:rsidRPr="00F94328">
        <w:t xml:space="preserve"> </w:t>
      </w:r>
      <w:r w:rsidRPr="00F94328">
        <w:rPr>
          <w:rFonts w:hint="eastAsia"/>
        </w:rPr>
        <w:t>제외어</w:t>
      </w:r>
    </w:p>
    <w:p w14:paraId="0BC8C22F" w14:textId="74C169B8" w:rsidR="002B673C" w:rsidRPr="00F94328" w:rsidRDefault="002B673C" w:rsidP="00356449">
      <w:pPr>
        <w:pStyle w:val="4"/>
      </w:pPr>
      <w:r w:rsidRPr="00F94328">
        <w:rPr>
          <w:rFonts w:hint="eastAsia"/>
        </w:rPr>
        <w:t>제외어 사례</w:t>
      </w:r>
    </w:p>
    <w:p w14:paraId="3B01AE15" w14:textId="53E4071F" w:rsidR="002B673C" w:rsidRPr="00F94328" w:rsidRDefault="002B673C" w:rsidP="0049374F">
      <w:pPr>
        <w:pStyle w:val="5"/>
      </w:pPr>
      <w:r w:rsidRPr="00F94328">
        <w:t>‘</w:t>
      </w:r>
      <w:r w:rsidRPr="00F94328">
        <w:rPr>
          <w:rFonts w:hint="eastAsia"/>
        </w:rPr>
        <w:t>인공지능</w:t>
      </w:r>
      <w:r w:rsidRPr="00F94328">
        <w:t xml:space="preserve">’ </w:t>
      </w:r>
      <w:r w:rsidRPr="00F94328">
        <w:rPr>
          <w:rFonts w:hint="eastAsia"/>
        </w:rPr>
        <w:t>제외어</w:t>
      </w:r>
      <w:r w:rsidRPr="00F94328">
        <w:t xml:space="preserve"> – ‘</w:t>
      </w:r>
      <w:r w:rsidRPr="00F94328">
        <w:rPr>
          <w:rFonts w:hint="eastAsia"/>
        </w:rPr>
        <w:t>조류독감</w:t>
      </w:r>
      <w:r w:rsidRPr="00F94328">
        <w:t>’</w:t>
      </w:r>
    </w:p>
    <w:p w14:paraId="6DF21304" w14:textId="5BCCF632" w:rsidR="002B673C" w:rsidRPr="00F94328" w:rsidRDefault="002B673C" w:rsidP="0049374F">
      <w:pPr>
        <w:pStyle w:val="5"/>
      </w:pPr>
      <w:r w:rsidRPr="00F94328">
        <w:t>‘</w:t>
      </w:r>
      <w:r w:rsidRPr="00F94328">
        <w:rPr>
          <w:rFonts w:hint="eastAsia"/>
        </w:rPr>
        <w:t>모빌리티 서비스</w:t>
      </w:r>
      <w:r w:rsidRPr="00F94328">
        <w:t xml:space="preserve">’ </w:t>
      </w:r>
      <w:r w:rsidRPr="00F94328">
        <w:rPr>
          <w:rFonts w:hint="eastAsia"/>
        </w:rPr>
        <w:t xml:space="preserve">제외어 </w:t>
      </w:r>
      <w:r w:rsidRPr="00F94328">
        <w:t>– ‘</w:t>
      </w:r>
      <w:r w:rsidRPr="00F94328">
        <w:rPr>
          <w:rFonts w:hint="eastAsia"/>
        </w:rPr>
        <w:t>유전자</w:t>
      </w:r>
      <w:r w:rsidRPr="00F94328">
        <w:t>’</w:t>
      </w:r>
    </w:p>
    <w:p w14:paraId="5459CF73" w14:textId="27521B6F" w:rsidR="000771C0" w:rsidRPr="00F94328" w:rsidRDefault="00BC594C" w:rsidP="000771C0">
      <w:pPr>
        <w:pStyle w:val="3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>제외어 처리</w:t>
      </w:r>
      <w:r w:rsidR="002B673C" w:rsidRPr="00F94328">
        <w:rPr>
          <w:rFonts w:hint="eastAsia"/>
          <w:color w:val="5B9BD5" w:themeColor="accent5"/>
        </w:rPr>
        <w:t xml:space="preserve"> 방식을 어딘가에 설명할 필요</w:t>
      </w:r>
    </w:p>
    <w:p w14:paraId="13F3300B" w14:textId="26EAB2D9" w:rsidR="00CA360C" w:rsidRPr="00F94328" w:rsidRDefault="00CA360C" w:rsidP="00356449">
      <w:pPr>
        <w:pStyle w:val="4"/>
      </w:pPr>
      <w:r w:rsidRPr="00F94328">
        <w:rPr>
          <w:rFonts w:hint="eastAsia"/>
        </w:rPr>
        <w:t>토글 이나 도움말 처리</w:t>
      </w:r>
    </w:p>
    <w:p w14:paraId="14DBE6E2" w14:textId="2ED7E3D1" w:rsidR="00CA360C" w:rsidRPr="00F94328" w:rsidRDefault="00CA360C" w:rsidP="0049374F">
      <w:pPr>
        <w:pStyle w:val="5"/>
      </w:pPr>
      <w:r w:rsidRPr="00F94328">
        <w:rPr>
          <w:rFonts w:hint="eastAsia"/>
        </w:rPr>
        <w:t xml:space="preserve">위치 </w:t>
      </w:r>
      <w:r w:rsidRPr="00F94328">
        <w:t xml:space="preserve">– </w:t>
      </w:r>
      <w:r w:rsidRPr="00F94328">
        <w:rPr>
          <w:rFonts w:hint="eastAsia"/>
        </w:rPr>
        <w:t>우측 토픽모델링 캔버스</w:t>
      </w:r>
    </w:p>
    <w:p w14:paraId="2F45792D" w14:textId="77777777" w:rsidR="00CA360C" w:rsidRPr="00F94328" w:rsidRDefault="00CA360C" w:rsidP="0049374F">
      <w:pPr>
        <w:pStyle w:val="5"/>
      </w:pPr>
      <w:r w:rsidRPr="00F94328">
        <w:rPr>
          <w:rFonts w:hint="eastAsia"/>
        </w:rPr>
        <w:t>토글 설명</w:t>
      </w:r>
    </w:p>
    <w:p w14:paraId="6A994C10" w14:textId="77777777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>왼쪽 세 가지 토픽 재료의 단어들을 클릭하고</w:t>
      </w:r>
      <w:r w:rsidRPr="00F94328">
        <w:rPr>
          <w:color w:val="5B9BD5" w:themeColor="accent5"/>
        </w:rPr>
        <w:t>”</w:t>
      </w:r>
    </w:p>
    <w:p w14:paraId="4C864FDE" w14:textId="0A975DA1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>캔버스에 나타난 단어를 토픽모델 적당한 위치에 드래그합니다.</w:t>
      </w:r>
      <w:r w:rsidRPr="00F94328">
        <w:rPr>
          <w:color w:val="5B9BD5" w:themeColor="accent5"/>
        </w:rPr>
        <w:t>”</w:t>
      </w:r>
    </w:p>
    <w:p w14:paraId="2B4B894A" w14:textId="41465B8D" w:rsidR="00CA360C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r w:rsidRPr="00F94328">
        <w:rPr>
          <w:rFonts w:hint="eastAsia"/>
          <w:color w:val="5B9BD5" w:themeColor="accent5"/>
        </w:rPr>
        <w:t>포함어</w:t>
      </w:r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 xml:space="preserve">나 </w:t>
      </w:r>
      <w:r w:rsidRPr="00F94328">
        <w:rPr>
          <w:color w:val="5B9BD5" w:themeColor="accent5"/>
        </w:rPr>
        <w:t>‘</w:t>
      </w:r>
      <w:r w:rsidRPr="00F94328">
        <w:rPr>
          <w:rFonts w:hint="eastAsia"/>
          <w:color w:val="5B9BD5" w:themeColor="accent5"/>
        </w:rPr>
        <w:t>제외어</w:t>
      </w:r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>로 설정합니다.</w:t>
      </w:r>
    </w:p>
    <w:p w14:paraId="4332FF92" w14:textId="6ED8F479" w:rsidR="00B97AE4" w:rsidRPr="000D23EA" w:rsidRDefault="00B97AE4" w:rsidP="00B97AE4">
      <w:pPr>
        <w:pStyle w:val="2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토픽재료 검색</w:t>
      </w:r>
      <w:r w:rsidR="00464804" w:rsidRPr="000D23EA">
        <w:rPr>
          <w:rFonts w:hint="eastAsia"/>
          <w:color w:val="5B9BD5" w:themeColor="accent5"/>
        </w:rPr>
        <w:t xml:space="preserve"> </w:t>
      </w:r>
      <w:r w:rsidR="00F77FEA">
        <w:rPr>
          <w:rFonts w:hint="eastAsia"/>
          <w:color w:val="5B9BD5" w:themeColor="accent5"/>
        </w:rPr>
        <w:t>개선</w:t>
      </w:r>
    </w:p>
    <w:p w14:paraId="5FFF0421" w14:textId="1BF57F90" w:rsidR="00B97AE4" w:rsidRPr="000D23EA" w:rsidRDefault="00B97AE4" w:rsidP="00B97AE4">
      <w:pPr>
        <w:pStyle w:val="3"/>
        <w:rPr>
          <w:color w:val="5B9BD5" w:themeColor="accent5"/>
        </w:rPr>
      </w:pPr>
      <w:r w:rsidRPr="000D23EA">
        <w:rPr>
          <w:color w:val="5B9BD5" w:themeColor="accent5"/>
        </w:rPr>
        <w:t>‘</w:t>
      </w:r>
      <w:r w:rsidRPr="000D23EA">
        <w:rPr>
          <w:rFonts w:hint="eastAsia"/>
          <w:color w:val="5B9BD5" w:themeColor="accent5"/>
        </w:rPr>
        <w:t>검색어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가 재료로 생성에 부적절할 때</w:t>
      </w:r>
    </w:p>
    <w:p w14:paraId="43A51FF6" w14:textId="3ECB28A0" w:rsidR="00464804" w:rsidRPr="000D23EA" w:rsidRDefault="00464804" w:rsidP="00356449">
      <w:pPr>
        <w:pStyle w:val="4"/>
      </w:pPr>
      <w:r w:rsidRPr="000D23EA">
        <w:rPr>
          <w:rFonts w:hint="eastAsia"/>
        </w:rPr>
        <w:t>현상</w:t>
      </w:r>
    </w:p>
    <w:p w14:paraId="12E26568" w14:textId="0A40FB51" w:rsidR="00464804" w:rsidRPr="000D23EA" w:rsidRDefault="00464804" w:rsidP="0049374F">
      <w:pPr>
        <w:pStyle w:val="5"/>
      </w:pPr>
      <w:r w:rsidRPr="000D23EA">
        <w:rPr>
          <w:rFonts w:hint="eastAsia"/>
        </w:rPr>
        <w:t>입력한 검색어가 아닌 기존 검색어의 재료와 토픽베이스가 그대로 나타남</w:t>
      </w:r>
    </w:p>
    <w:p w14:paraId="4A157C51" w14:textId="1CF45FB9" w:rsidR="00464804" w:rsidRPr="000D23EA" w:rsidRDefault="00464804" w:rsidP="00356449">
      <w:pPr>
        <w:pStyle w:val="4"/>
      </w:pPr>
      <w:r w:rsidRPr="000D23EA">
        <w:rPr>
          <w:rFonts w:hint="eastAsia"/>
        </w:rPr>
        <w:t>원인</w:t>
      </w:r>
    </w:p>
    <w:p w14:paraId="0D17FEBF" w14:textId="73060C5F" w:rsidR="00B97AE4" w:rsidRPr="000D23EA" w:rsidRDefault="00B97AE4" w:rsidP="0049374F">
      <w:pPr>
        <w:pStyle w:val="5"/>
      </w:pPr>
      <w:r w:rsidRPr="000D23EA">
        <w:rPr>
          <w:rFonts w:hint="eastAsia"/>
        </w:rPr>
        <w:t>검색어가 E</w:t>
      </w:r>
      <w:r w:rsidRPr="000D23EA">
        <w:t xml:space="preserve">dgelistTerm </w:t>
      </w:r>
      <w:r w:rsidRPr="000D23EA">
        <w:rPr>
          <w:rFonts w:hint="eastAsia"/>
        </w:rPr>
        <w:t>색인에 존재</w:t>
      </w:r>
      <w:r w:rsidR="00464804" w:rsidRPr="000D23EA">
        <w:rPr>
          <w:rFonts w:hint="eastAsia"/>
        </w:rPr>
        <w:t>하지 않을 때</w:t>
      </w:r>
    </w:p>
    <w:p w14:paraId="03BA0ACC" w14:textId="2AB1675B" w:rsidR="00464804" w:rsidRPr="000D23EA" w:rsidRDefault="00464804" w:rsidP="0049374F">
      <w:pPr>
        <w:pStyle w:val="5"/>
      </w:pPr>
      <w:r w:rsidRPr="000D23EA">
        <w:rPr>
          <w:rFonts w:hint="eastAsia"/>
        </w:rPr>
        <w:t>검색어 관련 문서나 용어가 충분하지 않을 때</w:t>
      </w:r>
    </w:p>
    <w:p w14:paraId="72D6EA4B" w14:textId="67591F62" w:rsidR="00464804" w:rsidRPr="000D23EA" w:rsidRDefault="00464804" w:rsidP="00356449">
      <w:pPr>
        <w:pStyle w:val="4"/>
      </w:pPr>
      <w:r w:rsidRPr="000D23EA">
        <w:rPr>
          <w:rFonts w:hint="eastAsia"/>
        </w:rPr>
        <w:t>조치</w:t>
      </w:r>
    </w:p>
    <w:p w14:paraId="6115E65D" w14:textId="66A568B0" w:rsidR="00464804" w:rsidRPr="000D23EA" w:rsidRDefault="00464804" w:rsidP="0049374F">
      <w:pPr>
        <w:pStyle w:val="5"/>
      </w:pPr>
      <w:r w:rsidRPr="000D23EA">
        <w:rPr>
          <w:rFonts w:hint="eastAsia"/>
        </w:rPr>
        <w:t>검색 직전에 기존 검색 결과</w:t>
      </w:r>
      <w:r w:rsidRPr="000D23EA">
        <w:t>, ‘</w:t>
      </w:r>
      <w:r w:rsidRPr="000D23EA">
        <w:rPr>
          <w:rFonts w:hint="eastAsia"/>
        </w:rPr>
        <w:t>재료</w:t>
      </w:r>
      <w:r w:rsidRPr="000D23EA">
        <w:t>’</w:t>
      </w:r>
      <w:r w:rsidRPr="000D23EA">
        <w:rPr>
          <w:rFonts w:hint="eastAsia"/>
        </w:rPr>
        <w:t xml:space="preserve">와 </w:t>
      </w:r>
      <w:r w:rsidRPr="000D23EA">
        <w:t>‘</w:t>
      </w:r>
      <w:r w:rsidRPr="000D23EA">
        <w:rPr>
          <w:rFonts w:hint="eastAsia"/>
        </w:rPr>
        <w:t>토픽베이스</w:t>
      </w:r>
      <w:r w:rsidRPr="000D23EA">
        <w:t>’</w:t>
      </w:r>
      <w:r w:rsidRPr="000D23EA">
        <w:rPr>
          <w:rFonts w:hint="eastAsia"/>
        </w:rPr>
        <w:t>를 비움</w:t>
      </w:r>
    </w:p>
    <w:p w14:paraId="72AE0C1D" w14:textId="4E100E57" w:rsidR="00464804" w:rsidRPr="000D23EA" w:rsidRDefault="00464804" w:rsidP="0049374F">
      <w:pPr>
        <w:pStyle w:val="5"/>
      </w:pPr>
      <w:r w:rsidRPr="000D23EA">
        <w:rPr>
          <w:rFonts w:hint="eastAsia"/>
        </w:rPr>
        <w:t>검색결과가 없을 때,</w:t>
      </w:r>
      <w:r w:rsidRPr="000D23EA">
        <w:t xml:space="preserve"> </w:t>
      </w:r>
      <w:r w:rsidRPr="000D23EA">
        <w:rPr>
          <w:rFonts w:hint="eastAsia"/>
        </w:rPr>
        <w:t>메시지를 표출</w:t>
      </w:r>
    </w:p>
    <w:p w14:paraId="0F706BC1" w14:textId="045CC743" w:rsidR="00B97AE4" w:rsidRPr="000D23EA" w:rsidRDefault="00B97AE4" w:rsidP="00356449">
      <w:pPr>
        <w:pStyle w:val="4"/>
      </w:pPr>
      <w:r w:rsidRPr="000D23EA">
        <w:rPr>
          <w:rFonts w:hint="eastAsia"/>
        </w:rPr>
        <w:t>재료생성 불가능할 때,</w:t>
      </w:r>
      <w:r w:rsidR="00464804" w:rsidRPr="000D23EA">
        <w:t xml:space="preserve"> </w:t>
      </w:r>
      <w:r w:rsidR="00464804" w:rsidRPr="000D23EA">
        <w:rPr>
          <w:rFonts w:hint="eastAsia"/>
        </w:rPr>
        <w:t>메시지 표출</w:t>
      </w:r>
    </w:p>
    <w:p w14:paraId="74B79FE0" w14:textId="3E5E3A61" w:rsidR="00B97AE4" w:rsidRPr="000D23EA" w:rsidRDefault="00B97AE4" w:rsidP="0049374F">
      <w:pPr>
        <w:pStyle w:val="5"/>
      </w:pPr>
      <w:r w:rsidRPr="000D23EA">
        <w:rPr>
          <w:rFonts w:hint="eastAsia"/>
        </w:rPr>
        <w:t xml:space="preserve">추천키워드 메시지 </w:t>
      </w:r>
      <w:r w:rsidRPr="000D23EA">
        <w:t>– “</w:t>
      </w:r>
      <w:r w:rsidRPr="000D23EA">
        <w:rPr>
          <w:rFonts w:hint="eastAsia"/>
        </w:rPr>
        <w:t>검색어를 달리하여 입력하거나 복합어 또는 문장으로 입력해보세요</w:t>
      </w:r>
      <w:r w:rsidRPr="000D23EA">
        <w:t>”</w:t>
      </w:r>
    </w:p>
    <w:p w14:paraId="3FF25E00" w14:textId="3CDF14E2" w:rsidR="00B97AE4" w:rsidRPr="000D23EA" w:rsidRDefault="00B97AE4" w:rsidP="0049374F">
      <w:pPr>
        <w:pStyle w:val="5"/>
      </w:pPr>
      <w:r w:rsidRPr="000D23EA">
        <w:rPr>
          <w:rFonts w:hint="eastAsia"/>
        </w:rPr>
        <w:t xml:space="preserve">워드클라우드 메시지 </w:t>
      </w:r>
      <w:r w:rsidRPr="000D23EA">
        <w:t>- “</w:t>
      </w:r>
      <w:r w:rsidRPr="000D23EA">
        <w:rPr>
          <w:rFonts w:hint="eastAsia"/>
        </w:rPr>
        <w:t>검색어를 달리하여 입력하거나 복합어 또는 문장으로 입력해보세요</w:t>
      </w:r>
      <w:r w:rsidRPr="000D23EA">
        <w:t>”</w:t>
      </w:r>
    </w:p>
    <w:p w14:paraId="5530FF16" w14:textId="505E48FC" w:rsidR="00B97AE4" w:rsidRPr="000D23EA" w:rsidRDefault="00B97AE4" w:rsidP="0049374F">
      <w:pPr>
        <w:pStyle w:val="5"/>
      </w:pPr>
      <w:r w:rsidRPr="000D23EA">
        <w:rPr>
          <w:rFonts w:hint="eastAsia"/>
        </w:rPr>
        <w:t xml:space="preserve">소시오그램 메시지 </w:t>
      </w:r>
      <w:r w:rsidRPr="000D23EA">
        <w:t>- “</w:t>
      </w:r>
      <w:r w:rsidRPr="000D23EA">
        <w:rPr>
          <w:rFonts w:hint="eastAsia"/>
        </w:rPr>
        <w:t>검색어를 달리하여 입력하거나 복합어 또는 문장으로 입력해보세요</w:t>
      </w:r>
      <w:r w:rsidRPr="000D23EA">
        <w:t>”</w:t>
      </w:r>
    </w:p>
    <w:p w14:paraId="4C22DAE4" w14:textId="5D026126" w:rsidR="00B97AE4" w:rsidRPr="000D23EA" w:rsidRDefault="00B97AE4" w:rsidP="00356449">
      <w:pPr>
        <w:pStyle w:val="4"/>
      </w:pPr>
      <w:r w:rsidRPr="000D23EA">
        <w:rPr>
          <w:rFonts w:hint="eastAsia"/>
        </w:rPr>
        <w:t>토픽베이스</w:t>
      </w:r>
    </w:p>
    <w:p w14:paraId="3F55E3EB" w14:textId="246894A8" w:rsidR="00464804" w:rsidRPr="000D23EA" w:rsidRDefault="00464804" w:rsidP="0049374F">
      <w:pPr>
        <w:pStyle w:val="5"/>
      </w:pPr>
      <w:r w:rsidRPr="000D23EA">
        <w:rPr>
          <w:rFonts w:hint="eastAsia"/>
        </w:rPr>
        <w:t>기존 검색어 토픽베이스가 유지</w:t>
      </w:r>
    </w:p>
    <w:p w14:paraId="5B1BA747" w14:textId="21B283F7" w:rsidR="00464804" w:rsidRDefault="00464804" w:rsidP="0049374F">
      <w:pPr>
        <w:pStyle w:val="5"/>
      </w:pPr>
      <w:r w:rsidRPr="000D23EA">
        <w:rPr>
          <w:rFonts w:hint="eastAsia"/>
        </w:rPr>
        <w:lastRenderedPageBreak/>
        <w:t xml:space="preserve">메시지 표출 </w:t>
      </w:r>
      <w:r w:rsidRPr="000D23EA">
        <w:t>– “</w:t>
      </w:r>
      <w:r w:rsidRPr="000D23EA">
        <w:rPr>
          <w:rFonts w:hint="eastAsia"/>
        </w:rPr>
        <w:t>검색어를 달리하여 입력하거나 복합어 또는 문장으로 입력해보세요</w:t>
      </w:r>
      <w:r w:rsidRPr="000D23EA">
        <w:t>”</w:t>
      </w:r>
    </w:p>
    <w:p w14:paraId="722CD744" w14:textId="77777777" w:rsidR="007A6E4F" w:rsidRDefault="007A6E4F" w:rsidP="007A6E4F">
      <w:pPr>
        <w:pStyle w:val="3"/>
        <w:rPr>
          <w:color w:val="5B9BD5" w:themeColor="accent5"/>
        </w:rPr>
      </w:pPr>
      <w:r w:rsidRPr="007A6E4F">
        <w:rPr>
          <w:rFonts w:hint="eastAsia"/>
          <w:color w:val="5B9BD5" w:themeColor="accent5"/>
        </w:rPr>
        <w:t xml:space="preserve">노드 일괄 </w:t>
      </w:r>
      <w:r>
        <w:rPr>
          <w:rFonts w:hint="eastAsia"/>
          <w:color w:val="5B9BD5" w:themeColor="accent5"/>
        </w:rPr>
        <w:t>처리</w:t>
      </w:r>
    </w:p>
    <w:p w14:paraId="7BA4DB4B" w14:textId="25FC3CFE" w:rsidR="007A6E4F" w:rsidRPr="00175902" w:rsidRDefault="007A6E4F" w:rsidP="00356449">
      <w:pPr>
        <w:pStyle w:val="4"/>
      </w:pPr>
      <w:r w:rsidRPr="00175902">
        <w:rPr>
          <w:rFonts w:hint="eastAsia"/>
        </w:rPr>
        <w:t xml:space="preserve">일괄 삭제 </w:t>
      </w:r>
      <w:r w:rsidRPr="00175902">
        <w:t xml:space="preserve">– </w:t>
      </w:r>
      <w:r w:rsidRPr="00175902">
        <w:rPr>
          <w:rFonts w:hint="eastAsia"/>
        </w:rPr>
        <w:t>불필요한 노드를 한꺼번에 삭제</w:t>
      </w:r>
    </w:p>
    <w:p w14:paraId="19B35398" w14:textId="0F6A3D7A" w:rsidR="007A6E4F" w:rsidRPr="00175902" w:rsidRDefault="007A6E4F" w:rsidP="0049374F">
      <w:pPr>
        <w:pStyle w:val="5"/>
      </w:pPr>
      <w:r w:rsidRPr="00175902">
        <w:t>‘</w:t>
      </w:r>
      <w:r w:rsidRPr="00175902">
        <w:rPr>
          <w:rFonts w:hint="eastAsia"/>
        </w:rPr>
        <w:t>포함어</w:t>
      </w:r>
      <w:r w:rsidRPr="00175902">
        <w:t>’, ‘</w:t>
      </w:r>
      <w:r w:rsidRPr="00175902">
        <w:rPr>
          <w:rFonts w:hint="eastAsia"/>
        </w:rPr>
        <w:t>제외어</w:t>
      </w:r>
      <w:r w:rsidRPr="00175902">
        <w:t>’</w:t>
      </w:r>
      <w:r w:rsidRPr="00175902">
        <w:rPr>
          <w:rFonts w:hint="eastAsia"/>
        </w:rPr>
        <w:t>를 선택 후,</w:t>
      </w:r>
    </w:p>
    <w:p w14:paraId="587D4F1B" w14:textId="69A38EE6" w:rsidR="007A6E4F" w:rsidRPr="00175902" w:rsidRDefault="007A6E4F" w:rsidP="0049374F">
      <w:pPr>
        <w:pStyle w:val="5"/>
      </w:pPr>
      <w:r w:rsidRPr="00175902">
        <w:t>‘</w:t>
      </w:r>
      <w:r w:rsidRPr="00175902">
        <w:rPr>
          <w:rFonts w:hint="eastAsia"/>
        </w:rPr>
        <w:t>미포함</w:t>
      </w:r>
      <w:r w:rsidRPr="00175902">
        <w:t>’(</w:t>
      </w:r>
      <w:r w:rsidRPr="00175902">
        <w:rPr>
          <w:rFonts w:hint="eastAsia"/>
        </w:rPr>
        <w:t xml:space="preserve">비활성 회색노드)를 한 번에 지우는 기능 </w:t>
      </w:r>
    </w:p>
    <w:p w14:paraId="42AE0E95" w14:textId="55D936DD" w:rsidR="007A6E4F" w:rsidRPr="00175902" w:rsidRDefault="007A6E4F" w:rsidP="00356449">
      <w:pPr>
        <w:pStyle w:val="4"/>
      </w:pPr>
      <w:r w:rsidRPr="00175902">
        <w:rPr>
          <w:rFonts w:hint="eastAsia"/>
        </w:rPr>
        <w:t xml:space="preserve">일괄 </w:t>
      </w:r>
      <w:r w:rsidRPr="00175902">
        <w:t>‘</w:t>
      </w:r>
      <w:r w:rsidRPr="00175902">
        <w:rPr>
          <w:rFonts w:hint="eastAsia"/>
        </w:rPr>
        <w:t>포함어</w:t>
      </w:r>
      <w:r w:rsidRPr="00175902">
        <w:t xml:space="preserve">’ </w:t>
      </w:r>
      <w:r w:rsidRPr="00175902">
        <w:rPr>
          <w:rFonts w:hint="eastAsia"/>
        </w:rPr>
        <w:t>또는</w:t>
      </w:r>
      <w:r w:rsidRPr="00175902">
        <w:t xml:space="preserve"> ‘</w:t>
      </w:r>
      <w:r w:rsidRPr="00175902">
        <w:rPr>
          <w:rFonts w:hint="eastAsia"/>
        </w:rPr>
        <w:t>제외어</w:t>
      </w:r>
      <w:r w:rsidRPr="00175902">
        <w:t xml:space="preserve">’ </w:t>
      </w:r>
      <w:r w:rsidRPr="00175902">
        <w:rPr>
          <w:rFonts w:hint="eastAsia"/>
        </w:rPr>
        <w:t>처리</w:t>
      </w:r>
    </w:p>
    <w:p w14:paraId="091AA62A" w14:textId="791B9F07" w:rsidR="007A6E4F" w:rsidRDefault="007A6E4F" w:rsidP="00356449">
      <w:pPr>
        <w:pStyle w:val="4"/>
      </w:pPr>
      <w:r w:rsidRPr="00175902">
        <w:rPr>
          <w:rFonts w:hint="eastAsia"/>
        </w:rPr>
        <w:t xml:space="preserve">모든 </w:t>
      </w:r>
      <w:r w:rsidRPr="00175902">
        <w:t>‘</w:t>
      </w:r>
      <w:r w:rsidRPr="00175902">
        <w:rPr>
          <w:rFonts w:hint="eastAsia"/>
        </w:rPr>
        <w:t>워드</w:t>
      </w:r>
      <w:r w:rsidRPr="00175902">
        <w:t xml:space="preserve">’ </w:t>
      </w:r>
      <w:r w:rsidRPr="00175902">
        <w:rPr>
          <w:rFonts w:hint="eastAsia"/>
        </w:rPr>
        <w:t>동의어 관련어 붙이기</w:t>
      </w:r>
    </w:p>
    <w:p w14:paraId="33B0C0B0" w14:textId="77F4BC17" w:rsidR="002C545B" w:rsidRPr="00206B19" w:rsidRDefault="002C545B" w:rsidP="002C545B">
      <w:pPr>
        <w:pStyle w:val="2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 찾기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 xml:space="preserve"> 개선</w:t>
      </w:r>
    </w:p>
    <w:p w14:paraId="2C0451CD" w14:textId="707FF3D3" w:rsidR="002C545B" w:rsidRPr="00206B19" w:rsidRDefault="002C545B" w:rsidP="002C545B">
      <w:pPr>
        <w:pStyle w:val="3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찾기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>입력값 개선 필요</w:t>
      </w:r>
    </w:p>
    <w:p w14:paraId="77B9E3E7" w14:textId="54AD22EE" w:rsidR="002C545B" w:rsidRPr="00206B19" w:rsidRDefault="002C545B" w:rsidP="00356449">
      <w:pPr>
        <w:pStyle w:val="4"/>
      </w:pPr>
      <w:r w:rsidRPr="00206B19">
        <w:t>AS-IS</w:t>
      </w:r>
      <w:r w:rsidRPr="00206B19">
        <w:rPr>
          <w:rFonts w:hint="eastAsia"/>
        </w:rPr>
        <w:t>:</w:t>
      </w:r>
      <w:r w:rsidRPr="00206B19">
        <w:t xml:space="preserve"> ‘</w:t>
      </w:r>
      <w:r w:rsidRPr="00206B19">
        <w:rPr>
          <w:rFonts w:hint="eastAsia"/>
        </w:rPr>
        <w:t>단어</w:t>
      </w:r>
      <w:r w:rsidRPr="00206B19">
        <w:t>’, ‘</w:t>
      </w:r>
      <w:r w:rsidRPr="00206B19">
        <w:rPr>
          <w:rFonts w:hint="eastAsia"/>
        </w:rPr>
        <w:t>복합어</w:t>
      </w:r>
      <w:r w:rsidRPr="00206B19">
        <w:t>’, ‘</w:t>
      </w:r>
      <w:r w:rsidRPr="00206B19">
        <w:rPr>
          <w:rFonts w:hint="eastAsia"/>
        </w:rPr>
        <w:t>단일 문장</w:t>
      </w:r>
      <w:r w:rsidRPr="00206B19">
        <w:t xml:space="preserve">’ </w:t>
      </w:r>
      <w:r w:rsidRPr="00206B19">
        <w:rPr>
          <w:rFonts w:hint="eastAsia"/>
        </w:rPr>
        <w:t xml:space="preserve">수준으로 </w:t>
      </w:r>
      <w:r w:rsidRPr="00206B19">
        <w:t>‘</w:t>
      </w:r>
      <w:r w:rsidRPr="00206B19">
        <w:rPr>
          <w:rFonts w:hint="eastAsia"/>
        </w:rPr>
        <w:t>토픽베이스</w:t>
      </w:r>
      <w:r w:rsidRPr="00206B19">
        <w:t>’</w:t>
      </w:r>
      <w:r w:rsidRPr="00206B19">
        <w:rPr>
          <w:rFonts w:hint="eastAsia"/>
        </w:rPr>
        <w:t xml:space="preserve"> 완성도가 낮음</w:t>
      </w:r>
    </w:p>
    <w:p w14:paraId="523BCE89" w14:textId="54FBC609" w:rsidR="002C545B" w:rsidRPr="00206B19" w:rsidRDefault="002C545B" w:rsidP="00356449">
      <w:pPr>
        <w:pStyle w:val="4"/>
      </w:pPr>
      <w:r w:rsidRPr="00206B19">
        <w:rPr>
          <w:rFonts w:hint="eastAsia"/>
        </w:rPr>
        <w:t>T</w:t>
      </w:r>
      <w:r w:rsidRPr="00206B19">
        <w:t>O-BE</w:t>
      </w:r>
      <w:r w:rsidR="000170C4" w:rsidRPr="00206B19">
        <w:t xml:space="preserve">: </w:t>
      </w:r>
      <w:r w:rsidR="000170C4" w:rsidRPr="00206B19">
        <w:rPr>
          <w:rFonts w:hint="eastAsia"/>
        </w:rPr>
        <w:t xml:space="preserve">연구내용 등 장문을 </w:t>
      </w:r>
      <w:r w:rsidR="000170C4" w:rsidRPr="00206B19">
        <w:t>‘</w:t>
      </w:r>
      <w:r w:rsidR="000170C4" w:rsidRPr="00206B19">
        <w:rPr>
          <w:rFonts w:hint="eastAsia"/>
        </w:rPr>
        <w:t>토픽베이스</w:t>
      </w:r>
      <w:r w:rsidR="000170C4" w:rsidRPr="00206B19">
        <w:t>’</w:t>
      </w:r>
      <w:r w:rsidR="000170C4" w:rsidRPr="00206B19">
        <w:rPr>
          <w:rFonts w:hint="eastAsia"/>
        </w:rPr>
        <w:t xml:space="preserve"> </w:t>
      </w:r>
      <w:r w:rsidR="000170C4" w:rsidRPr="00206B19">
        <w:t>LDA</w:t>
      </w:r>
      <w:r w:rsidR="000170C4" w:rsidRPr="00206B19">
        <w:rPr>
          <w:rFonts w:hint="eastAsia"/>
        </w:rPr>
        <w:t>분석에 활용</w:t>
      </w:r>
    </w:p>
    <w:p w14:paraId="75F109F1" w14:textId="3D6CA2DE" w:rsidR="002C545B" w:rsidRPr="00206B19" w:rsidRDefault="002C545B" w:rsidP="0049374F">
      <w:pPr>
        <w:pStyle w:val="5"/>
      </w:pPr>
      <w:r w:rsidRPr="00206B19">
        <w:t>‘</w:t>
      </w:r>
      <w:r w:rsidRPr="00206B19">
        <w:rPr>
          <w:rFonts w:hint="eastAsia"/>
        </w:rPr>
        <w:t>키워드 입력란</w:t>
      </w:r>
      <w:r w:rsidRPr="00206B19">
        <w:t>’ – ‘</w:t>
      </w:r>
      <w:r w:rsidRPr="00206B19">
        <w:rPr>
          <w:rFonts w:hint="eastAsia"/>
        </w:rPr>
        <w:t>토픽모델</w:t>
      </w:r>
      <w:r w:rsidRPr="00206B19">
        <w:t>’</w:t>
      </w:r>
      <w:r w:rsidRPr="00206B19">
        <w:rPr>
          <w:rFonts w:hint="eastAsia"/>
        </w:rPr>
        <w:t>의 명칭으로</w:t>
      </w:r>
      <w:r w:rsidRPr="00206B19">
        <w:t xml:space="preserve"> </w:t>
      </w:r>
      <w:r w:rsidRPr="00206B19">
        <w:rPr>
          <w:rFonts w:hint="eastAsia"/>
        </w:rPr>
        <w:t>활용</w:t>
      </w:r>
    </w:p>
    <w:p w14:paraId="0BB1018F" w14:textId="02DC1D42" w:rsidR="002C545B" w:rsidRPr="00206B19" w:rsidRDefault="002C545B" w:rsidP="0049374F">
      <w:pPr>
        <w:pStyle w:val="5"/>
      </w:pPr>
      <w:r w:rsidRPr="00206B19">
        <w:t>‘</w:t>
      </w:r>
      <w:r w:rsidRPr="00206B19">
        <w:rPr>
          <w:rFonts w:hint="eastAsia"/>
        </w:rPr>
        <w:t>장문 입력란</w:t>
      </w:r>
      <w:r w:rsidRPr="00206B19">
        <w:t xml:space="preserve">’ </w:t>
      </w:r>
      <w:r w:rsidRPr="00206B19">
        <w:rPr>
          <w:rFonts w:hint="eastAsia"/>
        </w:rPr>
        <w:t xml:space="preserve">추가 </w:t>
      </w:r>
      <w:r w:rsidRPr="00206B19">
        <w:t>– ‘</w:t>
      </w:r>
      <w:r w:rsidRPr="00206B19">
        <w:rPr>
          <w:rFonts w:hint="eastAsia"/>
        </w:rPr>
        <w:t>연구내용</w:t>
      </w:r>
      <w:r w:rsidRPr="00206B19">
        <w:t xml:space="preserve">’ </w:t>
      </w:r>
      <w:r w:rsidRPr="00206B19">
        <w:rPr>
          <w:rFonts w:hint="eastAsia"/>
        </w:rPr>
        <w:t>등을 한</w:t>
      </w:r>
      <w:r w:rsidRPr="00206B19">
        <w:t xml:space="preserve"> </w:t>
      </w:r>
      <w:r w:rsidRPr="00206B19">
        <w:rPr>
          <w:rFonts w:hint="eastAsia"/>
        </w:rPr>
        <w:t xml:space="preserve">칸에 추가 입력하여 보다 풍부한 </w:t>
      </w:r>
      <w:r w:rsidRPr="00206B19">
        <w:t>‘</w:t>
      </w:r>
      <w:r w:rsidRPr="00206B19">
        <w:rPr>
          <w:rFonts w:hint="eastAsia"/>
        </w:rPr>
        <w:t>토픽베이스</w:t>
      </w:r>
      <w:r w:rsidRPr="00206B19">
        <w:t xml:space="preserve">’ </w:t>
      </w:r>
      <w:r w:rsidRPr="00206B19">
        <w:rPr>
          <w:rFonts w:hint="eastAsia"/>
        </w:rPr>
        <w:t>생성가능</w:t>
      </w:r>
    </w:p>
    <w:p w14:paraId="2CA22714" w14:textId="6C7CDF46" w:rsidR="002C545B" w:rsidRPr="00206B19" w:rsidRDefault="002C545B" w:rsidP="002C545B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과제명</w:t>
      </w:r>
    </w:p>
    <w:p w14:paraId="6EBBA108" w14:textId="1F7A042E" w:rsidR="002C545B" w:rsidRDefault="002C545B" w:rsidP="00911B32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연구목표,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연구내용</w:t>
      </w:r>
      <w:r w:rsidR="00911B32">
        <w:rPr>
          <w:rFonts w:hint="eastAsia"/>
          <w:color w:val="5B9BD5" w:themeColor="accent5"/>
        </w:rPr>
        <w:t>,</w:t>
      </w:r>
      <w:r w:rsidR="00911B32">
        <w:rPr>
          <w:color w:val="5B9BD5" w:themeColor="accent5"/>
        </w:rPr>
        <w:t xml:space="preserve"> </w:t>
      </w:r>
      <w:r w:rsidR="00911B32">
        <w:rPr>
          <w:rFonts w:hint="eastAsia"/>
          <w:color w:val="5B9BD5" w:themeColor="accent5"/>
        </w:rPr>
        <w:t>키</w:t>
      </w:r>
      <w:r w:rsidRPr="00206B19">
        <w:rPr>
          <w:rFonts w:hint="eastAsia"/>
          <w:color w:val="5B9BD5" w:themeColor="accent5"/>
        </w:rPr>
        <w:t>워드</w:t>
      </w:r>
    </w:p>
    <w:p w14:paraId="26FF0FC9" w14:textId="11A3D7B0" w:rsidR="00F94D0A" w:rsidRPr="00F94D0A" w:rsidRDefault="00F94D0A" w:rsidP="00F94D0A">
      <w:pPr>
        <w:pStyle w:val="3"/>
        <w:rPr>
          <w:color w:val="ED7D31" w:themeColor="accent2"/>
        </w:rPr>
      </w:pPr>
      <w:r w:rsidRPr="00F94D0A">
        <w:rPr>
          <w:color w:val="ED7D31" w:themeColor="accent2"/>
        </w:rPr>
        <w:t>‘</w:t>
      </w:r>
      <w:r w:rsidRPr="00F94D0A">
        <w:rPr>
          <w:rFonts w:hint="eastAsia"/>
          <w:color w:val="ED7D31" w:themeColor="accent2"/>
        </w:rPr>
        <w:t>토픽재료</w:t>
      </w:r>
      <w:r w:rsidRPr="00F94D0A">
        <w:rPr>
          <w:color w:val="ED7D31" w:themeColor="accent2"/>
        </w:rPr>
        <w:t>’</w:t>
      </w:r>
      <w:r w:rsidRPr="00F94D0A">
        <w:rPr>
          <w:rFonts w:hint="eastAsia"/>
          <w:color w:val="ED7D31" w:themeColor="accent2"/>
        </w:rPr>
        <w:t xml:space="preserve"> 검색이력</w:t>
      </w:r>
    </w:p>
    <w:p w14:paraId="55963980" w14:textId="780EB4EF" w:rsidR="00F94D0A" w:rsidRPr="00F94D0A" w:rsidRDefault="00F94D0A" w:rsidP="00356449">
      <w:pPr>
        <w:pStyle w:val="4"/>
      </w:pPr>
      <w:r w:rsidRPr="00F94D0A">
        <w:rPr>
          <w:rFonts w:hint="eastAsia"/>
        </w:rPr>
        <w:t xml:space="preserve">기존 토픽재료 검색이력 표시 </w:t>
      </w:r>
      <w:r w:rsidRPr="00F94D0A">
        <w:sym w:font="Wingdings" w:char="F0E0"/>
      </w:r>
      <w:r w:rsidRPr="00F94D0A">
        <w:rPr>
          <w:rFonts w:hint="eastAsia"/>
        </w:rPr>
        <w:t xml:space="preserve"> 클릭으로 즉각 캐시 확인</w:t>
      </w:r>
    </w:p>
    <w:p w14:paraId="1902B4DB" w14:textId="10D13848" w:rsidR="00F94D0A" w:rsidRPr="00F94D0A" w:rsidRDefault="00F94D0A" w:rsidP="00356449">
      <w:pPr>
        <w:pStyle w:val="4"/>
      </w:pPr>
      <w:r w:rsidRPr="00F94D0A">
        <w:t>‘</w:t>
      </w:r>
      <w:r w:rsidRPr="00F94D0A">
        <w:rPr>
          <w:rFonts w:hint="eastAsia"/>
        </w:rPr>
        <w:t>토픽재료 검색이력</w:t>
      </w:r>
      <w:r w:rsidRPr="00F94D0A">
        <w:t>’</w:t>
      </w:r>
      <w:r w:rsidRPr="00F94D0A">
        <w:rPr>
          <w:rFonts w:hint="eastAsia"/>
        </w:rPr>
        <w:t>의 중복 최근 검색했던 이력은 중복하지 않기.</w:t>
      </w:r>
    </w:p>
    <w:p w14:paraId="12EB2CCA" w14:textId="6BDA00AF" w:rsidR="00ED7261" w:rsidRPr="00206B19" w:rsidRDefault="00ED7261" w:rsidP="00206B19">
      <w:pPr>
        <w:pStyle w:val="2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</w:t>
      </w:r>
      <w:r w:rsidR="00206B19" w:rsidRPr="00206B19">
        <w:rPr>
          <w:rFonts w:hint="eastAsia"/>
          <w:color w:val="5B9BD5" w:themeColor="accent5"/>
        </w:rPr>
        <w:t>입력으로</w:t>
      </w:r>
      <w:r w:rsidRPr="00206B19">
        <w:rPr>
          <w:rFonts w:hint="eastAsia"/>
          <w:color w:val="5B9BD5" w:themeColor="accent5"/>
        </w:rPr>
        <w:t xml:space="preserve"> 토픽모델</w:t>
      </w:r>
      <w:r w:rsidR="00206B19" w:rsidRPr="00206B19">
        <w:rPr>
          <w:rFonts w:hint="eastAsia"/>
          <w:color w:val="5B9BD5" w:themeColor="accent5"/>
        </w:rPr>
        <w:t>링</w:t>
      </w:r>
    </w:p>
    <w:p w14:paraId="190772D8" w14:textId="387E574D" w:rsidR="00ED7261" w:rsidRP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토픽베이스 형성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>과제 한 건을 입력 토픽모델 형성</w:t>
      </w:r>
    </w:p>
    <w:p w14:paraId="2AF76461" w14:textId="29917F0A" w:rsid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유사과제 검색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>과제 한 건으로 생성한 토픽모델로써 유사과제 검색</w:t>
      </w:r>
    </w:p>
    <w:p w14:paraId="07B35765" w14:textId="77777777" w:rsidR="00206B19" w:rsidRDefault="00206B19" w:rsidP="00ED7261">
      <w:pPr>
        <w:pStyle w:val="3"/>
        <w:rPr>
          <w:color w:val="5B9BD5" w:themeColor="accent5"/>
        </w:rPr>
      </w:pPr>
      <w:r>
        <w:rPr>
          <w:rFonts w:hint="eastAsia"/>
          <w:color w:val="5B9BD5" w:themeColor="accent5"/>
        </w:rPr>
        <w:t>과제 토픽베이스 캐싱</w:t>
      </w:r>
    </w:p>
    <w:p w14:paraId="4DC36FE2" w14:textId="4FF8BF9F" w:rsidR="00206B19" w:rsidRPr="00A11B63" w:rsidRDefault="00206B19" w:rsidP="00356449">
      <w:pPr>
        <w:pStyle w:val="4"/>
      </w:pPr>
      <w:r w:rsidRPr="00A11B63">
        <w:rPr>
          <w:rFonts w:hint="eastAsia"/>
        </w:rPr>
        <w:t xml:space="preserve">과제 토픽베이스 캐싱 </w:t>
      </w:r>
      <w:r w:rsidRPr="00A11B63">
        <w:sym w:font="Wingdings" w:char="F0E0"/>
      </w:r>
      <w:r w:rsidRPr="00A11B63">
        <w:t xml:space="preserve"> </w:t>
      </w:r>
      <w:r w:rsidRPr="00A11B63">
        <w:rPr>
          <w:rFonts w:hint="eastAsia"/>
        </w:rPr>
        <w:t xml:space="preserve">과제 </w:t>
      </w:r>
      <w:r w:rsidRPr="00A11B63">
        <w:t>80</w:t>
      </w:r>
      <w:r w:rsidRPr="00A11B63">
        <w:rPr>
          <w:rFonts w:hint="eastAsia"/>
        </w:rPr>
        <w:t>만건 토픽베이스 형성 자동화</w:t>
      </w:r>
    </w:p>
    <w:p w14:paraId="14DC0511" w14:textId="0C9616EE" w:rsidR="00206B19" w:rsidRPr="00A11B63" w:rsidRDefault="00206B19" w:rsidP="00356449">
      <w:pPr>
        <w:pStyle w:val="4"/>
      </w:pPr>
      <w:r w:rsidRPr="00A11B63">
        <w:rPr>
          <w:rFonts w:hint="eastAsia"/>
        </w:rPr>
        <w:t>과제 토픽베이스 형성과정</w:t>
      </w:r>
    </w:p>
    <w:p w14:paraId="74FA6B72" w14:textId="309D1BF1" w:rsidR="00206B19" w:rsidRPr="00A11B63" w:rsidRDefault="00206B19" w:rsidP="0049374F">
      <w:pPr>
        <w:pStyle w:val="5"/>
      </w:pPr>
      <w:r w:rsidRPr="00A11B63">
        <w:rPr>
          <w:rFonts w:hint="eastAsia"/>
        </w:rPr>
        <w:t>입력</w:t>
      </w:r>
    </w:p>
    <w:p w14:paraId="1645ACFE" w14:textId="29540A72" w:rsidR="00206B19" w:rsidRPr="00A11B63" w:rsidRDefault="00206B19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토픽모델명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</w:t>
      </w:r>
    </w:p>
    <w:p w14:paraId="18218CC3" w14:textId="6D3A6E22" w:rsidR="00206B19" w:rsidRPr="00A11B63" w:rsidRDefault="00513706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토픽베이스 생성 입력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연구내용,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연구목적,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키워드</w:t>
      </w:r>
    </w:p>
    <w:p w14:paraId="759FF2E7" w14:textId="7F5EBFDA" w:rsidR="00513706" w:rsidRPr="00A11B63" w:rsidRDefault="00513706" w:rsidP="0049374F">
      <w:pPr>
        <w:pStyle w:val="5"/>
      </w:pPr>
      <w:r w:rsidRPr="00A11B63">
        <w:rPr>
          <w:rFonts w:hint="eastAsia"/>
        </w:rPr>
        <w:t xml:space="preserve">처리 </w:t>
      </w:r>
      <w:r w:rsidRPr="00A11B63">
        <w:t xml:space="preserve">– LDA </w:t>
      </w:r>
      <w:r w:rsidRPr="00A11B63">
        <w:rPr>
          <w:rFonts w:hint="eastAsia"/>
        </w:rPr>
        <w:t>기존 로직</w:t>
      </w:r>
    </w:p>
    <w:p w14:paraId="6A36C326" w14:textId="21A7E5F7" w:rsidR="00513706" w:rsidRPr="00A11B63" w:rsidRDefault="00513706" w:rsidP="0049374F">
      <w:pPr>
        <w:pStyle w:val="5"/>
      </w:pPr>
      <w:r w:rsidRPr="00A11B63">
        <w:rPr>
          <w:rFonts w:hint="eastAsia"/>
        </w:rPr>
        <w:lastRenderedPageBreak/>
        <w:t>출력</w:t>
      </w:r>
    </w:p>
    <w:p w14:paraId="412DF804" w14:textId="3FDAF40B" w:rsidR="00513706" w:rsidRPr="00A11B63" w:rsidRDefault="00513706" w:rsidP="00513706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과제 토픽베이스</w:t>
      </w:r>
    </w:p>
    <w:p w14:paraId="6E895FAB" w14:textId="4207510C" w:rsidR="00513706" w:rsidRPr="00A11B63" w:rsidRDefault="00513706" w:rsidP="00911B32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과제 토픽재료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추천 키워드,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워드 클라우드,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소시오그램</w:t>
      </w:r>
    </w:p>
    <w:p w14:paraId="48D9ED73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7AC66F29" w14:textId="0EAAC87C" w:rsidR="006801EF" w:rsidRDefault="006801EF" w:rsidP="006801EF">
      <w:pPr>
        <w:pStyle w:val="1"/>
      </w:pPr>
      <w:r>
        <w:rPr>
          <w:rFonts w:hint="eastAsia"/>
        </w:rPr>
        <w:lastRenderedPageBreak/>
        <w:t>키워드 검색</w:t>
      </w:r>
    </w:p>
    <w:p w14:paraId="39D57D35" w14:textId="0E8E487D" w:rsidR="006801EF" w:rsidRDefault="006801EF" w:rsidP="006801EF">
      <w:pPr>
        <w:pStyle w:val="2"/>
      </w:pPr>
      <w:r>
        <w:rPr>
          <w:rFonts w:hint="eastAsia"/>
        </w:rPr>
        <w:t xml:space="preserve">워드클라우드 수량과 시각화지표 </w:t>
      </w:r>
      <w:r>
        <w:t xml:space="preserve">- </w:t>
      </w:r>
      <w:r>
        <w:rPr>
          <w:rFonts w:hint="eastAsia"/>
        </w:rPr>
        <w:t>조정 개선 필요</w:t>
      </w:r>
    </w:p>
    <w:p w14:paraId="0C908D5B" w14:textId="77777777" w:rsidR="006801EF" w:rsidRPr="006801EF" w:rsidRDefault="006801EF" w:rsidP="006801EF">
      <w:pPr>
        <w:pStyle w:val="3"/>
      </w:pPr>
      <w:r>
        <w:rPr>
          <w:rFonts w:hint="eastAsia"/>
          <w:lang w:val="en-US"/>
        </w:rPr>
        <w:t xml:space="preserve">워드클라우드 시각화 지표 </w:t>
      </w:r>
    </w:p>
    <w:p w14:paraId="118EAA3C" w14:textId="7EA14993" w:rsidR="006801EF" w:rsidRPr="006801EF" w:rsidRDefault="006801EF" w:rsidP="00356449">
      <w:pPr>
        <w:pStyle w:val="4"/>
      </w:pPr>
      <w:r>
        <w:t>4~12</w:t>
      </w:r>
      <w:r>
        <w:rPr>
          <w:rFonts w:hint="eastAsia"/>
        </w:rPr>
        <w:t xml:space="preserve">는 </w:t>
      </w:r>
      <w:r>
        <w:t xml:space="preserve">4, 8, 12 </w:t>
      </w:r>
      <w:r>
        <w:rPr>
          <w:rFonts w:hint="eastAsia"/>
        </w:rPr>
        <w:t xml:space="preserve">위주로 나타남 </w:t>
      </w:r>
      <w:r w:rsidRPr="006801EF">
        <w:sym w:font="Wingdings" w:char="F0E0"/>
      </w:r>
      <w:r>
        <w:t xml:space="preserve"> </w:t>
      </w:r>
      <w:r>
        <w:rPr>
          <w:rFonts w:hint="eastAsia"/>
        </w:rPr>
        <w:t>데이터팀 확인</w:t>
      </w:r>
    </w:p>
    <w:p w14:paraId="200580A1" w14:textId="32F14694" w:rsidR="006801EF" w:rsidRPr="006801EF" w:rsidRDefault="006801EF" w:rsidP="006801EF">
      <w:pPr>
        <w:pStyle w:val="3"/>
      </w:pPr>
      <w:r>
        <w:rPr>
          <w:rFonts w:hint="eastAsia"/>
          <w:lang w:val="en-US"/>
        </w:rPr>
        <w:t>워드클라우드 시각화</w:t>
      </w:r>
    </w:p>
    <w:p w14:paraId="6D2D6D23" w14:textId="3DDF5077" w:rsidR="006801EF" w:rsidRDefault="006801EF" w:rsidP="00356449">
      <w:pPr>
        <w:pStyle w:val="4"/>
      </w:pPr>
      <w:r>
        <w:rPr>
          <w:rFonts w:hint="eastAsia"/>
        </w:rPr>
        <w:t xml:space="preserve">워드 수량 </w:t>
      </w:r>
      <w:r>
        <w:t>– 50</w:t>
      </w:r>
      <w:r>
        <w:rPr>
          <w:rFonts w:hint="eastAsia"/>
        </w:rPr>
        <w:t>개~</w:t>
      </w:r>
      <w:r>
        <w:t>70</w:t>
      </w:r>
      <w:r>
        <w:rPr>
          <w:rFonts w:hint="eastAsia"/>
        </w:rPr>
        <w:t>개</w:t>
      </w:r>
    </w:p>
    <w:p w14:paraId="3B1ECD62" w14:textId="3FDF7AD1" w:rsidR="006801EF" w:rsidRDefault="006801EF" w:rsidP="00356449">
      <w:pPr>
        <w:pStyle w:val="4"/>
      </w:pPr>
      <w:r>
        <w:rPr>
          <w:rFonts w:hint="eastAsia"/>
        </w:rPr>
        <w:t xml:space="preserve">워드 폰트 </w:t>
      </w:r>
      <w:r>
        <w:t xml:space="preserve">– </w:t>
      </w:r>
      <w:r>
        <w:rPr>
          <w:rFonts w:hint="eastAsia"/>
        </w:rPr>
        <w:t>디자이너와 상의</w:t>
      </w:r>
    </w:p>
    <w:p w14:paraId="7B77887A" w14:textId="08A5E3EC" w:rsidR="006801EF" w:rsidRDefault="006801EF" w:rsidP="00356449">
      <w:pPr>
        <w:pStyle w:val="4"/>
      </w:pPr>
      <w:r>
        <w:rPr>
          <w:rFonts w:hint="eastAsia"/>
        </w:rPr>
        <w:t xml:space="preserve">클라우드 모양 </w:t>
      </w:r>
      <w:r>
        <w:t xml:space="preserve">– </w:t>
      </w:r>
      <w:r>
        <w:rPr>
          <w:rFonts w:hint="eastAsia"/>
        </w:rPr>
        <w:t>현재 정방형에서 원형 가능한지 라이브러리 파라미터 확인 필요</w:t>
      </w:r>
    </w:p>
    <w:p w14:paraId="61E60076" w14:textId="77777777" w:rsidR="00B9724F" w:rsidRDefault="00B9724F" w:rsidP="00B9724F">
      <w:pPr>
        <w:pStyle w:val="3"/>
      </w:pPr>
      <w:r>
        <w:rPr>
          <w:rFonts w:hint="eastAsia"/>
        </w:rPr>
        <w:t>워드클라우드 잔상</w:t>
      </w:r>
    </w:p>
    <w:p w14:paraId="5F257FE4" w14:textId="62975752" w:rsidR="00B9724F" w:rsidRDefault="00B9724F" w:rsidP="00356449">
      <w:pPr>
        <w:pStyle w:val="4"/>
      </w:pPr>
      <w:r>
        <w:rPr>
          <w:rFonts w:hint="eastAsia"/>
        </w:rPr>
        <w:t>키워드 검색 후,</w:t>
      </w:r>
      <w:r>
        <w:t xml:space="preserve"> </w:t>
      </w:r>
      <w:r>
        <w:rPr>
          <w:rFonts w:hint="eastAsia"/>
        </w:rPr>
        <w:t xml:space="preserve">다른 검색 시도하면 기존 검색 결과 </w:t>
      </w:r>
      <w:r>
        <w:t>‘</w:t>
      </w:r>
      <w:r>
        <w:rPr>
          <w:rFonts w:hint="eastAsia"/>
        </w:rPr>
        <w:t>워드클라우드</w:t>
      </w:r>
      <w:r>
        <w:t>’</w:t>
      </w:r>
      <w:r>
        <w:rPr>
          <w:rFonts w:hint="eastAsia"/>
        </w:rPr>
        <w:t>가 희미하게 렌더링</w:t>
      </w:r>
      <w:r w:rsidR="009B5D72">
        <w:rPr>
          <w:rFonts w:hint="eastAsia"/>
        </w:rPr>
        <w:t xml:space="preserve"> 함.</w:t>
      </w:r>
    </w:p>
    <w:p w14:paraId="24BDC017" w14:textId="1224FE60" w:rsidR="006801EF" w:rsidRDefault="002F78E7" w:rsidP="006801EF">
      <w:pPr>
        <w:pStyle w:val="2"/>
      </w:pPr>
      <w:r>
        <w:t>‘</w:t>
      </w:r>
      <w:r>
        <w:rPr>
          <w:rFonts w:hint="eastAsia"/>
        </w:rPr>
        <w:t>검색 결과 화면</w:t>
      </w:r>
      <w:r>
        <w:t>’</w:t>
      </w:r>
    </w:p>
    <w:p w14:paraId="15183522" w14:textId="069A9F64" w:rsidR="002F78E7" w:rsidRDefault="002F78E7" w:rsidP="002F78E7">
      <w:pPr>
        <w:pStyle w:val="3"/>
      </w:pPr>
      <w:r>
        <w:rPr>
          <w:rFonts w:hint="eastAsia"/>
        </w:rPr>
        <w:t xml:space="preserve">검색 입력 </w:t>
      </w:r>
      <w:r>
        <w:t>‘</w:t>
      </w:r>
      <w:r>
        <w:rPr>
          <w:rFonts w:hint="eastAsia"/>
        </w:rPr>
        <w:t>키워드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표출 필요 </w:t>
      </w:r>
      <w:r>
        <w:t xml:space="preserve">– </w:t>
      </w:r>
      <w:r>
        <w:rPr>
          <w:rFonts w:hint="eastAsia"/>
        </w:rPr>
        <w:t>입력한 내용을 알 수 없으므로.</w:t>
      </w:r>
    </w:p>
    <w:p w14:paraId="303F5A41" w14:textId="74E17739" w:rsidR="002F78E7" w:rsidRDefault="002F78E7" w:rsidP="00356449">
      <w:pPr>
        <w:pStyle w:val="4"/>
      </w:pPr>
      <w:r>
        <w:t>‘</w:t>
      </w:r>
      <w:r>
        <w:rPr>
          <w:rFonts w:hint="eastAsia"/>
        </w:rPr>
        <w:t>검색결과 X건</w:t>
      </w:r>
      <w:r>
        <w:t>’ 옆</w:t>
      </w:r>
      <w:r>
        <w:rPr>
          <w:rFonts w:hint="eastAsia"/>
        </w:rPr>
        <w:t xml:space="preserve"> 등 적절한 곳에 표출</w:t>
      </w:r>
    </w:p>
    <w:p w14:paraId="08A7B2E2" w14:textId="23917588" w:rsidR="002F78E7" w:rsidRDefault="002F78E7" w:rsidP="002F78E7">
      <w:pPr>
        <w:pStyle w:val="2"/>
      </w:pPr>
      <w:r>
        <w:rPr>
          <w:rFonts w:hint="eastAsia"/>
        </w:rPr>
        <w:t>검색 안되는 케이스 검토</w:t>
      </w:r>
    </w:p>
    <w:p w14:paraId="1E56A206" w14:textId="0ECB1081" w:rsidR="002F78E7" w:rsidRDefault="002F78E7" w:rsidP="002F78E7">
      <w:pPr>
        <w:pStyle w:val="3"/>
      </w:pPr>
      <w:r>
        <w:rPr>
          <w:rFonts w:hint="eastAsia"/>
        </w:rPr>
        <w:t xml:space="preserve">검색결과가 나타나지 않음 </w:t>
      </w:r>
      <w:r>
        <w:t xml:space="preserve">– </w:t>
      </w:r>
      <w:r>
        <w:rPr>
          <w:rFonts w:hint="eastAsia"/>
        </w:rPr>
        <w:t xml:space="preserve">이유는 </w:t>
      </w:r>
      <w:r>
        <w:t>‘/’</w:t>
      </w:r>
      <w:r>
        <w:rPr>
          <w:rFonts w:hint="eastAsia"/>
        </w:rPr>
        <w:t>를 포함하고 있기 때문임을 추정</w:t>
      </w:r>
    </w:p>
    <w:p w14:paraId="409A5E35" w14:textId="3DBD3EAF" w:rsidR="002F78E7" w:rsidRDefault="002F78E7" w:rsidP="00356449">
      <w:pPr>
        <w:pStyle w:val="4"/>
      </w:pPr>
      <w:r>
        <w:t>“</w:t>
      </w:r>
      <w:r w:rsidRPr="002F78E7">
        <w:t>100V/600A 급 MOSFET 모듈 개발</w:t>
      </w:r>
      <w:r>
        <w:t>”</w:t>
      </w:r>
    </w:p>
    <w:p w14:paraId="659C1CD9" w14:textId="1F44CF5A" w:rsidR="002F78E7" w:rsidRDefault="002F78E7" w:rsidP="00356449">
      <w:pPr>
        <w:pStyle w:val="4"/>
      </w:pPr>
      <w:r>
        <w:t>“</w:t>
      </w:r>
      <w:r w:rsidRPr="002F78E7">
        <w:rPr>
          <w:rFonts w:hint="eastAsia"/>
        </w:rPr>
        <w:t>생체신호의</w:t>
      </w:r>
      <w:r w:rsidRPr="002F78E7">
        <w:t xml:space="preserve"> 초감도 감지를 위한 저차원 소재기반 플렉시블/웨어러블  기기 개발</w:t>
      </w:r>
      <w:r>
        <w:t>”</w:t>
      </w:r>
    </w:p>
    <w:p w14:paraId="2DD362CC" w14:textId="307A823F" w:rsidR="002F78E7" w:rsidRDefault="002F78E7" w:rsidP="00356449">
      <w:pPr>
        <w:pStyle w:val="4"/>
      </w:pPr>
      <w:r>
        <w:t>‘/’</w:t>
      </w:r>
      <w:r>
        <w:rPr>
          <w:rFonts w:hint="eastAsia"/>
        </w:rPr>
        <w:t>을 제외하고 입력하면,</w:t>
      </w:r>
      <w:r>
        <w:t xml:space="preserve"> </w:t>
      </w:r>
      <w:r>
        <w:rPr>
          <w:rFonts w:hint="eastAsia"/>
        </w:rPr>
        <w:t>두 가지 항목 검색 가능</w:t>
      </w:r>
    </w:p>
    <w:p w14:paraId="66E36D7F" w14:textId="0FFC8AEB" w:rsidR="00B202EF" w:rsidRDefault="00B202EF" w:rsidP="00B202EF">
      <w:pPr>
        <w:pStyle w:val="2"/>
      </w:pPr>
      <w:r>
        <w:rPr>
          <w:rFonts w:hint="eastAsia"/>
        </w:rPr>
        <w:t xml:space="preserve">키워드 검색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>검색이력</w:t>
      </w:r>
    </w:p>
    <w:p w14:paraId="666A0068" w14:textId="78C55ADC" w:rsidR="00B202EF" w:rsidRDefault="00B202EF" w:rsidP="00B202EF">
      <w:pPr>
        <w:pStyle w:val="3"/>
      </w:pP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검색 후 이력 </w:t>
      </w:r>
      <w:r>
        <w:t>– ‘</w:t>
      </w:r>
      <w:r>
        <w:rPr>
          <w:rFonts w:hint="eastAsia"/>
        </w:rPr>
        <w:t>검색 이력</w:t>
      </w:r>
      <w:r>
        <w:t>’</w:t>
      </w:r>
      <w:r>
        <w:rPr>
          <w:rFonts w:hint="eastAsia"/>
        </w:rPr>
        <w:t>에 이력</w:t>
      </w:r>
      <w:r w:rsidR="00085128">
        <w:rPr>
          <w:rFonts w:hint="eastAsia"/>
        </w:rPr>
        <w:t>(</w:t>
      </w:r>
      <w:r w:rsidR="00085128">
        <w:t>‘</w:t>
      </w:r>
      <w:r w:rsidR="00085128">
        <w:rPr>
          <w:rFonts w:hint="eastAsia"/>
        </w:rPr>
        <w:t>키워드</w:t>
      </w:r>
      <w:r w:rsidR="00085128">
        <w:t>’, ‘</w:t>
      </w:r>
      <w:r w:rsidR="00085128">
        <w:rPr>
          <w:rFonts w:hint="eastAsia"/>
        </w:rPr>
        <w:t>문장</w:t>
      </w:r>
      <w:r w:rsidR="00085128">
        <w:t>’)</w:t>
      </w:r>
      <w:r>
        <w:rPr>
          <w:rFonts w:hint="eastAsia"/>
        </w:rPr>
        <w:t>이 나타나게</w:t>
      </w:r>
      <w:r>
        <w:t xml:space="preserve"> </w:t>
      </w:r>
      <w:r>
        <w:rPr>
          <w:rFonts w:hint="eastAsia"/>
        </w:rPr>
        <w:t>처리.</w:t>
      </w:r>
    </w:p>
    <w:p w14:paraId="47DCE421" w14:textId="2C712178" w:rsidR="00B51EB0" w:rsidRDefault="00B51EB0" w:rsidP="00132268">
      <w:pPr>
        <w:pStyle w:val="1"/>
      </w:pPr>
      <w:r>
        <w:rPr>
          <w:rFonts w:hint="eastAsia"/>
        </w:rPr>
        <w:t>과제 검색</w:t>
      </w:r>
    </w:p>
    <w:p w14:paraId="0B1DB956" w14:textId="6506542F" w:rsidR="00B51EB0" w:rsidRDefault="00455261" w:rsidP="00B51EB0">
      <w:pPr>
        <w:pStyle w:val="2"/>
      </w:pPr>
      <w:r>
        <w:rPr>
          <w:rFonts w:hint="eastAsia"/>
        </w:rPr>
        <w:t>검색 결과화면</w:t>
      </w:r>
    </w:p>
    <w:p w14:paraId="3ED86DB6" w14:textId="76CEF04B" w:rsidR="00455261" w:rsidRDefault="00455261" w:rsidP="00455261">
      <w:pPr>
        <w:pStyle w:val="3"/>
      </w:pPr>
      <w:r>
        <w:rPr>
          <w:rFonts w:hint="eastAsia"/>
        </w:rPr>
        <w:t xml:space="preserve">검색결과 화면에 </w:t>
      </w:r>
      <w:r>
        <w:t>‘</w:t>
      </w:r>
      <w:r w:rsidRPr="00911B32">
        <w:rPr>
          <w:rFonts w:hint="eastAsia"/>
          <w:color w:val="000000" w:themeColor="text1"/>
        </w:rPr>
        <w:t>검색에 입력한 내용</w:t>
      </w:r>
      <w:r>
        <w:t>’</w:t>
      </w:r>
      <w:r>
        <w:rPr>
          <w:rFonts w:hint="eastAsia"/>
        </w:rPr>
        <w:t xml:space="preserve">을 표현 </w:t>
      </w:r>
      <w:r>
        <w:t>(</w:t>
      </w:r>
      <w:r>
        <w:rPr>
          <w:rFonts w:hint="eastAsia"/>
        </w:rPr>
        <w:t>결과는 있으나 무엇으로 검색했는지 모름)</w:t>
      </w:r>
    </w:p>
    <w:p w14:paraId="3E70F66F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6533971E" w14:textId="7CF42D0B" w:rsidR="00B51EB0" w:rsidRDefault="00B51EB0" w:rsidP="00132268">
      <w:pPr>
        <w:pStyle w:val="1"/>
      </w:pPr>
      <w:r>
        <w:rPr>
          <w:rFonts w:hint="eastAsia"/>
        </w:rPr>
        <w:lastRenderedPageBreak/>
        <w:t>과제 선택(다차원 큐레이션)</w:t>
      </w:r>
    </w:p>
    <w:p w14:paraId="0A3EB2F6" w14:textId="319636C7" w:rsidR="00B51EB0" w:rsidRDefault="00B51EB0" w:rsidP="00B51EB0">
      <w:pPr>
        <w:pStyle w:val="2"/>
      </w:pPr>
      <w:r>
        <w:t>‘</w:t>
      </w:r>
      <w:r w:rsidRPr="00B51EB0">
        <w:rPr>
          <w:rFonts w:hint="eastAsia"/>
          <w:color w:val="00B050"/>
        </w:rPr>
        <w:t>과제필터링 도구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과제필터하여 선택하기</w:t>
      </w:r>
      <w:r>
        <w:t>’)</w:t>
      </w:r>
    </w:p>
    <w:p w14:paraId="6AC0342D" w14:textId="495A0284" w:rsidR="00B51EB0" w:rsidRDefault="00B51EB0" w:rsidP="00B51EB0">
      <w:pPr>
        <w:pStyle w:val="3"/>
      </w:pPr>
      <w:r>
        <w:t>‘</w:t>
      </w:r>
      <w:r>
        <w:rPr>
          <w:rFonts w:hint="eastAsia"/>
          <w:color w:val="00B050"/>
        </w:rPr>
        <w:t>과제</w:t>
      </w:r>
      <w:r w:rsidRPr="00B51EB0">
        <w:rPr>
          <w:rFonts w:hint="eastAsia"/>
          <w:color w:val="00B050"/>
        </w:rPr>
        <w:t>/용어</w:t>
      </w:r>
      <w:r w:rsidRPr="00B51EB0">
        <w:rPr>
          <w:color w:val="00B050"/>
        </w:rPr>
        <w:t xml:space="preserve"> </w:t>
      </w:r>
      <w:r w:rsidRPr="00B51EB0">
        <w:rPr>
          <w:rFonts w:hint="eastAsia"/>
          <w:color w:val="00B050"/>
        </w:rPr>
        <w:t>네트워크</w:t>
      </w:r>
      <w:r>
        <w:t>’(</w:t>
      </w:r>
      <w:r>
        <w:rPr>
          <w:rFonts w:hint="eastAsia"/>
        </w:rPr>
        <w:t>표준분류)</w:t>
      </w:r>
    </w:p>
    <w:p w14:paraId="3A32D402" w14:textId="5B6F4345" w:rsidR="00B51EB0" w:rsidRDefault="00B51EB0" w:rsidP="00356449">
      <w:pPr>
        <w:pStyle w:val="4"/>
      </w:pPr>
      <w:r w:rsidRPr="00B51EB0">
        <w:rPr>
          <w:rFonts w:hint="eastAsia"/>
          <w:color w:val="00B050"/>
        </w:rPr>
        <w:t xml:space="preserve">과제 네트워크 </w:t>
      </w:r>
      <w:r>
        <w:t>(</w:t>
      </w:r>
      <w:r>
        <w:rPr>
          <w:rFonts w:hint="eastAsia"/>
        </w:rPr>
        <w:t>p</w:t>
      </w:r>
      <w:r>
        <w:t xml:space="preserve">aper) </w:t>
      </w:r>
      <w:r w:rsidR="005B074A">
        <w:t>–</w:t>
      </w:r>
      <w:r>
        <w:t xml:space="preserve"> </w:t>
      </w:r>
      <w:r w:rsidR="005B074A">
        <w:t>‘</w:t>
      </w:r>
      <w:r w:rsidR="005B074A">
        <w:rPr>
          <w:rFonts w:hint="eastAsia"/>
        </w:rPr>
        <w:t>날짜 설정</w:t>
      </w:r>
      <w:r w:rsidR="005B074A">
        <w:t>’</w:t>
      </w:r>
      <w:r w:rsidR="005B074A">
        <w:rPr>
          <w:rFonts w:hint="eastAsia"/>
        </w:rPr>
        <w:t xml:space="preserve">만 활성화 </w:t>
      </w:r>
      <w:r w:rsidR="005B074A">
        <w:t>(‘</w:t>
      </w:r>
      <w:r w:rsidR="005B074A">
        <w:rPr>
          <w:rFonts w:hint="eastAsia"/>
        </w:rPr>
        <w:t>네트워크지표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22DB7A2" w14:textId="49E128CC" w:rsidR="00B51EB0" w:rsidRDefault="00B51EB0" w:rsidP="00356449">
      <w:pPr>
        <w:pStyle w:val="4"/>
      </w:pPr>
      <w:r w:rsidRPr="00B51EB0">
        <w:rPr>
          <w:rFonts w:hint="eastAsia"/>
          <w:color w:val="00B050"/>
        </w:rPr>
        <w:t xml:space="preserve">용어 네트워크 </w:t>
      </w:r>
      <w:r>
        <w:t>(word)</w:t>
      </w:r>
      <w:r w:rsidR="005B074A">
        <w:t xml:space="preserve"> – ‘</w:t>
      </w:r>
      <w:r w:rsidR="005B074A">
        <w:rPr>
          <w:rFonts w:hint="eastAsia"/>
        </w:rPr>
        <w:t>네트워크지표 설정</w:t>
      </w:r>
      <w:r w:rsidR="005B074A">
        <w:t>’</w:t>
      </w:r>
      <w:r w:rsidR="005B074A">
        <w:rPr>
          <w:rFonts w:hint="eastAsia"/>
        </w:rPr>
        <w:t>만 활성화</w:t>
      </w:r>
      <w:r w:rsidR="005B074A">
        <w:t xml:space="preserve"> ( ‘</w:t>
      </w:r>
      <w:r w:rsidR="005B074A">
        <w:rPr>
          <w:rFonts w:hint="eastAsia"/>
        </w:rPr>
        <w:t>날짜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540A180" w14:textId="77777777" w:rsidR="005B074A" w:rsidRDefault="005B074A" w:rsidP="0049374F">
      <w:pPr>
        <w:pStyle w:val="5"/>
      </w:pPr>
      <w:r>
        <w:rPr>
          <w:rFonts w:hint="eastAsia"/>
        </w:rPr>
        <w:t xml:space="preserve">주요 용어 </w:t>
      </w:r>
      <w:r>
        <w:t>10~20</w:t>
      </w:r>
      <w:r>
        <w:rPr>
          <w:rFonts w:hint="eastAsia"/>
        </w:rPr>
        <w:t>개 용어 표기</w:t>
      </w:r>
    </w:p>
    <w:p w14:paraId="5DE6E3B0" w14:textId="33EEBF4C" w:rsidR="005B074A" w:rsidRDefault="005B074A" w:rsidP="0049374F">
      <w:pPr>
        <w:pStyle w:val="5"/>
      </w:pPr>
      <w:r>
        <w:rPr>
          <w:rFonts w:hint="eastAsia"/>
        </w:rPr>
        <w:t xml:space="preserve">하단에 </w:t>
      </w:r>
      <w:r>
        <w:t>‘</w:t>
      </w:r>
      <w:r>
        <w:rPr>
          <w:rFonts w:hint="eastAsia"/>
        </w:rPr>
        <w:t>용어목록</w:t>
      </w:r>
      <w:r>
        <w:t xml:space="preserve">’ </w:t>
      </w:r>
      <w:r>
        <w:rPr>
          <w:rFonts w:hint="eastAsia"/>
        </w:rPr>
        <w:t>슬라이드</w:t>
      </w:r>
      <w:r w:rsidR="00FE622F">
        <w:rPr>
          <w:rFonts w:hint="eastAsia"/>
        </w:rPr>
        <w:t xml:space="preserve"> </w:t>
      </w:r>
      <w:r w:rsidR="00085128">
        <w:t>–</w:t>
      </w:r>
      <w:r w:rsidR="00FE622F">
        <w:t xml:space="preserve"> </w:t>
      </w:r>
      <w:r w:rsidR="00085128">
        <w:rPr>
          <w:rFonts w:hint="eastAsia"/>
        </w:rPr>
        <w:t>소시오그램에 주요 용어를 표출 또는 소시오그램 아래에 용어목록을 확인할 수 있는 슬라이드(기본 숨김 형태)</w:t>
      </w:r>
    </w:p>
    <w:p w14:paraId="692D8CAA" w14:textId="17821BB3" w:rsidR="002523B6" w:rsidRPr="002523B6" w:rsidRDefault="002523B6" w:rsidP="002523B6">
      <w:pPr>
        <w:pStyle w:val="2"/>
        <w:rPr>
          <w:color w:val="7030A0"/>
        </w:rPr>
      </w:pPr>
      <w:r w:rsidRPr="002523B6">
        <w:rPr>
          <w:rFonts w:hint="eastAsia"/>
          <w:color w:val="7030A0"/>
        </w:rPr>
        <w:t>사업내 다수</w:t>
      </w:r>
      <w:r w:rsidRPr="002523B6">
        <w:rPr>
          <w:color w:val="7030A0"/>
        </w:rPr>
        <w:t xml:space="preserve"> </w:t>
      </w:r>
      <w:r w:rsidRPr="002523B6">
        <w:rPr>
          <w:rFonts w:hint="eastAsia"/>
          <w:color w:val="7030A0"/>
        </w:rPr>
        <w:t>과제 인터페이스</w:t>
      </w:r>
    </w:p>
    <w:p w14:paraId="756D678F" w14:textId="4886D04F" w:rsidR="002523B6" w:rsidRDefault="002523B6" w:rsidP="002523B6">
      <w:pPr>
        <w:pStyle w:val="3"/>
      </w:pPr>
      <w:r>
        <w:rPr>
          <w:rFonts w:hint="eastAsia"/>
        </w:rPr>
        <w:t xml:space="preserve">콤보박스 형태 시인성 개선 </w:t>
      </w:r>
      <w:r>
        <w:t xml:space="preserve">– </w:t>
      </w:r>
      <w:r>
        <w:rPr>
          <w:rFonts w:hint="eastAsia"/>
        </w:rPr>
        <w:t>적절한 기능 구현했지만,</w:t>
      </w:r>
      <w:r>
        <w:t xml:space="preserve"> </w:t>
      </w:r>
      <w:r>
        <w:rPr>
          <w:rFonts w:hint="eastAsia"/>
        </w:rPr>
        <w:t>작고 직관적이지</w:t>
      </w:r>
      <w:r>
        <w:t xml:space="preserve"> </w:t>
      </w:r>
      <w:r>
        <w:rPr>
          <w:rFonts w:hint="eastAsia"/>
        </w:rPr>
        <w:t>않음</w:t>
      </w:r>
    </w:p>
    <w:p w14:paraId="33307A52" w14:textId="77777777" w:rsidR="002523B6" w:rsidRDefault="002523B6" w:rsidP="002523B6">
      <w:pPr>
        <w:pStyle w:val="3"/>
      </w:pPr>
      <w:r>
        <w:rPr>
          <w:rFonts w:hint="eastAsia"/>
        </w:rPr>
        <w:t>선택 단계(</w:t>
      </w:r>
      <w:r>
        <w:t xml:space="preserve">phase) </w:t>
      </w:r>
      <w:r>
        <w:rPr>
          <w:rFonts w:hint="eastAsia"/>
        </w:rPr>
        <w:t>도입</w:t>
      </w:r>
    </w:p>
    <w:p w14:paraId="0B1132B5" w14:textId="393224D9" w:rsidR="002523B6" w:rsidRDefault="002523B6" w:rsidP="00356449">
      <w:pPr>
        <w:pStyle w:val="4"/>
      </w:pPr>
      <w:r>
        <w:rPr>
          <w:rFonts w:hint="eastAsia"/>
        </w:rPr>
        <w:t xml:space="preserve">단계 </w:t>
      </w:r>
      <w:r>
        <w:t>– ‘</w:t>
      </w:r>
      <w:r>
        <w:rPr>
          <w:rFonts w:hint="eastAsia"/>
        </w:rPr>
        <w:t>사업내 과제목록</w:t>
      </w:r>
      <w:r>
        <w:t>’</w:t>
      </w:r>
      <w:r>
        <w:rPr>
          <w:rFonts w:hint="eastAsia"/>
        </w:rPr>
        <w:t xml:space="preserve"> </w:t>
      </w:r>
      <w:r>
        <w:t>&gt; ‘</w:t>
      </w:r>
      <w:r>
        <w:rPr>
          <w:rFonts w:hint="eastAsia"/>
        </w:rPr>
        <w:t>유사과제</w:t>
      </w:r>
      <w:r>
        <w:t>’</w:t>
      </w:r>
      <w:r>
        <w:rPr>
          <w:rFonts w:hint="eastAsia"/>
        </w:rPr>
        <w:t xml:space="preserve"> </w:t>
      </w:r>
      <w:r>
        <w:t>&gt; ‘</w:t>
      </w:r>
      <w:r>
        <w:rPr>
          <w:rFonts w:hint="eastAsia"/>
        </w:rPr>
        <w:t>선택과제</w:t>
      </w:r>
      <w:r>
        <w:t>’</w:t>
      </w:r>
    </w:p>
    <w:p w14:paraId="53BC5D3E" w14:textId="29ADAAD6" w:rsidR="002523B6" w:rsidRDefault="002523B6" w:rsidP="00356449">
      <w:pPr>
        <w:pStyle w:val="4"/>
      </w:pPr>
      <w:r>
        <w:rPr>
          <w:rFonts w:hint="eastAsia"/>
        </w:rPr>
        <w:t xml:space="preserve">인터페이스 </w:t>
      </w:r>
      <w:r>
        <w:t>– ‘</w:t>
      </w:r>
      <w:r>
        <w:rPr>
          <w:rFonts w:hint="eastAsia"/>
        </w:rPr>
        <w:t>사업내 과제목록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필터도구</w:t>
      </w:r>
      <w:r>
        <w:t>’</w:t>
      </w:r>
      <w:r>
        <w:rPr>
          <w:rFonts w:hint="eastAsia"/>
        </w:rPr>
        <w:t xml:space="preserve">위치 등에 </w:t>
      </w:r>
      <w:r>
        <w:t>‘</w:t>
      </w:r>
      <w:r>
        <w:rPr>
          <w:rFonts w:hint="eastAsia"/>
        </w:rPr>
        <w:t>목록화</w:t>
      </w:r>
      <w:r>
        <w:t>’</w:t>
      </w:r>
      <w:r>
        <w:rPr>
          <w:rFonts w:hint="eastAsia"/>
        </w:rPr>
        <w:t>하여 시인성 확보</w:t>
      </w:r>
    </w:p>
    <w:p w14:paraId="067F995B" w14:textId="0D59D7E3" w:rsidR="00BD35A1" w:rsidRPr="006C07AD" w:rsidRDefault="00BD35A1" w:rsidP="00BD35A1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>필터 도구와 과제목록간 데이터 정합</w:t>
      </w:r>
    </w:p>
    <w:p w14:paraId="4ABBCB26" w14:textId="4C668350" w:rsidR="00BD35A1" w:rsidRDefault="00BD35A1" w:rsidP="00BD35A1">
      <w:pPr>
        <w:pStyle w:val="3"/>
      </w:pPr>
      <w:r>
        <w:rPr>
          <w:rFonts w:hint="eastAsia"/>
        </w:rPr>
        <w:t>소시오그램 과제노드 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1C641461" w14:textId="55C27D02" w:rsidR="00BD35A1" w:rsidRDefault="00BD35A1" w:rsidP="00BD35A1">
      <w:pPr>
        <w:pStyle w:val="3"/>
      </w:pPr>
      <w:r>
        <w:rPr>
          <w:rFonts w:hint="eastAsia"/>
        </w:rPr>
        <w:t xml:space="preserve">워드클라우드 </w:t>
      </w:r>
      <w:r>
        <w:t>‘</w:t>
      </w:r>
      <w:r>
        <w:rPr>
          <w:rFonts w:hint="eastAsia"/>
        </w:rPr>
        <w:t>용어</w:t>
      </w:r>
      <w:r>
        <w:t xml:space="preserve">’ </w:t>
      </w:r>
      <w:r>
        <w:rPr>
          <w:rFonts w:hint="eastAsia"/>
        </w:rPr>
        <w:t>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2142A7B2" w14:textId="5C06758E" w:rsidR="006C07AD" w:rsidRPr="006C07AD" w:rsidRDefault="006C07AD" w:rsidP="006C07AD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 xml:space="preserve">필터도구 </w:t>
      </w:r>
      <w:r w:rsidRPr="006C07AD">
        <w:rPr>
          <w:color w:val="7030A0"/>
        </w:rPr>
        <w:t>‘</w:t>
      </w:r>
      <w:r w:rsidRPr="006C07AD">
        <w:rPr>
          <w:rFonts w:hint="eastAsia"/>
          <w:color w:val="7030A0"/>
        </w:rPr>
        <w:t>노드</w:t>
      </w:r>
      <w:r w:rsidRPr="006C07AD">
        <w:rPr>
          <w:color w:val="7030A0"/>
        </w:rPr>
        <w:t>’, ‘</w:t>
      </w:r>
      <w:r w:rsidRPr="006C07AD">
        <w:rPr>
          <w:rFonts w:hint="eastAsia"/>
          <w:color w:val="7030A0"/>
        </w:rPr>
        <w:t>용어</w:t>
      </w:r>
      <w:r w:rsidRPr="006C07AD">
        <w:rPr>
          <w:color w:val="7030A0"/>
        </w:rPr>
        <w:t xml:space="preserve">’ </w:t>
      </w:r>
      <w:r w:rsidRPr="006C07AD">
        <w:rPr>
          <w:rFonts w:hint="eastAsia"/>
          <w:color w:val="7030A0"/>
        </w:rPr>
        <w:t>선택 다중 선택</w:t>
      </w:r>
    </w:p>
    <w:p w14:paraId="7ED89ED3" w14:textId="210D5B76" w:rsidR="00267965" w:rsidRDefault="006C07AD" w:rsidP="006C07AD">
      <w:pPr>
        <w:pStyle w:val="3"/>
      </w:pPr>
      <w:r>
        <w:rPr>
          <w:rFonts w:hint="eastAsia"/>
        </w:rPr>
        <w:t>워드클라우드 선택한 용어(</w:t>
      </w:r>
      <w:r>
        <w:t>2</w:t>
      </w:r>
      <w:r>
        <w:rPr>
          <w:rFonts w:hint="eastAsia"/>
        </w:rPr>
        <w:t>개이상)</w:t>
      </w:r>
      <w:r>
        <w:t xml:space="preserve"> – </w:t>
      </w:r>
      <w:r>
        <w:rPr>
          <w:rFonts w:hint="eastAsia"/>
        </w:rPr>
        <w:t>동시만족 과제 선택 기능</w:t>
      </w:r>
    </w:p>
    <w:p w14:paraId="0D0C44A0" w14:textId="11866498" w:rsidR="00185304" w:rsidRPr="000325D3" w:rsidRDefault="00185304" w:rsidP="009642FA">
      <w:pPr>
        <w:pStyle w:val="2"/>
        <w:rPr>
          <w:color w:val="00B050"/>
        </w:rPr>
      </w:pPr>
      <w:r w:rsidRPr="000325D3">
        <w:rPr>
          <w:rFonts w:hint="eastAsia"/>
          <w:color w:val="00B050"/>
        </w:rPr>
        <w:t>유사과제 선택하기</w:t>
      </w:r>
    </w:p>
    <w:p w14:paraId="2DE78780" w14:textId="77777777" w:rsidR="00185304" w:rsidRPr="000325D3" w:rsidRDefault="00185304" w:rsidP="00185304">
      <w:pPr>
        <w:pStyle w:val="3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과제상세 보기</w:t>
      </w:r>
      <w:r w:rsidRPr="000325D3">
        <w:rPr>
          <w:color w:val="00B050"/>
        </w:rPr>
        <w:t>’</w:t>
      </w:r>
    </w:p>
    <w:p w14:paraId="6BCDD7D5" w14:textId="42039902" w:rsidR="00185304" w:rsidRPr="000325D3" w:rsidRDefault="00185304" w:rsidP="00356449">
      <w:pPr>
        <w:pStyle w:val="4"/>
      </w:pPr>
      <w:r w:rsidRPr="000325D3">
        <w:rPr>
          <w:rFonts w:hint="eastAsia"/>
        </w:rPr>
        <w:t xml:space="preserve">과제 목록 각각 </w:t>
      </w:r>
      <w:r w:rsidRPr="000325D3">
        <w:t>‘</w:t>
      </w:r>
      <w:r w:rsidRPr="000325D3">
        <w:rPr>
          <w:rFonts w:hint="eastAsia"/>
        </w:rPr>
        <w:t>∨</w:t>
      </w:r>
      <w:r w:rsidRPr="000325D3">
        <w:t xml:space="preserve">’는 </w:t>
      </w:r>
      <w:r w:rsidRPr="000325D3">
        <w:rPr>
          <w:rFonts w:hint="eastAsia"/>
        </w:rPr>
        <w:t xml:space="preserve">없어도 과제 </w:t>
      </w:r>
      <w:r w:rsidRPr="000325D3">
        <w:t>‘</w:t>
      </w:r>
      <w:r w:rsidRPr="000325D3">
        <w:rPr>
          <w:rFonts w:hint="eastAsia"/>
        </w:rPr>
        <w:t>클릭</w:t>
      </w:r>
      <w:r w:rsidRPr="000325D3">
        <w:t>’</w:t>
      </w:r>
      <w:r w:rsidRPr="000325D3">
        <w:rPr>
          <w:rFonts w:hint="eastAsia"/>
        </w:rPr>
        <w:t>만으로 볼 수 있음</w:t>
      </w:r>
    </w:p>
    <w:p w14:paraId="1F11C4EF" w14:textId="2C3FAD01" w:rsidR="007C38E6" w:rsidRPr="000325D3" w:rsidRDefault="007C38E6" w:rsidP="0049374F">
      <w:pPr>
        <w:pStyle w:val="5"/>
      </w:pPr>
      <w:r w:rsidRPr="000325D3">
        <w:t>‘</w:t>
      </w:r>
      <w:r w:rsidRPr="000325D3">
        <w:rPr>
          <w:rFonts w:hint="eastAsia"/>
        </w:rPr>
        <w:t>∨</w:t>
      </w:r>
      <w:r w:rsidRPr="000325D3">
        <w:t xml:space="preserve">’ </w:t>
      </w:r>
      <w:r w:rsidRPr="000325D3">
        <w:rPr>
          <w:rFonts w:hint="eastAsia"/>
        </w:rPr>
        <w:t>업애기</w:t>
      </w:r>
    </w:p>
    <w:p w14:paraId="21DCB90F" w14:textId="34A66C0D" w:rsidR="007C38E6" w:rsidRPr="000325D3" w:rsidRDefault="007C38E6" w:rsidP="0049374F">
      <w:pPr>
        <w:pStyle w:val="5"/>
      </w:pPr>
      <w:r w:rsidRPr="000325D3">
        <w:t>‘</w:t>
      </w:r>
      <w:r w:rsidRPr="000325D3">
        <w:rPr>
          <w:rFonts w:hint="eastAsia"/>
        </w:rPr>
        <w:t>∨</w:t>
      </w:r>
      <w:r w:rsidRPr="000325D3">
        <w:t xml:space="preserve">’ </w:t>
      </w:r>
      <w:r w:rsidRPr="000325D3">
        <w:rPr>
          <w:rFonts w:hint="eastAsia"/>
        </w:rPr>
        <w:t xml:space="preserve">자리에 </w:t>
      </w:r>
      <w:r w:rsidRPr="000325D3">
        <w:t>‘ &gt; ’</w:t>
      </w:r>
      <w:r w:rsidRPr="000325D3">
        <w:rPr>
          <w:rFonts w:hint="eastAsia"/>
        </w:rPr>
        <w:t xml:space="preserve">추가하여 체크박스 체크가 없이도 </w:t>
      </w:r>
      <w:r w:rsidRPr="000325D3">
        <w:t>‘</w:t>
      </w:r>
      <w:r w:rsidRPr="000325D3">
        <w:rPr>
          <w:rFonts w:hint="eastAsia"/>
        </w:rPr>
        <w:t>선택과제</w:t>
      </w:r>
      <w:r w:rsidRPr="000325D3">
        <w:t>’</w:t>
      </w:r>
      <w:r w:rsidRPr="000325D3">
        <w:rPr>
          <w:rFonts w:hint="eastAsia"/>
        </w:rPr>
        <w:t>로 개별 이동 가능하게 처리</w:t>
      </w:r>
    </w:p>
    <w:p w14:paraId="1D098306" w14:textId="44AF6D2C" w:rsidR="00185304" w:rsidRPr="000325D3" w:rsidRDefault="00185304" w:rsidP="00356449">
      <w:pPr>
        <w:pStyle w:val="4"/>
      </w:pPr>
      <w:r w:rsidRPr="000325D3">
        <w:rPr>
          <w:rFonts w:hint="eastAsia"/>
        </w:rPr>
        <w:t xml:space="preserve">펼침목록 </w:t>
      </w:r>
      <w:r w:rsidRPr="000325D3">
        <w:t>– ‘</w:t>
      </w:r>
      <w:r w:rsidRPr="000325D3">
        <w:rPr>
          <w:rFonts w:hint="eastAsia"/>
        </w:rPr>
        <w:t>연구목표</w:t>
      </w:r>
      <w:r w:rsidRPr="000325D3">
        <w:t>’, ‘</w:t>
      </w:r>
      <w:r w:rsidRPr="000325D3">
        <w:rPr>
          <w:rFonts w:hint="eastAsia"/>
        </w:rPr>
        <w:t>연구내용</w:t>
      </w:r>
      <w:r w:rsidRPr="000325D3">
        <w:t>’, ‘</w:t>
      </w:r>
      <w:r w:rsidRPr="000325D3">
        <w:rPr>
          <w:rFonts w:hint="eastAsia"/>
        </w:rPr>
        <w:t>기대효과</w:t>
      </w:r>
      <w:r w:rsidRPr="000325D3">
        <w:t>’</w:t>
      </w:r>
      <w:r w:rsidRPr="000325D3">
        <w:rPr>
          <w:rFonts w:hint="eastAsia"/>
        </w:rPr>
        <w:t>는</w:t>
      </w:r>
      <w:r w:rsidR="003426CC" w:rsidRPr="000325D3">
        <w:rPr>
          <w:rFonts w:hint="eastAsia"/>
        </w:rPr>
        <w:t xml:space="preserve"> </w:t>
      </w:r>
      <w:r w:rsidRPr="000325D3">
        <w:t>‘</w:t>
      </w:r>
      <w:r w:rsidRPr="000325D3">
        <w:rPr>
          <w:rFonts w:hint="eastAsia"/>
        </w:rPr>
        <w:t>더보기</w:t>
      </w:r>
      <w:r w:rsidRPr="000325D3">
        <w:t>’</w:t>
      </w:r>
      <w:r w:rsidR="003426CC" w:rsidRPr="000325D3">
        <w:rPr>
          <w:rFonts w:hint="eastAsia"/>
        </w:rPr>
        <w:t xml:space="preserve"> 버튼 제거</w:t>
      </w:r>
    </w:p>
    <w:p w14:paraId="5D1FAE38" w14:textId="32F430E4" w:rsidR="003426CC" w:rsidRPr="000325D3" w:rsidRDefault="003426CC" w:rsidP="0049374F">
      <w:pPr>
        <w:pStyle w:val="5"/>
      </w:pPr>
      <w:r w:rsidRPr="000325D3">
        <w:t>‘</w:t>
      </w:r>
      <w:r w:rsidRPr="000325D3">
        <w:rPr>
          <w:rFonts w:hint="eastAsia"/>
        </w:rPr>
        <w:t>더보기</w:t>
      </w:r>
      <w:r w:rsidRPr="000325D3">
        <w:t xml:space="preserve">’ </w:t>
      </w:r>
      <w:r w:rsidRPr="000325D3">
        <w:rPr>
          <w:rFonts w:hint="eastAsia"/>
        </w:rPr>
        <w:t>버튼 제거 후,</w:t>
      </w:r>
      <w:r w:rsidRPr="000325D3">
        <w:t xml:space="preserve"> ‘</w:t>
      </w:r>
      <w:r w:rsidRPr="000325D3">
        <w:rPr>
          <w:rFonts w:hint="eastAsia"/>
        </w:rPr>
        <w:t>더보기</w:t>
      </w:r>
      <w:r w:rsidRPr="000325D3">
        <w:t>’</w:t>
      </w:r>
      <w:r w:rsidRPr="000325D3">
        <w:rPr>
          <w:rFonts w:hint="eastAsia"/>
        </w:rPr>
        <w:t xml:space="preserve">기능을 </w:t>
      </w:r>
      <w:r w:rsidRPr="000325D3">
        <w:t>‘</w:t>
      </w:r>
      <w:r w:rsidRPr="000325D3">
        <w:rPr>
          <w:rFonts w:hint="eastAsia"/>
        </w:rPr>
        <w:t>연구목표</w:t>
      </w:r>
      <w:r w:rsidRPr="000325D3">
        <w:t>’</w:t>
      </w:r>
      <w:r w:rsidRPr="000325D3">
        <w:rPr>
          <w:rFonts w:hint="eastAsia"/>
        </w:rPr>
        <w:t>등 해당 셀(내용)을 눌렀을 때 펼치기</w:t>
      </w:r>
    </w:p>
    <w:p w14:paraId="4F74328C" w14:textId="43A647DC" w:rsidR="00185304" w:rsidRPr="000325D3" w:rsidRDefault="00185304" w:rsidP="0049374F">
      <w:pPr>
        <w:pStyle w:val="5"/>
      </w:pPr>
      <w:r w:rsidRPr="000325D3">
        <w:t>‘</w:t>
      </w:r>
      <w:r w:rsidRPr="000325D3">
        <w:rPr>
          <w:rFonts w:hint="eastAsia"/>
        </w:rPr>
        <w:t>상세보기</w:t>
      </w:r>
      <w:r w:rsidRPr="000325D3">
        <w:t xml:space="preserve">’ </w:t>
      </w:r>
      <w:r w:rsidRPr="000325D3">
        <w:rPr>
          <w:rFonts w:hint="eastAsia"/>
        </w:rPr>
        <w:t>버튼은 우측으로 붙이</w:t>
      </w:r>
      <w:r w:rsidR="007C38E6" w:rsidRPr="000325D3">
        <w:rPr>
          <w:rFonts w:hint="eastAsia"/>
        </w:rPr>
        <w:t>고,</w:t>
      </w:r>
      <w:r w:rsidR="007C38E6" w:rsidRPr="000325D3">
        <w:t xml:space="preserve"> ‘</w:t>
      </w:r>
      <w:r w:rsidR="007C38E6" w:rsidRPr="000325D3">
        <w:rPr>
          <w:rFonts w:hint="eastAsia"/>
        </w:rPr>
        <w:t>과제 조사분석 상세</w:t>
      </w:r>
      <w:r w:rsidR="007C38E6" w:rsidRPr="000325D3">
        <w:t>’</w:t>
      </w:r>
      <w:r w:rsidR="007C38E6" w:rsidRPr="000325D3">
        <w:rPr>
          <w:rFonts w:hint="eastAsia"/>
        </w:rPr>
        <w:t>로 변경,</w:t>
      </w:r>
      <w:r w:rsidR="007C38E6" w:rsidRPr="000325D3">
        <w:t xml:space="preserve"> </w:t>
      </w:r>
      <w:r w:rsidR="007C38E6" w:rsidRPr="000325D3">
        <w:rPr>
          <w:rFonts w:hint="eastAsia"/>
        </w:rPr>
        <w:t>모달창 제목도 같이 변경</w:t>
      </w:r>
    </w:p>
    <w:p w14:paraId="692E999F" w14:textId="07204A61" w:rsidR="007C38E6" w:rsidRPr="000325D3" w:rsidRDefault="007C38E6" w:rsidP="007C38E6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정렬 도구</w:t>
      </w:r>
    </w:p>
    <w:p w14:paraId="7CD21F89" w14:textId="204762B7" w:rsidR="007C38E6" w:rsidRPr="000325D3" w:rsidRDefault="007C38E6" w:rsidP="00356449">
      <w:pPr>
        <w:pStyle w:val="4"/>
      </w:pPr>
      <w:r w:rsidRPr="000325D3">
        <w:rPr>
          <w:rFonts w:hint="eastAsia"/>
        </w:rPr>
        <w:lastRenderedPageBreak/>
        <w:t xml:space="preserve">현재 </w:t>
      </w:r>
      <w:r w:rsidR="003426CC" w:rsidRPr="000325D3">
        <w:t>–</w:t>
      </w:r>
      <w:r w:rsidRPr="000325D3">
        <w:t xml:space="preserve"> </w:t>
      </w:r>
      <w:r w:rsidR="003426CC" w:rsidRPr="000325D3">
        <w:t>‘</w:t>
      </w:r>
      <w:r w:rsidR="003426CC" w:rsidRPr="000325D3">
        <w:rPr>
          <w:rFonts w:hint="eastAsia"/>
        </w:rPr>
        <w:t>키워드 관련성</w:t>
      </w:r>
      <w:r w:rsidR="003426CC" w:rsidRPr="000325D3">
        <w:t>’, ‘</w:t>
      </w:r>
      <w:r w:rsidR="003426CC" w:rsidRPr="000325D3">
        <w:rPr>
          <w:rFonts w:hint="eastAsia"/>
        </w:rPr>
        <w:t>과제영향력</w:t>
      </w:r>
      <w:r w:rsidR="003426CC" w:rsidRPr="000325D3">
        <w:t>’, ‘</w:t>
      </w:r>
      <w:r w:rsidR="003426CC" w:rsidRPr="000325D3">
        <w:rPr>
          <w:rFonts w:hint="eastAsia"/>
        </w:rPr>
        <w:t>과제 매개력</w:t>
      </w:r>
      <w:r w:rsidR="003426CC" w:rsidRPr="000325D3">
        <w:t>’, ‘</w:t>
      </w:r>
      <w:r w:rsidR="003426CC" w:rsidRPr="000325D3">
        <w:rPr>
          <w:rFonts w:hint="eastAsia"/>
        </w:rPr>
        <w:t>과제 연결성</w:t>
      </w:r>
      <w:r w:rsidR="003426CC" w:rsidRPr="000325D3">
        <w:t>’, ‘</w:t>
      </w:r>
      <w:r w:rsidR="003426CC" w:rsidRPr="000325D3">
        <w:rPr>
          <w:rFonts w:hint="eastAsia"/>
        </w:rPr>
        <w:t>최선성</w:t>
      </w:r>
      <w:r w:rsidR="003426CC" w:rsidRPr="000325D3">
        <w:t>’</w:t>
      </w:r>
    </w:p>
    <w:p w14:paraId="6DA2B84E" w14:textId="6BE34146" w:rsidR="003426CC" w:rsidRPr="000325D3" w:rsidRDefault="003426CC" w:rsidP="00356449">
      <w:pPr>
        <w:pStyle w:val="4"/>
      </w:pPr>
      <w:r w:rsidRPr="000325D3">
        <w:rPr>
          <w:rFonts w:hint="eastAsia"/>
        </w:rPr>
        <w:t xml:space="preserve">개선 </w:t>
      </w:r>
      <w:r w:rsidRPr="000325D3">
        <w:t>– ‘</w:t>
      </w:r>
      <w:r w:rsidRPr="000325D3">
        <w:rPr>
          <w:rFonts w:hint="eastAsia"/>
        </w:rPr>
        <w:t>체크리스트</w:t>
      </w:r>
      <w:r w:rsidRPr="000325D3">
        <w:t>’</w:t>
      </w:r>
      <w:r w:rsidRPr="000325D3">
        <w:rPr>
          <w:rFonts w:hint="eastAsia"/>
        </w:rPr>
        <w:t xml:space="preserve">를 </w:t>
      </w:r>
      <w:r w:rsidR="009222CF" w:rsidRPr="000325D3">
        <w:t>‘</w:t>
      </w:r>
      <w:r w:rsidR="009222CF" w:rsidRPr="000325D3">
        <w:rPr>
          <w:rFonts w:hint="eastAsia"/>
        </w:rPr>
        <w:t>o</w:t>
      </w:r>
      <w:r w:rsidR="009222CF" w:rsidRPr="000325D3">
        <w:t>n/off’</w:t>
      </w:r>
      <w:r w:rsidR="009222CF" w:rsidRPr="000325D3">
        <w:rPr>
          <w:rFonts w:hint="eastAsia"/>
        </w:rPr>
        <w:t>버튼으로 추가</w:t>
      </w:r>
    </w:p>
    <w:p w14:paraId="084C037C" w14:textId="665825DD" w:rsidR="009222CF" w:rsidRPr="000325D3" w:rsidRDefault="009222CF" w:rsidP="0049374F">
      <w:pPr>
        <w:pStyle w:val="5"/>
      </w:pPr>
      <w:r w:rsidRPr="000325D3">
        <w:rPr>
          <w:rFonts w:hint="eastAsia"/>
        </w:rPr>
        <w:t>정렬도구 창에서 체크한 과제가 멀리 떨어져있을 때,</w:t>
      </w:r>
      <w:r w:rsidRPr="000325D3">
        <w:t xml:space="preserve"> ‘</w:t>
      </w:r>
      <w:r w:rsidRPr="000325D3">
        <w:rPr>
          <w:rFonts w:hint="eastAsia"/>
        </w:rPr>
        <w:t>체크리스트</w:t>
      </w:r>
      <w:r w:rsidRPr="000325D3">
        <w:t>’</w:t>
      </w:r>
      <w:r w:rsidRPr="000325D3">
        <w:rPr>
          <w:rFonts w:hint="eastAsia"/>
        </w:rPr>
        <w:t>만 시인성 확보 차원</w:t>
      </w:r>
    </w:p>
    <w:p w14:paraId="3159EA35" w14:textId="77777777" w:rsidR="009222CF" w:rsidRPr="000325D3" w:rsidRDefault="009222CF" w:rsidP="0049374F">
      <w:pPr>
        <w:pStyle w:val="5"/>
      </w:pPr>
      <w:r w:rsidRPr="000325D3">
        <w:rPr>
          <w:rFonts w:hint="eastAsia"/>
        </w:rPr>
        <w:t>참고</w:t>
      </w:r>
    </w:p>
    <w:p w14:paraId="5EB17FE7" w14:textId="58CA6E94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 xml:space="preserve">’ on </w:t>
      </w:r>
      <w:r w:rsidRPr="000325D3">
        <w:rPr>
          <w:rFonts w:hint="eastAsia"/>
          <w:color w:val="00B050"/>
        </w:rPr>
        <w:t>상태에서 체크한 과제 중 한 과제 체크를 없애면 해당 과제는 체크리스트에서 제외되어야 함.</w:t>
      </w:r>
    </w:p>
    <w:p w14:paraId="690101CC" w14:textId="12F4EA88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 xml:space="preserve">를 </w:t>
      </w:r>
      <w:r w:rsidRPr="000325D3">
        <w:rPr>
          <w:color w:val="00B050"/>
        </w:rPr>
        <w:t>off</w:t>
      </w:r>
      <w:r w:rsidRPr="000325D3">
        <w:rPr>
          <w:rFonts w:hint="eastAsia"/>
          <w:color w:val="00B050"/>
        </w:rPr>
        <w:t>하면 체크 항목을 유지하면서 제크하지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않은 과제 전체가 보여야 함.</w:t>
      </w:r>
    </w:p>
    <w:p w14:paraId="58D62425" w14:textId="3C7EC062" w:rsidR="009222CF" w:rsidRPr="000325D3" w:rsidRDefault="009222CF" w:rsidP="00356449">
      <w:pPr>
        <w:pStyle w:val="4"/>
      </w:pPr>
      <w:r w:rsidRPr="000325D3">
        <w:rPr>
          <w:rFonts w:hint="eastAsia"/>
        </w:rPr>
        <w:t>선택 키워드 입력란 개선</w:t>
      </w:r>
    </w:p>
    <w:p w14:paraId="15B602D9" w14:textId="5F571276" w:rsidR="009222CF" w:rsidRPr="000325D3" w:rsidRDefault="009222CF" w:rsidP="0049374F">
      <w:pPr>
        <w:pStyle w:val="5"/>
      </w:pPr>
      <w:r w:rsidRPr="000325D3">
        <w:rPr>
          <w:rFonts w:hint="eastAsia"/>
        </w:rPr>
        <w:t xml:space="preserve">현재 </w:t>
      </w:r>
      <w:r w:rsidRPr="000325D3">
        <w:t xml:space="preserve">– </w:t>
      </w:r>
      <w:r w:rsidRPr="000325D3">
        <w:rPr>
          <w:rFonts w:hint="eastAsia"/>
        </w:rPr>
        <w:t>한 단어만 입력</w:t>
      </w:r>
    </w:p>
    <w:p w14:paraId="2A6C2BBC" w14:textId="3D122D6F" w:rsidR="009222CF" w:rsidRDefault="009222CF" w:rsidP="0049374F">
      <w:pPr>
        <w:pStyle w:val="5"/>
      </w:pPr>
      <w:r w:rsidRPr="000325D3">
        <w:rPr>
          <w:rFonts w:hint="eastAsia"/>
        </w:rPr>
        <w:t xml:space="preserve">개선 </w:t>
      </w:r>
      <w:r w:rsidRPr="000325D3">
        <w:t xml:space="preserve">– </w:t>
      </w:r>
      <w:r w:rsidRPr="000325D3">
        <w:rPr>
          <w:rFonts w:hint="eastAsia"/>
        </w:rPr>
        <w:t>두 단어 이상을 콤마 분리하여 입력하면 여러 단어를 처리할 수 있는지 확인 필요</w:t>
      </w:r>
    </w:p>
    <w:p w14:paraId="7D65D05D" w14:textId="03834D19" w:rsidR="000325D3" w:rsidRPr="00555F53" w:rsidRDefault="000325D3" w:rsidP="000325D3">
      <w:pPr>
        <w:pStyle w:val="3"/>
        <w:rPr>
          <w:color w:val="00B050"/>
        </w:rPr>
      </w:pPr>
      <w:r w:rsidRPr="00555F53">
        <w:rPr>
          <w:rFonts w:hint="eastAsia"/>
          <w:color w:val="00B050"/>
        </w:rPr>
        <w:t>필터링 도구</w:t>
      </w:r>
    </w:p>
    <w:p w14:paraId="5F31785E" w14:textId="7DAFBA1B" w:rsidR="000325D3" w:rsidRPr="00555F53" w:rsidRDefault="000325D3" w:rsidP="00356449">
      <w:pPr>
        <w:pStyle w:val="4"/>
      </w:pPr>
      <w:r w:rsidRPr="00555F53">
        <w:rPr>
          <w:rFonts w:hint="eastAsia"/>
        </w:rPr>
        <w:t>소시오그램에 과제 상태 표현</w:t>
      </w:r>
    </w:p>
    <w:p w14:paraId="59839EAF" w14:textId="7D88177B" w:rsidR="000325D3" w:rsidRPr="00555F53" w:rsidRDefault="000325D3" w:rsidP="0049374F">
      <w:pPr>
        <w:pStyle w:val="5"/>
      </w:pPr>
      <w:r w:rsidRPr="00555F53">
        <w:t>‘</w:t>
      </w:r>
      <w:r w:rsidRPr="00555F53">
        <w:rPr>
          <w:rFonts w:hint="eastAsia"/>
        </w:rPr>
        <w:t>선택과제</w:t>
      </w:r>
      <w:r w:rsidRPr="00555F53">
        <w:t xml:space="preserve">’ – </w:t>
      </w:r>
      <w:r w:rsidRPr="00555F53">
        <w:rPr>
          <w:rFonts w:hint="eastAsia"/>
        </w:rPr>
        <w:t>선택완료한 과제</w:t>
      </w:r>
      <w:r w:rsidR="004C23BD" w:rsidRPr="00555F53">
        <w:tab/>
      </w:r>
      <w:r w:rsidR="004C23BD" w:rsidRPr="00555F53">
        <w:tab/>
      </w:r>
      <w:r w:rsidR="004C23BD" w:rsidRPr="00555F53">
        <w:tab/>
      </w:r>
      <w:r w:rsidR="004C23BD" w:rsidRPr="00555F53">
        <w:tab/>
      </w:r>
      <w:r w:rsidR="004C23BD" w:rsidRPr="00555F53">
        <w:tab/>
      </w:r>
      <w:r w:rsidR="004C23BD" w:rsidRPr="00555F53">
        <w:sym w:font="Wingdings" w:char="F0E0"/>
      </w:r>
      <w:r w:rsidR="004C23BD" w:rsidRPr="00555F53">
        <w:t xml:space="preserve"> </w:t>
      </w:r>
      <w:r w:rsidR="004C23BD" w:rsidRPr="00555F53">
        <w:rPr>
          <w:rFonts w:hint="eastAsia"/>
        </w:rPr>
        <w:t>진청</w:t>
      </w:r>
    </w:p>
    <w:p w14:paraId="2AE686D2" w14:textId="7AEB6367" w:rsidR="000325D3" w:rsidRPr="00555F53" w:rsidRDefault="000325D3" w:rsidP="0049374F">
      <w:pPr>
        <w:pStyle w:val="5"/>
      </w:pPr>
      <w:r w:rsidRPr="00555F53">
        <w:t>‘</w:t>
      </w:r>
      <w:r w:rsidRPr="00555F53">
        <w:rPr>
          <w:rFonts w:hint="eastAsia"/>
        </w:rPr>
        <w:t>체크리스트</w:t>
      </w:r>
      <w:r w:rsidRPr="00555F53">
        <w:t xml:space="preserve">’ – </w:t>
      </w:r>
      <w:r w:rsidRPr="00555F53">
        <w:rPr>
          <w:rFonts w:hint="eastAsia"/>
        </w:rPr>
        <w:t>선택하기 위해 체크한 과제</w:t>
      </w:r>
      <w:r w:rsidR="004C23BD" w:rsidRPr="00555F53">
        <w:tab/>
      </w:r>
      <w:r w:rsidR="004C23BD" w:rsidRPr="00555F53">
        <w:tab/>
      </w:r>
      <w:r w:rsidR="004C23BD" w:rsidRPr="00555F53">
        <w:tab/>
      </w:r>
      <w:r w:rsidR="004C23BD" w:rsidRPr="00555F53">
        <w:tab/>
      </w:r>
      <w:r w:rsidR="004C23BD" w:rsidRPr="00555F53">
        <w:sym w:font="Wingdings" w:char="F0E0"/>
      </w:r>
      <w:r w:rsidR="004C23BD" w:rsidRPr="00555F53">
        <w:t xml:space="preserve"> </w:t>
      </w:r>
      <w:r w:rsidR="004C23BD" w:rsidRPr="00555F53">
        <w:rPr>
          <w:rFonts w:hint="eastAsia"/>
        </w:rPr>
        <w:t>파랑</w:t>
      </w:r>
    </w:p>
    <w:p w14:paraId="4C83369D" w14:textId="78A3E9F0" w:rsidR="000325D3" w:rsidRPr="00555F53" w:rsidRDefault="004C23BD" w:rsidP="0049374F">
      <w:pPr>
        <w:pStyle w:val="5"/>
      </w:pPr>
      <w:r w:rsidRPr="00555F53">
        <w:t xml:space="preserve">Mouse rollover </w:t>
      </w:r>
      <w:r w:rsidRPr="00555F53">
        <w:rPr>
          <w:rFonts w:hint="eastAsia"/>
        </w:rPr>
        <w:t xml:space="preserve">과제 </w:t>
      </w:r>
      <w:r w:rsidRPr="00555F53">
        <w:t xml:space="preserve">– </w:t>
      </w:r>
      <w:r w:rsidRPr="00555F53">
        <w:rPr>
          <w:rFonts w:hint="eastAsia"/>
        </w:rPr>
        <w:t>과제목록에서 마우스를 롤오버한 과제</w:t>
      </w:r>
      <w:r w:rsidRPr="00555F53">
        <w:tab/>
      </w:r>
      <w:r w:rsidRPr="00555F53">
        <w:sym w:font="Wingdings" w:char="F0E0"/>
      </w:r>
      <w:r w:rsidRPr="00555F53">
        <w:t xml:space="preserve"> </w:t>
      </w:r>
      <w:r w:rsidRPr="00555F53">
        <w:rPr>
          <w:rFonts w:hint="eastAsia"/>
        </w:rPr>
        <w:t>적색</w:t>
      </w:r>
    </w:p>
    <w:p w14:paraId="346E06B2" w14:textId="1E73D949" w:rsidR="000325D3" w:rsidRPr="00555F53" w:rsidRDefault="000325D3" w:rsidP="00356449">
      <w:pPr>
        <w:pStyle w:val="4"/>
      </w:pPr>
      <w:r w:rsidRPr="00555F53">
        <w:rPr>
          <w:rFonts w:hint="eastAsia"/>
        </w:rPr>
        <w:t>소시오그램에 주요과제</w:t>
      </w:r>
      <w:r w:rsidRPr="00555F53">
        <w:t>/</w:t>
      </w:r>
      <w:r w:rsidRPr="00555F53">
        <w:rPr>
          <w:rFonts w:hint="eastAsia"/>
        </w:rPr>
        <w:t>주요용어 레이블 추가</w:t>
      </w:r>
    </w:p>
    <w:p w14:paraId="6F8F04D4" w14:textId="7D5C5C46" w:rsidR="000325D3" w:rsidRPr="00555F53" w:rsidRDefault="000325D3" w:rsidP="0049374F">
      <w:pPr>
        <w:pStyle w:val="5"/>
      </w:pPr>
      <w:r w:rsidRPr="00555F53">
        <w:rPr>
          <w:rFonts w:hint="eastAsia"/>
        </w:rPr>
        <w:t xml:space="preserve">과제 네트워크 </w:t>
      </w:r>
      <w:r w:rsidRPr="00555F53">
        <w:t xml:space="preserve">– </w:t>
      </w:r>
      <w:r w:rsidRPr="00555F53">
        <w:rPr>
          <w:rFonts w:hint="eastAsia"/>
        </w:rPr>
        <w:t xml:space="preserve">상위 </w:t>
      </w:r>
      <w:r w:rsidRPr="00555F53">
        <w:t>10</w:t>
      </w:r>
      <w:r w:rsidRPr="00555F53">
        <w:rPr>
          <w:rFonts w:hint="eastAsia"/>
        </w:rPr>
        <w:t>과제 레이블 추가</w:t>
      </w:r>
    </w:p>
    <w:p w14:paraId="5B4CDA32" w14:textId="36F65966" w:rsidR="000325D3" w:rsidRPr="00555F5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3C3CFE00" w14:textId="36061E2F" w:rsidR="000325D3" w:rsidRPr="00555F53" w:rsidRDefault="000325D3" w:rsidP="0049374F">
      <w:pPr>
        <w:pStyle w:val="5"/>
      </w:pPr>
      <w:r w:rsidRPr="00555F53">
        <w:rPr>
          <w:rFonts w:hint="eastAsia"/>
        </w:rPr>
        <w:t xml:space="preserve">용어 네트워크 </w:t>
      </w:r>
      <w:r w:rsidRPr="00555F53">
        <w:t xml:space="preserve">– </w:t>
      </w:r>
      <w:r w:rsidRPr="00555F53">
        <w:rPr>
          <w:rFonts w:hint="eastAsia"/>
        </w:rPr>
        <w:t xml:space="preserve">주요 </w:t>
      </w:r>
      <w:r w:rsidRPr="00555F53">
        <w:t>10</w:t>
      </w:r>
      <w:r w:rsidRPr="00555F53">
        <w:rPr>
          <w:rFonts w:hint="eastAsia"/>
        </w:rPr>
        <w:t>용어 레이블 추가</w:t>
      </w:r>
    </w:p>
    <w:p w14:paraId="23C0C8F8" w14:textId="0A77CCCB" w:rsidR="000325D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30F835C1" w14:textId="0BD9B889" w:rsidR="00993099" w:rsidRPr="00932A76" w:rsidRDefault="00993099" w:rsidP="00356449">
      <w:pPr>
        <w:pStyle w:val="4"/>
      </w:pPr>
      <w:r w:rsidRPr="00932A76">
        <w:rPr>
          <w:rFonts w:hint="eastAsia"/>
        </w:rPr>
        <w:t xml:space="preserve">소시오그램 </w:t>
      </w:r>
      <w:r w:rsidR="00932A76" w:rsidRPr="00932A76">
        <w:t>–</w:t>
      </w:r>
      <w:r w:rsidRPr="00932A76">
        <w:t xml:space="preserve"> </w:t>
      </w:r>
      <w:r w:rsidRPr="00932A76">
        <w:rPr>
          <w:rFonts w:hint="eastAsia"/>
        </w:rPr>
        <w:t>용어네트워크</w:t>
      </w:r>
      <w:r w:rsidR="00932A76" w:rsidRPr="00932A76">
        <w:rPr>
          <w:rFonts w:hint="eastAsia"/>
        </w:rPr>
        <w:t xml:space="preserve"> 노드선택 상태 표시</w:t>
      </w:r>
    </w:p>
    <w:p w14:paraId="3A89174B" w14:textId="269BE8BA" w:rsidR="00932A76" w:rsidRDefault="00932A76" w:rsidP="0049374F">
      <w:pPr>
        <w:pStyle w:val="5"/>
      </w:pPr>
      <w:r w:rsidRPr="00932A76">
        <w:rPr>
          <w:rFonts w:hint="eastAsia"/>
        </w:rPr>
        <w:t>워드클라우드의 용어선택을 차용하여, 하단에 선택한 용어 노드가 나타나게 함</w:t>
      </w:r>
    </w:p>
    <w:p w14:paraId="463BF80B" w14:textId="56241A46" w:rsidR="00B50BA7" w:rsidRDefault="00B50BA7" w:rsidP="00356449">
      <w:pPr>
        <w:pStyle w:val="4"/>
      </w:pPr>
      <w:r>
        <w:rPr>
          <w:rFonts w:hint="eastAsia"/>
        </w:rPr>
        <w:t>두 가지 필터링 도구 크기와 하단 처리</w:t>
      </w:r>
    </w:p>
    <w:p w14:paraId="53B1F77F" w14:textId="60F0DA3D" w:rsidR="00B50BA7" w:rsidRDefault="00B50BA7" w:rsidP="0049374F">
      <w:pPr>
        <w:pStyle w:val="5"/>
      </w:pPr>
      <w:r>
        <w:rPr>
          <w:rFonts w:hint="eastAsia"/>
        </w:rPr>
        <w:t>과제/용어 네트워크</w:t>
      </w:r>
    </w:p>
    <w:p w14:paraId="12F14715" w14:textId="74FF83CD" w:rsidR="00B50BA7" w:rsidRDefault="00B50BA7" w:rsidP="00B50BA7">
      <w:pPr>
        <w:pStyle w:val="6"/>
      </w:pPr>
      <w:r>
        <w:rPr>
          <w:rFonts w:hint="eastAsia"/>
        </w:rPr>
        <w:t xml:space="preserve">소시오그램 캔버스 </w:t>
      </w:r>
      <w:r>
        <w:t xml:space="preserve">– </w:t>
      </w:r>
      <w:r>
        <w:rPr>
          <w:rFonts w:hint="eastAsia"/>
        </w:rPr>
        <w:t>소시오그램 조절도구들을 하단에 밀착하고 최대한 캔버스 확보</w:t>
      </w:r>
    </w:p>
    <w:p w14:paraId="4210E24C" w14:textId="5A8DB080" w:rsidR="00B50BA7" w:rsidRDefault="00B50BA7" w:rsidP="0049374F">
      <w:pPr>
        <w:pStyle w:val="5"/>
      </w:pPr>
      <w:r>
        <w:rPr>
          <w:rFonts w:hint="eastAsia"/>
        </w:rPr>
        <w:t>워드클라우드</w:t>
      </w:r>
    </w:p>
    <w:p w14:paraId="08B8F918" w14:textId="318B2622" w:rsidR="001C6906" w:rsidRDefault="001C6906" w:rsidP="001C6906">
      <w:pPr>
        <w:pStyle w:val="6"/>
      </w:pPr>
      <w:r>
        <w:rPr>
          <w:rFonts w:hint="eastAsia"/>
        </w:rPr>
        <w:t xml:space="preserve">워드클라우드 캔버스 </w:t>
      </w:r>
      <w:r>
        <w:t xml:space="preserve">– </w:t>
      </w:r>
      <w:r>
        <w:rPr>
          <w:rFonts w:hint="eastAsia"/>
        </w:rPr>
        <w:t xml:space="preserve">아래 조절도구를 하단에 </w:t>
      </w:r>
      <w:r>
        <w:t>‘</w:t>
      </w:r>
      <w:r>
        <w:rPr>
          <w:rFonts w:hint="eastAsia"/>
        </w:rPr>
        <w:t>선택용어</w:t>
      </w:r>
      <w:r>
        <w:t>’</w:t>
      </w:r>
      <w:r>
        <w:rPr>
          <w:rFonts w:hint="eastAsia"/>
        </w:rPr>
        <w:t xml:space="preserve">창 위로 밀착 </w:t>
      </w:r>
      <w:r w:rsidR="00FC3EC0">
        <w:rPr>
          <w:rFonts w:hint="eastAsia"/>
        </w:rPr>
        <w:t>캔버스 사이즈 확보</w:t>
      </w:r>
    </w:p>
    <w:p w14:paraId="4242A870" w14:textId="7696A385" w:rsidR="00B61342" w:rsidRPr="0051752E" w:rsidRDefault="00B61342" w:rsidP="00356449">
      <w:pPr>
        <w:pStyle w:val="4"/>
        <w:rPr>
          <w:color w:val="C00000"/>
        </w:rPr>
      </w:pPr>
      <w:r w:rsidRPr="0051752E">
        <w:rPr>
          <w:rFonts w:hint="eastAsia"/>
          <w:color w:val="C00000"/>
        </w:rPr>
        <w:t>워드클라우드 용어조합</w:t>
      </w:r>
      <w:r w:rsidR="0051752E">
        <w:rPr>
          <w:rFonts w:hint="eastAsia"/>
          <w:color w:val="C00000"/>
        </w:rPr>
        <w:t xml:space="preserve"> </w:t>
      </w:r>
      <w:r w:rsidR="0051752E">
        <w:rPr>
          <w:color w:val="C00000"/>
        </w:rPr>
        <w:t>(</w:t>
      </w:r>
      <w:r w:rsidR="0051752E">
        <w:rPr>
          <w:rFonts w:hint="eastAsia"/>
          <w:color w:val="C00000"/>
        </w:rPr>
        <w:t>기정원 프로젝트 적용)</w:t>
      </w:r>
    </w:p>
    <w:p w14:paraId="7D1DC18C" w14:textId="7F6A6251" w:rsidR="00B61342" w:rsidRPr="0051752E" w:rsidRDefault="00B61342" w:rsidP="0049374F">
      <w:pPr>
        <w:pStyle w:val="5"/>
        <w:rPr>
          <w:color w:val="C00000"/>
        </w:rPr>
      </w:pPr>
      <w:r w:rsidRPr="0051752E">
        <w:rPr>
          <w:rFonts w:hint="eastAsia"/>
          <w:color w:val="C00000"/>
        </w:rPr>
        <w:t xml:space="preserve">현재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 xml:space="preserve">용어를 포함한 문서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합집합</w:t>
      </w:r>
      <w:r w:rsidRPr="0051752E">
        <w:rPr>
          <w:color w:val="C00000"/>
        </w:rPr>
        <w:t>’</w:t>
      </w:r>
      <w:r w:rsidRPr="0051752E">
        <w:rPr>
          <w:rFonts w:hint="eastAsia"/>
          <w:color w:val="C00000"/>
        </w:rPr>
        <w:t xml:space="preserve"> 처리</w:t>
      </w:r>
    </w:p>
    <w:p w14:paraId="29E64BDD" w14:textId="061E9B0E" w:rsidR="00B61342" w:rsidRPr="0051752E" w:rsidRDefault="00B61342" w:rsidP="0049374F">
      <w:pPr>
        <w:pStyle w:val="5"/>
        <w:rPr>
          <w:color w:val="C00000"/>
        </w:rPr>
      </w:pPr>
      <w:r w:rsidRPr="0051752E">
        <w:rPr>
          <w:rFonts w:hint="eastAsia"/>
          <w:color w:val="C00000"/>
        </w:rPr>
        <w:t xml:space="preserve">개선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 xml:space="preserve">용어를 포함한 문서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합집합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 xml:space="preserve">또는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교집합</w:t>
      </w:r>
      <w:r w:rsidRPr="0051752E">
        <w:rPr>
          <w:color w:val="C00000"/>
        </w:rPr>
        <w:t>’</w:t>
      </w:r>
      <w:r w:rsidRPr="0051752E">
        <w:rPr>
          <w:rFonts w:hint="eastAsia"/>
          <w:color w:val="C00000"/>
        </w:rPr>
        <w:t xml:space="preserve"> 두 가지 처리</w:t>
      </w:r>
    </w:p>
    <w:p w14:paraId="5F2F0E73" w14:textId="613027F7" w:rsidR="00B61342" w:rsidRPr="0051752E" w:rsidRDefault="002D2C72" w:rsidP="0049374F">
      <w:pPr>
        <w:pStyle w:val="5"/>
        <w:rPr>
          <w:color w:val="C00000"/>
        </w:rPr>
      </w:pPr>
      <w:r w:rsidRPr="0051752E">
        <w:rPr>
          <w:rFonts w:hint="eastAsia"/>
          <w:color w:val="C00000"/>
        </w:rPr>
        <w:t xml:space="preserve">표시방식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 xml:space="preserve">워드클라우드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선택용어 창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 xml:space="preserve">우측에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합집합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>벤다이어그램,</w:t>
      </w:r>
      <w:r w:rsidRPr="0051752E">
        <w:rPr>
          <w:color w:val="C00000"/>
        </w:rPr>
        <w:t xml:space="preserve"> ‘</w:t>
      </w:r>
      <w:r w:rsidRPr="0051752E">
        <w:rPr>
          <w:rFonts w:hint="eastAsia"/>
          <w:color w:val="C00000"/>
        </w:rPr>
        <w:t>교집합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>벤다이어그램 아이콘을 넣어서 활성/비활성 할 수 있게 처리</w:t>
      </w:r>
    </w:p>
    <w:p w14:paraId="0F7A0AAC" w14:textId="2FA9E6BA" w:rsidR="002D2C72" w:rsidRPr="0051752E" w:rsidRDefault="002D2C72" w:rsidP="0049374F">
      <w:pPr>
        <w:pStyle w:val="5"/>
        <w:rPr>
          <w:color w:val="C00000"/>
        </w:rPr>
      </w:pPr>
      <w:r w:rsidRPr="0051752E">
        <w:rPr>
          <w:rFonts w:hint="eastAsia"/>
          <w:color w:val="C00000"/>
        </w:rPr>
        <w:lastRenderedPageBreak/>
        <w:t>필터적용</w:t>
      </w:r>
    </w:p>
    <w:p w14:paraId="2405429E" w14:textId="71ECA010" w:rsidR="002D2C72" w:rsidRPr="0051752E" w:rsidRDefault="002D2C72" w:rsidP="002D2C72">
      <w:pPr>
        <w:pStyle w:val="6"/>
        <w:rPr>
          <w:color w:val="C00000"/>
        </w:rPr>
      </w:pPr>
      <w:r w:rsidRPr="0051752E">
        <w:rPr>
          <w:rFonts w:hint="eastAsia"/>
          <w:color w:val="C00000"/>
        </w:rPr>
        <w:t xml:space="preserve">현재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>두 개 이상 용어를 선택하면,</w:t>
      </w:r>
      <w:r w:rsidRPr="0051752E">
        <w:rPr>
          <w:color w:val="C00000"/>
        </w:rPr>
        <w:t xml:space="preserve"> </w:t>
      </w:r>
      <w:r w:rsidRPr="0051752E">
        <w:rPr>
          <w:rFonts w:hint="eastAsia"/>
          <w:color w:val="C00000"/>
        </w:rPr>
        <w:t>두 개 용어중 하나라도 포함하는 과제를 체크함</w:t>
      </w:r>
    </w:p>
    <w:p w14:paraId="1DC5693F" w14:textId="6508E9E8" w:rsidR="002D2C72" w:rsidRPr="0051752E" w:rsidRDefault="002D2C72" w:rsidP="002D2C72">
      <w:pPr>
        <w:pStyle w:val="6"/>
        <w:rPr>
          <w:color w:val="C00000"/>
        </w:rPr>
      </w:pPr>
      <w:r w:rsidRPr="0051752E">
        <w:rPr>
          <w:rFonts w:hint="eastAsia"/>
          <w:color w:val="C00000"/>
        </w:rPr>
        <w:t xml:space="preserve">개선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>두 개 이상 용어를 선택하면,</w:t>
      </w:r>
      <w:r w:rsidRPr="0051752E">
        <w:rPr>
          <w:color w:val="C00000"/>
        </w:rPr>
        <w:t xml:space="preserve"> </w:t>
      </w:r>
    </w:p>
    <w:p w14:paraId="2202448C" w14:textId="701DFC86" w:rsidR="002D2C72" w:rsidRPr="0051752E" w:rsidRDefault="002D2C72" w:rsidP="002D2C72">
      <w:pPr>
        <w:pStyle w:val="7"/>
        <w:rPr>
          <w:color w:val="C00000"/>
        </w:rPr>
      </w:pP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합집합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 xml:space="preserve">활성화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>두 개 용어중 하나라도 포함하는 과제 체크</w:t>
      </w:r>
    </w:p>
    <w:p w14:paraId="496D8FF3" w14:textId="1B3EDF8A" w:rsidR="002D2C72" w:rsidRPr="0051752E" w:rsidRDefault="002D2C72" w:rsidP="002D2C72">
      <w:pPr>
        <w:pStyle w:val="7"/>
        <w:rPr>
          <w:color w:val="C00000"/>
        </w:rPr>
      </w:pP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교집합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 xml:space="preserve">활성화 </w:t>
      </w:r>
      <w:r w:rsidRPr="0051752E">
        <w:rPr>
          <w:color w:val="C00000"/>
        </w:rPr>
        <w:t xml:space="preserve">– </w:t>
      </w:r>
      <w:r w:rsidRPr="0051752E">
        <w:rPr>
          <w:rFonts w:hint="eastAsia"/>
          <w:color w:val="C00000"/>
        </w:rPr>
        <w:t>두 개 용어 모두 포함하는 과제 체크</w:t>
      </w:r>
    </w:p>
    <w:p w14:paraId="07C4708D" w14:textId="146FDD58" w:rsidR="00B61342" w:rsidRPr="0051752E" w:rsidRDefault="00B61342" w:rsidP="00B61342">
      <w:pPr>
        <w:pStyle w:val="3"/>
        <w:rPr>
          <w:color w:val="C00000"/>
        </w:rPr>
      </w:pPr>
      <w:r w:rsidRPr="0051752E">
        <w:rPr>
          <w:color w:val="C00000"/>
        </w:rPr>
        <w:t xml:space="preserve">유사과제 </w:t>
      </w:r>
      <w:r w:rsidRPr="0051752E">
        <w:rPr>
          <w:rFonts w:hint="eastAsia"/>
          <w:color w:val="C00000"/>
        </w:rPr>
        <w:t>선택상태 표시</w:t>
      </w:r>
      <w:r w:rsidR="0051752E">
        <w:rPr>
          <w:rFonts w:hint="eastAsia"/>
          <w:color w:val="C00000"/>
        </w:rPr>
        <w:t xml:space="preserve"> </w:t>
      </w:r>
      <w:r w:rsidR="0051752E">
        <w:rPr>
          <w:color w:val="C00000"/>
        </w:rPr>
        <w:t xml:space="preserve">(KISTEP </w:t>
      </w:r>
      <w:r w:rsidR="0051752E">
        <w:rPr>
          <w:rFonts w:hint="eastAsia"/>
          <w:color w:val="C00000"/>
        </w:rPr>
        <w:t>적용)</w:t>
      </w:r>
    </w:p>
    <w:p w14:paraId="720B405A" w14:textId="5CB51FBA" w:rsidR="00B61342" w:rsidRPr="0051752E" w:rsidRDefault="00B61342" w:rsidP="00356449">
      <w:pPr>
        <w:pStyle w:val="4"/>
        <w:rPr>
          <w:color w:val="C00000"/>
        </w:rPr>
      </w:pPr>
      <w:r w:rsidRPr="0051752E">
        <w:rPr>
          <w:rFonts w:hint="eastAsia"/>
          <w:color w:val="C00000"/>
        </w:rPr>
        <w:t xml:space="preserve">왼쪽 </w:t>
      </w:r>
      <w:r w:rsidRPr="0051752E">
        <w:rPr>
          <w:color w:val="C00000"/>
        </w:rPr>
        <w:t>‘</w:t>
      </w:r>
      <w:r w:rsidRPr="0051752E">
        <w:rPr>
          <w:rFonts w:hint="eastAsia"/>
          <w:color w:val="C00000"/>
        </w:rPr>
        <w:t>유사과제 선택창</w:t>
      </w:r>
      <w:r w:rsidRPr="0051752E">
        <w:rPr>
          <w:color w:val="C00000"/>
        </w:rPr>
        <w:t>’</w:t>
      </w:r>
      <w:r w:rsidRPr="0051752E">
        <w:rPr>
          <w:rFonts w:hint="eastAsia"/>
          <w:color w:val="C00000"/>
        </w:rPr>
        <w:t>에서 체크한 항목의 개수를</w:t>
      </w:r>
      <w:r w:rsidRPr="0051752E">
        <w:rPr>
          <w:color w:val="C00000"/>
        </w:rPr>
        <w:t xml:space="preserve"> </w:t>
      </w:r>
      <w:r w:rsidRPr="0051752E">
        <w:rPr>
          <w:rFonts w:hint="eastAsia"/>
          <w:color w:val="C00000"/>
        </w:rPr>
        <w:t>나타냄</w:t>
      </w:r>
    </w:p>
    <w:p w14:paraId="2B8F1C55" w14:textId="1E4BC360" w:rsidR="00B61342" w:rsidRPr="0051752E" w:rsidRDefault="00B61342" w:rsidP="00356449">
      <w:pPr>
        <w:pStyle w:val="4"/>
        <w:rPr>
          <w:color w:val="C00000"/>
        </w:rPr>
      </w:pPr>
      <w:r w:rsidRPr="0051752E">
        <w:rPr>
          <w:rFonts w:hint="eastAsia"/>
          <w:color w:val="C00000"/>
        </w:rPr>
        <w:t xml:space="preserve">표시형식 </w:t>
      </w:r>
      <w:r w:rsidRPr="0051752E">
        <w:rPr>
          <w:color w:val="C00000"/>
        </w:rPr>
        <w:t xml:space="preserve">- </w:t>
      </w:r>
      <w:r w:rsidRPr="0051752E">
        <w:rPr>
          <w:rFonts w:hint="eastAsia"/>
          <w:color w:val="C00000"/>
        </w:rPr>
        <w:t>선택목록 해더</w:t>
      </w:r>
      <w:r w:rsidRPr="0051752E">
        <w:rPr>
          <w:color w:val="C00000"/>
        </w:rPr>
        <w:t xml:space="preserve"> ‘</w:t>
      </w:r>
      <w:r w:rsidRPr="0051752E">
        <w:rPr>
          <w:rFonts w:hint="eastAsia"/>
          <w:color w:val="C00000"/>
        </w:rPr>
        <w:t>과제명</w:t>
      </w:r>
      <w:r w:rsidRPr="0051752E">
        <w:rPr>
          <w:color w:val="C00000"/>
        </w:rPr>
        <w:t xml:space="preserve">’ </w:t>
      </w:r>
      <w:r w:rsidRPr="0051752E">
        <w:rPr>
          <w:rFonts w:hint="eastAsia"/>
          <w:color w:val="C00000"/>
        </w:rPr>
        <w:t xml:space="preserve">옆에 </w:t>
      </w:r>
      <w:r w:rsidRPr="0051752E">
        <w:rPr>
          <w:color w:val="C00000"/>
        </w:rPr>
        <w:t>‘( 23</w:t>
      </w:r>
      <w:r w:rsidRPr="0051752E">
        <w:rPr>
          <w:rFonts w:hint="eastAsia"/>
          <w:color w:val="C00000"/>
        </w:rPr>
        <w:t>건/</w:t>
      </w:r>
      <w:r w:rsidRPr="0051752E">
        <w:rPr>
          <w:color w:val="C00000"/>
        </w:rPr>
        <w:t>500</w:t>
      </w:r>
      <w:r w:rsidRPr="0051752E">
        <w:rPr>
          <w:rFonts w:hint="eastAsia"/>
          <w:color w:val="C00000"/>
        </w:rPr>
        <w:t>건)</w:t>
      </w:r>
      <w:r w:rsidRPr="0051752E">
        <w:rPr>
          <w:color w:val="C00000"/>
        </w:rPr>
        <w:t>’</w:t>
      </w:r>
      <w:r w:rsidRPr="0051752E">
        <w:rPr>
          <w:color w:val="C00000"/>
        </w:rPr>
        <w:tab/>
      </w:r>
      <w:r w:rsidRPr="0051752E">
        <w:rPr>
          <w:color w:val="C00000"/>
        </w:rPr>
        <w:tab/>
      </w:r>
      <w:r w:rsidRPr="0051752E">
        <w:rPr>
          <w:color w:val="C00000"/>
        </w:rPr>
        <w:sym w:font="Wingdings" w:char="F0E0"/>
      </w:r>
      <w:r w:rsidRPr="0051752E">
        <w:rPr>
          <w:color w:val="C00000"/>
        </w:rPr>
        <w:t xml:space="preserve"> </w:t>
      </w:r>
      <w:r w:rsidRPr="0051752E">
        <w:rPr>
          <w:rFonts w:hint="eastAsia"/>
          <w:color w:val="C00000"/>
        </w:rPr>
        <w:t xml:space="preserve">과제명 </w:t>
      </w:r>
      <w:r w:rsidRPr="0051752E">
        <w:rPr>
          <w:color w:val="C00000"/>
        </w:rPr>
        <w:t>(23</w:t>
      </w:r>
      <w:r w:rsidRPr="0051752E">
        <w:rPr>
          <w:rFonts w:hint="eastAsia"/>
          <w:color w:val="C00000"/>
        </w:rPr>
        <w:t>건/</w:t>
      </w:r>
      <w:r w:rsidRPr="0051752E">
        <w:rPr>
          <w:color w:val="C00000"/>
        </w:rPr>
        <w:t>500</w:t>
      </w:r>
      <w:r w:rsidRPr="0051752E">
        <w:rPr>
          <w:rFonts w:hint="eastAsia"/>
          <w:color w:val="C00000"/>
        </w:rPr>
        <w:t>건)</w:t>
      </w:r>
    </w:p>
    <w:p w14:paraId="187A8653" w14:textId="732C7EE0" w:rsidR="009642FA" w:rsidRPr="000325D3" w:rsidRDefault="009642FA" w:rsidP="009642FA">
      <w:pPr>
        <w:pStyle w:val="2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선택 과제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처리</w:t>
      </w:r>
    </w:p>
    <w:p w14:paraId="1708DA37" w14:textId="4C95EAE7" w:rsidR="009642FA" w:rsidRPr="000325D3" w:rsidRDefault="009642FA" w:rsidP="009642FA">
      <w:pPr>
        <w:pStyle w:val="3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과제 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이동 방식</w:t>
      </w:r>
    </w:p>
    <w:p w14:paraId="2E6177CF" w14:textId="3648AB26" w:rsidR="009642FA" w:rsidRPr="000325D3" w:rsidRDefault="009642FA" w:rsidP="00356449">
      <w:pPr>
        <w:pStyle w:val="4"/>
      </w:pPr>
      <w:r w:rsidRPr="000325D3">
        <w:rPr>
          <w:rFonts w:hint="eastAsia"/>
        </w:rPr>
        <w:t xml:space="preserve">현재 </w:t>
      </w:r>
      <w:r w:rsidRPr="000325D3">
        <w:t>– ‘</w:t>
      </w:r>
      <w:r w:rsidRPr="000325D3">
        <w:rPr>
          <w:rFonts w:hint="eastAsia"/>
        </w:rPr>
        <w:t>과제규모산정</w:t>
      </w:r>
      <w:r w:rsidRPr="000325D3">
        <w:t xml:space="preserve">’ </w:t>
      </w:r>
      <w:r w:rsidRPr="000325D3">
        <w:rPr>
          <w:rFonts w:hint="eastAsia"/>
        </w:rPr>
        <w:t xml:space="preserve">눌러서 </w:t>
      </w:r>
      <w:r w:rsidRPr="000325D3">
        <w:t>‘</w:t>
      </w:r>
      <w:r w:rsidRPr="000325D3">
        <w:rPr>
          <w:rFonts w:hint="eastAsia"/>
        </w:rPr>
        <w:t>과제규모산정</w:t>
      </w:r>
      <w:r w:rsidRPr="000325D3">
        <w:t>’</w:t>
      </w:r>
      <w:r w:rsidRPr="000325D3">
        <w:rPr>
          <w:rFonts w:hint="eastAsia"/>
        </w:rPr>
        <w:t>으로 바로이동</w:t>
      </w:r>
    </w:p>
    <w:p w14:paraId="1CDAB429" w14:textId="7B5CDEFB" w:rsidR="009642FA" w:rsidRPr="000325D3" w:rsidRDefault="009642FA" w:rsidP="00356449">
      <w:pPr>
        <w:pStyle w:val="4"/>
      </w:pPr>
      <w:r w:rsidRPr="000325D3">
        <w:rPr>
          <w:rFonts w:hint="eastAsia"/>
        </w:rPr>
        <w:t xml:space="preserve">개선 </w:t>
      </w:r>
      <w:r w:rsidRPr="000325D3">
        <w:t>– ‘</w:t>
      </w:r>
      <w:r w:rsidRPr="000325D3">
        <w:rPr>
          <w:rFonts w:hint="eastAsia"/>
        </w:rPr>
        <w:t>과제규모산정</w:t>
      </w:r>
      <w:r w:rsidRPr="000325D3">
        <w:t xml:space="preserve">’ </w:t>
      </w:r>
      <w:r w:rsidRPr="000325D3">
        <w:rPr>
          <w:rFonts w:hint="eastAsia"/>
        </w:rPr>
        <w:t xml:space="preserve">누르면 자동저장하고 </w:t>
      </w:r>
      <w:r w:rsidRPr="000325D3">
        <w:t>‘</w:t>
      </w:r>
      <w:r w:rsidRPr="000325D3">
        <w:rPr>
          <w:rFonts w:hint="eastAsia"/>
        </w:rPr>
        <w:t>과제규모산정</w:t>
      </w:r>
      <w:r w:rsidRPr="000325D3">
        <w:t>’</w:t>
      </w:r>
      <w:r w:rsidRPr="000325D3">
        <w:rPr>
          <w:rFonts w:hint="eastAsia"/>
        </w:rPr>
        <w:t>화면으로 이동</w:t>
      </w:r>
    </w:p>
    <w:p w14:paraId="1C13FB0A" w14:textId="77777777" w:rsidR="009642FA" w:rsidRPr="000325D3" w:rsidRDefault="009642FA" w:rsidP="009642FA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선택과제</w:t>
      </w:r>
      <w:r w:rsidRPr="000325D3">
        <w:rPr>
          <w:color w:val="00B050"/>
        </w:rPr>
        <w:t xml:space="preserve"> </w:t>
      </w:r>
    </w:p>
    <w:p w14:paraId="4D1BE416" w14:textId="26E7AC61" w:rsidR="009642FA" w:rsidRPr="000325D3" w:rsidRDefault="009642FA" w:rsidP="00356449">
      <w:pPr>
        <w:pStyle w:val="4"/>
      </w:pPr>
      <w:r w:rsidRPr="000325D3">
        <w:rPr>
          <w:rFonts w:hint="eastAsia"/>
        </w:rPr>
        <w:t>정보제공</w:t>
      </w:r>
      <w:r w:rsidR="00685511" w:rsidRPr="000325D3">
        <w:rPr>
          <w:rFonts w:hint="eastAsia"/>
        </w:rPr>
        <w:t xml:space="preserve"> </w:t>
      </w:r>
      <w:r w:rsidR="00685511" w:rsidRPr="000325D3">
        <w:t xml:space="preserve">– </w:t>
      </w:r>
      <w:r w:rsidR="00685511" w:rsidRPr="000325D3">
        <w:rPr>
          <w:rFonts w:hint="eastAsia"/>
        </w:rPr>
        <w:t xml:space="preserve">현재 </w:t>
      </w:r>
      <w:r w:rsidR="00685511" w:rsidRPr="000325D3">
        <w:t>‘</w:t>
      </w:r>
      <w:r w:rsidR="00685511" w:rsidRPr="000325D3">
        <w:rPr>
          <w:rFonts w:hint="eastAsia"/>
        </w:rPr>
        <w:t>과제명</w:t>
      </w:r>
      <w:r w:rsidR="00685511" w:rsidRPr="000325D3">
        <w:t>’</w:t>
      </w:r>
      <w:r w:rsidR="00685511" w:rsidRPr="000325D3">
        <w:rPr>
          <w:rFonts w:hint="eastAsia"/>
        </w:rPr>
        <w:t xml:space="preserve">툴팁에 </w:t>
      </w:r>
      <w:r w:rsidR="00685511" w:rsidRPr="000325D3">
        <w:t>‘</w:t>
      </w:r>
      <w:r w:rsidR="00685511" w:rsidRPr="000325D3">
        <w:rPr>
          <w:rFonts w:hint="eastAsia"/>
        </w:rPr>
        <w:t>연구비</w:t>
      </w:r>
      <w:r w:rsidR="00685511" w:rsidRPr="000325D3">
        <w:t>’</w:t>
      </w:r>
      <w:r w:rsidR="00685511" w:rsidRPr="000325D3">
        <w:rPr>
          <w:rFonts w:hint="eastAsia"/>
        </w:rPr>
        <w:t xml:space="preserve">와 </w:t>
      </w:r>
      <w:r w:rsidR="00685511" w:rsidRPr="000325D3">
        <w:t>‘</w:t>
      </w:r>
      <w:r w:rsidR="00685511" w:rsidRPr="000325D3">
        <w:rPr>
          <w:rFonts w:hint="eastAsia"/>
        </w:rPr>
        <w:t>당해년도 연구기간</w:t>
      </w:r>
      <w:r w:rsidR="00685511" w:rsidRPr="000325D3">
        <w:t>’</w:t>
      </w:r>
      <w:r w:rsidR="00685511" w:rsidRPr="000325D3">
        <w:rPr>
          <w:rFonts w:hint="eastAsia"/>
        </w:rPr>
        <w:t>을 추가하여 제공</w:t>
      </w:r>
    </w:p>
    <w:p w14:paraId="697D74F6" w14:textId="0B4D348B" w:rsidR="009642FA" w:rsidRPr="001C6906" w:rsidRDefault="009642FA" w:rsidP="00356449">
      <w:pPr>
        <w:pStyle w:val="4"/>
      </w:pPr>
      <w:r w:rsidRPr="001C6906">
        <w:rPr>
          <w:rFonts w:hint="eastAsia"/>
        </w:rPr>
        <w:t>정렬 및 집계</w:t>
      </w:r>
      <w:r w:rsidR="00685511" w:rsidRPr="001C6906">
        <w:rPr>
          <w:rFonts w:hint="eastAsia"/>
        </w:rPr>
        <w:t xml:space="preserve"> </w:t>
      </w:r>
      <w:r w:rsidR="00685511" w:rsidRPr="001C6906">
        <w:t xml:space="preserve">– </w:t>
      </w:r>
      <w:r w:rsidR="00685511" w:rsidRPr="001C6906">
        <w:rPr>
          <w:rFonts w:hint="eastAsia"/>
        </w:rPr>
        <w:t>유사과제를 집계하나 각 과제의 연구비 구성을 알 수 없는 상태</w:t>
      </w:r>
    </w:p>
    <w:p w14:paraId="6A1907AA" w14:textId="4713EB2A" w:rsidR="00685511" w:rsidRPr="001C6906" w:rsidRDefault="00685511" w:rsidP="0049374F">
      <w:pPr>
        <w:pStyle w:val="5"/>
      </w:pPr>
      <w:r w:rsidRPr="001C6906">
        <w:rPr>
          <w:rFonts w:hint="eastAsia"/>
        </w:rPr>
        <w:t xml:space="preserve">정렬기준 </w:t>
      </w:r>
      <w:r w:rsidRPr="001C6906">
        <w:t xml:space="preserve">– </w:t>
      </w:r>
      <w:r w:rsidRPr="001C6906">
        <w:rPr>
          <w:rFonts w:hint="eastAsia"/>
        </w:rPr>
        <w:t>연구비</w:t>
      </w:r>
      <w:r w:rsidRPr="001C6906">
        <w:t>(</w:t>
      </w:r>
      <w:r w:rsidRPr="001C6906">
        <w:rPr>
          <w:rFonts w:hint="eastAsia"/>
        </w:rPr>
        <w:t>내림차순)</w:t>
      </w:r>
      <w:r w:rsidRPr="001C6906">
        <w:t xml:space="preserve">, </w:t>
      </w:r>
      <w:r w:rsidR="00185304" w:rsidRPr="001C6906">
        <w:t>‘</w:t>
      </w:r>
      <w:r w:rsidRPr="001C6906">
        <w:rPr>
          <w:rFonts w:hint="eastAsia"/>
        </w:rPr>
        <w:t>당해년도 연구기간</w:t>
      </w:r>
      <w:r w:rsidR="00185304" w:rsidRPr="001C6906">
        <w:t>’</w:t>
      </w:r>
      <w:r w:rsidR="00185304" w:rsidRPr="001C6906">
        <w:rPr>
          <w:rFonts w:hint="eastAsia"/>
        </w:rPr>
        <w:t xml:space="preserve"> 종료일</w:t>
      </w:r>
      <w:r w:rsidRPr="001C6906">
        <w:rPr>
          <w:rFonts w:hint="eastAsia"/>
        </w:rPr>
        <w:t>(내림차순)</w:t>
      </w:r>
      <w:r w:rsidRPr="001C6906">
        <w:t xml:space="preserve">, </w:t>
      </w:r>
      <w:r w:rsidRPr="001C6906">
        <w:rPr>
          <w:rFonts w:hint="eastAsia"/>
        </w:rPr>
        <w:t>수행기관(</w:t>
      </w:r>
      <w:r w:rsidR="00185304" w:rsidRPr="001C6906">
        <w:rPr>
          <w:rFonts w:hint="eastAsia"/>
        </w:rPr>
        <w:t>오름차순</w:t>
      </w:r>
      <w:r w:rsidRPr="001C6906">
        <w:rPr>
          <w:rFonts w:hint="eastAsia"/>
        </w:rPr>
        <w:t>)</w:t>
      </w:r>
    </w:p>
    <w:p w14:paraId="6B1B739C" w14:textId="70B8AA2E" w:rsidR="009642FA" w:rsidRDefault="00685511" w:rsidP="0049374F">
      <w:pPr>
        <w:pStyle w:val="5"/>
      </w:pPr>
      <w:r w:rsidRPr="000325D3">
        <w:rPr>
          <w:rFonts w:hint="eastAsia"/>
        </w:rPr>
        <w:t xml:space="preserve">집계 </w:t>
      </w:r>
      <w:r w:rsidRPr="000325D3">
        <w:t xml:space="preserve">– </w:t>
      </w:r>
      <w:r w:rsidRPr="000325D3">
        <w:rPr>
          <w:rFonts w:hint="eastAsia"/>
        </w:rPr>
        <w:t xml:space="preserve">하단 테이블 </w:t>
      </w:r>
      <w:r w:rsidRPr="000325D3">
        <w:t>footer</w:t>
      </w:r>
      <w:r w:rsidRPr="000325D3">
        <w:rPr>
          <w:rFonts w:hint="eastAsia"/>
        </w:rPr>
        <w:t>에 최저,</w:t>
      </w:r>
      <w:r w:rsidRPr="000325D3">
        <w:t xml:space="preserve"> </w:t>
      </w:r>
      <w:r w:rsidRPr="000325D3">
        <w:rPr>
          <w:rFonts w:hint="eastAsia"/>
        </w:rPr>
        <w:t>최고,</w:t>
      </w:r>
      <w:r w:rsidRPr="000325D3">
        <w:t xml:space="preserve"> </w:t>
      </w:r>
      <w:r w:rsidRPr="000325D3">
        <w:rPr>
          <w:rFonts w:hint="eastAsia"/>
        </w:rPr>
        <w:t>평균,</w:t>
      </w:r>
      <w:r w:rsidRPr="000325D3">
        <w:t xml:space="preserve"> </w:t>
      </w:r>
      <w:r w:rsidRPr="000325D3">
        <w:rPr>
          <w:rFonts w:hint="eastAsia"/>
        </w:rPr>
        <w:t>중위수를 자동계산하여 제시</w:t>
      </w:r>
    </w:p>
    <w:p w14:paraId="77659B99" w14:textId="77777777" w:rsidR="00B61342" w:rsidRDefault="00B61342" w:rsidP="00B61342">
      <w:pPr>
        <w:pStyle w:val="3"/>
      </w:pPr>
    </w:p>
    <w:p w14:paraId="30C0D503" w14:textId="77777777" w:rsidR="00B61342" w:rsidRDefault="00B61342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5A3F221E" w14:textId="456AE430" w:rsidR="00083C25" w:rsidRDefault="00083C25" w:rsidP="00083C25">
      <w:pPr>
        <w:pStyle w:val="1"/>
      </w:pPr>
      <w:r>
        <w:rPr>
          <w:rFonts w:hint="eastAsia"/>
        </w:rPr>
        <w:lastRenderedPageBreak/>
        <w:t>시각화</w:t>
      </w:r>
    </w:p>
    <w:p w14:paraId="58F1F4B1" w14:textId="77777777" w:rsidR="00083C25" w:rsidRPr="00083C25" w:rsidRDefault="00083C25" w:rsidP="00083C25">
      <w:pPr>
        <w:pStyle w:val="2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시각화 데이터 구성</w:t>
      </w:r>
    </w:p>
    <w:p w14:paraId="55450CD5" w14:textId="77777777" w:rsidR="00083C25" w:rsidRPr="00083C25" w:rsidRDefault="00083C25" w:rsidP="00083C25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키워드별 과제 수행 집계(건 수)</w:t>
      </w:r>
    </w:p>
    <w:p w14:paraId="550A1BBF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– </w:t>
      </w:r>
      <w:r w:rsidRPr="00083C25">
        <w:rPr>
          <w:rFonts w:hint="eastAsia"/>
        </w:rPr>
        <w:t xml:space="preserve">과제 전체 수를 </w:t>
      </w:r>
      <w:r w:rsidRPr="00083C25">
        <w:t>1</w:t>
      </w:r>
      <w:r w:rsidRPr="00083C25">
        <w:rPr>
          <w:rFonts w:hint="eastAsia"/>
        </w:rPr>
        <w:t>개 곡선으로 년도별로 표시</w:t>
      </w:r>
    </w:p>
    <w:p w14:paraId="7FD75C74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 xml:space="preserve">용어 선택 시 </w:t>
      </w:r>
      <w:r w:rsidRPr="00083C25">
        <w:t xml:space="preserve">– </w:t>
      </w:r>
      <w:r w:rsidRPr="00083C25">
        <w:rPr>
          <w:rFonts w:hint="eastAsia"/>
        </w:rPr>
        <w:t>해당 용어 관련 과제를 용어 수만큼 곡선으로 년도별 표시</w:t>
      </w:r>
    </w:p>
    <w:p w14:paraId="0402C7D4" w14:textId="3CE4080A" w:rsidR="00083C25" w:rsidRPr="00083C25" w:rsidRDefault="00083C25" w:rsidP="00083C25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논문, 특허,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과제 수행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79B8C2E4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– </w:t>
      </w:r>
      <w:r w:rsidRPr="00083C25">
        <w:rPr>
          <w:rFonts w:hint="eastAsia"/>
        </w:rPr>
        <w:t>전체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각각 곡선으로 년도별로 제시</w:t>
      </w:r>
    </w:p>
    <w:p w14:paraId="40198B7B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 xml:space="preserve">용어 선택시 </w:t>
      </w:r>
      <w:r w:rsidRPr="00083C25">
        <w:t xml:space="preserve">– </w:t>
      </w:r>
      <w:r w:rsidRPr="00083C25">
        <w:rPr>
          <w:rFonts w:hint="eastAsia"/>
        </w:rPr>
        <w:t>해당 용어 관련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>곡선으로 년도별 표시</w:t>
      </w:r>
    </w:p>
    <w:p w14:paraId="2F08C1D4" w14:textId="77777777" w:rsidR="00083C25" w:rsidRPr="00083C25" w:rsidRDefault="00083C25" w:rsidP="00083C25">
      <w:pPr>
        <w:pStyle w:val="3"/>
        <w:ind w:left="10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1억당 논문/특허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7E00BB2D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– </w:t>
      </w:r>
      <w:r w:rsidRPr="00083C25">
        <w:rPr>
          <w:rFonts w:hint="eastAsia"/>
        </w:rPr>
        <w:t xml:space="preserve">전체 과제의 </w:t>
      </w:r>
      <w:r w:rsidRPr="00083C25">
        <w:t>1</w:t>
      </w:r>
      <w:r w:rsidRPr="00083C25">
        <w:rPr>
          <w:rFonts w:hint="eastAsia"/>
        </w:rPr>
        <w:t>억당 특허,</w:t>
      </w:r>
      <w:r w:rsidRPr="00083C25">
        <w:t xml:space="preserve"> </w:t>
      </w:r>
      <w:r w:rsidRPr="00083C25">
        <w:rPr>
          <w:rFonts w:hint="eastAsia"/>
        </w:rPr>
        <w:t>논문 수를</w:t>
      </w:r>
      <w:r w:rsidRPr="00083C25">
        <w:t xml:space="preserve"> </w:t>
      </w:r>
      <w:r w:rsidRPr="00083C25">
        <w:rPr>
          <w:rFonts w:hint="eastAsia"/>
        </w:rPr>
        <w:t>각각 곡선으로 년도별로 제시</w:t>
      </w:r>
    </w:p>
    <w:p w14:paraId="7D19B364" w14:textId="77777777" w:rsidR="00083C25" w:rsidRPr="00083C25" w:rsidRDefault="00083C25" w:rsidP="00356449">
      <w:pPr>
        <w:pStyle w:val="4"/>
      </w:pPr>
      <w:r w:rsidRPr="00083C25">
        <w:rPr>
          <w:rFonts w:hint="eastAsia"/>
        </w:rPr>
        <w:t xml:space="preserve">용어 선택시 </w:t>
      </w:r>
      <w:r w:rsidRPr="00083C25">
        <w:t xml:space="preserve">– </w:t>
      </w:r>
      <w:r w:rsidRPr="00083C25">
        <w:rPr>
          <w:rFonts w:hint="eastAsia"/>
        </w:rPr>
        <w:t xml:space="preserve">해당 용어 </w:t>
      </w:r>
      <w:r w:rsidRPr="00083C25">
        <w:t>1</w:t>
      </w:r>
      <w:r w:rsidRPr="00083C25">
        <w:rPr>
          <w:rFonts w:hint="eastAsia"/>
        </w:rPr>
        <w:t>억당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>곡선으로 년도별 표시</w:t>
      </w:r>
    </w:p>
    <w:p w14:paraId="67E16F72" w14:textId="22576A7A" w:rsidR="00083C25" w:rsidRPr="00061187" w:rsidRDefault="00083C25" w:rsidP="00083C25">
      <w:pPr>
        <w:pStyle w:val="2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>시각화 범례(레이블)</w:t>
      </w:r>
      <w:r w:rsidRPr="00061187">
        <w:rPr>
          <w:color w:val="ED7D31" w:themeColor="accent2"/>
        </w:rPr>
        <w:t xml:space="preserve"> </w:t>
      </w:r>
      <w:r w:rsidRPr="00061187">
        <w:rPr>
          <w:rFonts w:hint="eastAsia"/>
          <w:color w:val="ED7D31" w:themeColor="accent2"/>
        </w:rPr>
        <w:t>구성</w:t>
      </w:r>
    </w:p>
    <w:p w14:paraId="0E9C8DAF" w14:textId="6E3C15A7" w:rsidR="00083C25" w:rsidRPr="00061187" w:rsidRDefault="00083C25" w:rsidP="00083C25">
      <w:pPr>
        <w:pStyle w:val="3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 xml:space="preserve">세 가지 곡선형 그래프 </w:t>
      </w:r>
      <w:r w:rsidRPr="00061187">
        <w:rPr>
          <w:color w:val="ED7D31" w:themeColor="accent2"/>
        </w:rPr>
        <w:t>‘</w:t>
      </w:r>
      <w:r w:rsidRPr="00061187">
        <w:rPr>
          <w:rFonts w:hint="eastAsia"/>
          <w:color w:val="ED7D31" w:themeColor="accent2"/>
        </w:rPr>
        <w:t>전체</w:t>
      </w:r>
      <w:r w:rsidRPr="00061187">
        <w:rPr>
          <w:color w:val="ED7D31" w:themeColor="accent2"/>
        </w:rPr>
        <w:t>’</w:t>
      </w:r>
      <w:r w:rsidRPr="00061187">
        <w:rPr>
          <w:rFonts w:hint="eastAsia"/>
          <w:color w:val="ED7D31" w:themeColor="accent2"/>
        </w:rPr>
        <w:t xml:space="preserve">와 </w:t>
      </w:r>
      <w:r w:rsidRPr="00061187">
        <w:rPr>
          <w:color w:val="ED7D31" w:themeColor="accent2"/>
        </w:rPr>
        <w:t>‘</w:t>
      </w:r>
      <w:r w:rsidR="00061187" w:rsidRPr="00061187">
        <w:rPr>
          <w:rFonts w:hint="eastAsia"/>
          <w:color w:val="ED7D31" w:themeColor="accent2"/>
        </w:rPr>
        <w:t>용어선택</w:t>
      </w:r>
      <w:r w:rsidR="00061187" w:rsidRPr="00061187">
        <w:rPr>
          <w:color w:val="ED7D31" w:themeColor="accent2"/>
        </w:rPr>
        <w:t>’</w:t>
      </w:r>
      <w:r w:rsidR="00061187" w:rsidRPr="00061187">
        <w:rPr>
          <w:rFonts w:hint="eastAsia"/>
          <w:color w:val="ED7D31" w:themeColor="accent2"/>
        </w:rPr>
        <w:t>을 구분</w:t>
      </w:r>
    </w:p>
    <w:p w14:paraId="1217942B" w14:textId="0DDB61E9" w:rsidR="00061187" w:rsidRPr="00061187" w:rsidRDefault="00061187" w:rsidP="00356449">
      <w:pPr>
        <w:pStyle w:val="4"/>
      </w:pPr>
      <w:r w:rsidRPr="00061187">
        <w:rPr>
          <w:rFonts w:hint="eastAsia"/>
        </w:rPr>
        <w:t>초기(용어 미선택시)</w:t>
      </w:r>
      <w:r w:rsidRPr="00061187">
        <w:t xml:space="preserve"> – ‘v</w:t>
      </w:r>
      <w:r w:rsidRPr="00061187">
        <w:rPr>
          <w:rFonts w:hint="eastAsia"/>
        </w:rPr>
        <w:t>전체</w:t>
      </w:r>
      <w:r w:rsidRPr="00061187">
        <w:t>’</w:t>
      </w:r>
      <w:r w:rsidRPr="00061187">
        <w:rPr>
          <w:rFonts w:hint="eastAsia"/>
        </w:rPr>
        <w:t>라는 범례를 생성 현재 그래프가 용어전체의 집계임을 나타냄</w:t>
      </w:r>
    </w:p>
    <w:p w14:paraId="3447D68D" w14:textId="26CA8418" w:rsidR="00061187" w:rsidRPr="00061187" w:rsidRDefault="00061187" w:rsidP="00356449">
      <w:pPr>
        <w:pStyle w:val="4"/>
      </w:pPr>
      <w:r w:rsidRPr="00061187">
        <w:rPr>
          <w:rFonts w:hint="eastAsia"/>
        </w:rPr>
        <w:t xml:space="preserve">용어 선택할 때 </w:t>
      </w:r>
      <w:r w:rsidRPr="00061187">
        <w:t xml:space="preserve">– </w:t>
      </w:r>
      <w:r w:rsidRPr="00061187">
        <w:rPr>
          <w:rFonts w:hint="eastAsia"/>
        </w:rPr>
        <w:t xml:space="preserve">초기 </w:t>
      </w:r>
      <w:r w:rsidRPr="00061187">
        <w:t>‘</w:t>
      </w:r>
      <w:r w:rsidRPr="00061187">
        <w:rPr>
          <w:rFonts w:hint="eastAsia"/>
        </w:rPr>
        <w:t>v전체</w:t>
      </w:r>
      <w:r w:rsidRPr="00061187">
        <w:t xml:space="preserve">’라는 </w:t>
      </w:r>
      <w:r w:rsidRPr="00061187">
        <w:rPr>
          <w:rFonts w:hint="eastAsia"/>
        </w:rPr>
        <w:t>범례를 비활성화하고</w:t>
      </w:r>
      <w:r w:rsidRPr="00061187">
        <w:t xml:space="preserve">, </w:t>
      </w:r>
      <w:r w:rsidRPr="00061187">
        <w:rPr>
          <w:rFonts w:hint="eastAsia"/>
        </w:rPr>
        <w:t>해당 용어 범례가 추가하여 활성화함</w:t>
      </w:r>
    </w:p>
    <w:p w14:paraId="53ABAA4C" w14:textId="128A5EFD" w:rsidR="00061187" w:rsidRDefault="00061187" w:rsidP="00356449">
      <w:pPr>
        <w:pStyle w:val="4"/>
      </w:pPr>
      <w:r w:rsidRPr="00061187">
        <w:rPr>
          <w:rFonts w:hint="eastAsia"/>
        </w:rPr>
        <w:t xml:space="preserve">용어 선택을 모두 해제할 때 </w:t>
      </w:r>
      <w:r w:rsidRPr="00061187">
        <w:t>– ‘v</w:t>
      </w:r>
      <w:r w:rsidRPr="00061187">
        <w:rPr>
          <w:rFonts w:hint="eastAsia"/>
        </w:rPr>
        <w:t>전체</w:t>
      </w:r>
      <w:r w:rsidRPr="00061187">
        <w:t>’</w:t>
      </w:r>
      <w:r w:rsidRPr="00061187">
        <w:rPr>
          <w:rFonts w:hint="eastAsia"/>
        </w:rPr>
        <w:t>범례를 활성화하여 용어전체의 집계를 나타냄.</w:t>
      </w:r>
    </w:p>
    <w:p w14:paraId="616ADC7C" w14:textId="4EAF645E" w:rsidR="002D2C72" w:rsidRPr="000C07B5" w:rsidRDefault="002D2C72" w:rsidP="002D2C72">
      <w:pPr>
        <w:pStyle w:val="2"/>
        <w:rPr>
          <w:color w:val="C00000"/>
        </w:rPr>
      </w:pPr>
      <w:r w:rsidRPr="000C07B5">
        <w:rPr>
          <w:rFonts w:hint="eastAsia"/>
          <w:color w:val="C00000"/>
        </w:rPr>
        <w:t>시각화 페이지 상단에 검색 주제 표시</w:t>
      </w:r>
    </w:p>
    <w:p w14:paraId="39AA5406" w14:textId="2D0E3EC5" w:rsidR="00621FB6" w:rsidRPr="000C07B5" w:rsidRDefault="00621FB6" w:rsidP="00621FB6">
      <w:pPr>
        <w:pStyle w:val="3"/>
        <w:rPr>
          <w:color w:val="C00000"/>
        </w:rPr>
      </w:pPr>
      <w:r w:rsidRPr="000C07B5">
        <w:rPr>
          <w:rFonts w:hint="eastAsia"/>
          <w:color w:val="C00000"/>
        </w:rPr>
        <w:t>키워드,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과제,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토픽 검색 주제 표시</w:t>
      </w:r>
    </w:p>
    <w:p w14:paraId="0F140B65" w14:textId="225D1BF6" w:rsidR="00621FB6" w:rsidRPr="000C07B5" w:rsidRDefault="00621FB6" w:rsidP="00356449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 xml:space="preserve">키워드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검색한 주제를 표현하는 곳</w:t>
      </w:r>
      <w:r w:rsidRPr="000C07B5">
        <w:rPr>
          <w:color w:val="C00000"/>
        </w:rPr>
        <w:t>”</w:t>
      </w:r>
      <w:r w:rsidRPr="000C07B5">
        <w:rPr>
          <w:color w:val="C00000"/>
        </w:rPr>
        <w:tab/>
      </w:r>
      <w:r w:rsidRPr="000C07B5">
        <w:rPr>
          <w:color w:val="C00000"/>
        </w:rPr>
        <w:tab/>
      </w:r>
      <w:r w:rsidRPr="000C07B5">
        <w:rPr>
          <w:color w:val="C00000"/>
        </w:rPr>
        <w:sym w:font="Wingdings" w:char="F0E0"/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 xml:space="preserve">키워드 </w:t>
      </w:r>
      <w:r w:rsidRPr="000C07B5">
        <w:rPr>
          <w:color w:val="C00000"/>
        </w:rPr>
        <w:t>-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‘</w:t>
      </w:r>
      <w:r w:rsidRPr="000C07B5">
        <w:rPr>
          <w:rFonts w:hint="eastAsia"/>
          <w:color w:val="C00000"/>
        </w:rPr>
        <w:t>인공지능 자율주행 자동차</w:t>
      </w:r>
      <w:r w:rsidRPr="000C07B5">
        <w:rPr>
          <w:color w:val="C00000"/>
        </w:rPr>
        <w:t>’</w:t>
      </w:r>
    </w:p>
    <w:p w14:paraId="1BE7DDDE" w14:textId="0E504EC3" w:rsidR="00621FB6" w:rsidRPr="000C07B5" w:rsidRDefault="00621FB6" w:rsidP="00356449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>과제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검색한 주제를 표현하는 곳</w:t>
      </w:r>
      <w:r w:rsidRPr="000C07B5">
        <w:rPr>
          <w:color w:val="C00000"/>
        </w:rPr>
        <w:t>”</w:t>
      </w:r>
      <w:r w:rsidRPr="000C07B5">
        <w:rPr>
          <w:color w:val="C00000"/>
        </w:rPr>
        <w:tab/>
      </w:r>
      <w:r w:rsidRPr="000C07B5">
        <w:rPr>
          <w:color w:val="C00000"/>
        </w:rPr>
        <w:tab/>
      </w:r>
      <w:r w:rsidRPr="000C07B5">
        <w:rPr>
          <w:color w:val="C00000"/>
        </w:rPr>
        <w:sym w:font="Wingdings" w:char="F0E0"/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과제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-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‘</w:t>
      </w:r>
      <w:r w:rsidRPr="000C07B5">
        <w:rPr>
          <w:rFonts w:hint="eastAsia"/>
          <w:color w:val="C00000"/>
        </w:rPr>
        <w:t>소재부품산업 미래성장동력</w:t>
      </w:r>
      <w:r w:rsidRPr="000C07B5">
        <w:rPr>
          <w:color w:val="C00000"/>
        </w:rPr>
        <w:t>’</w:t>
      </w:r>
    </w:p>
    <w:p w14:paraId="168ADE97" w14:textId="7B18CF15" w:rsidR="00621FB6" w:rsidRPr="000C07B5" w:rsidRDefault="00621FB6" w:rsidP="00356449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>토픽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검색한 주제를 표현하는 곳</w:t>
      </w:r>
      <w:r w:rsidRPr="000C07B5">
        <w:rPr>
          <w:color w:val="C00000"/>
        </w:rPr>
        <w:t>”</w:t>
      </w:r>
      <w:r w:rsidRPr="000C07B5">
        <w:rPr>
          <w:color w:val="C00000"/>
        </w:rPr>
        <w:tab/>
      </w:r>
      <w:r w:rsidRPr="000C07B5">
        <w:rPr>
          <w:color w:val="C00000"/>
        </w:rPr>
        <w:tab/>
      </w:r>
      <w:r w:rsidRPr="000C07B5">
        <w:rPr>
          <w:color w:val="C00000"/>
        </w:rPr>
        <w:sym w:font="Wingdings" w:char="F0E0"/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토픽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-</w:t>
      </w:r>
      <w:r w:rsidRPr="000C07B5">
        <w:rPr>
          <w:rFonts w:hint="eastAsia"/>
          <w:color w:val="C00000"/>
        </w:rPr>
        <w:t xml:space="preserve"> </w:t>
      </w:r>
      <w:r w:rsidRPr="000C07B5">
        <w:rPr>
          <w:color w:val="C00000"/>
        </w:rPr>
        <w:t>‘</w:t>
      </w:r>
      <w:r w:rsidRPr="000C07B5">
        <w:rPr>
          <w:rFonts w:hint="eastAsia"/>
          <w:color w:val="C00000"/>
        </w:rPr>
        <w:t>스마트 에너지 관리 시스템</w:t>
      </w:r>
      <w:r w:rsidRPr="000C07B5">
        <w:rPr>
          <w:color w:val="C00000"/>
        </w:rPr>
        <w:t>’</w:t>
      </w:r>
    </w:p>
    <w:p w14:paraId="01CD4042" w14:textId="3AEEA741" w:rsidR="00621FB6" w:rsidRPr="000C07B5" w:rsidRDefault="00621FB6" w:rsidP="00621FB6">
      <w:pPr>
        <w:pStyle w:val="3"/>
        <w:rPr>
          <w:color w:val="C00000"/>
        </w:rPr>
      </w:pPr>
      <w:r w:rsidRPr="000C07B5">
        <w:rPr>
          <w:rFonts w:hint="eastAsia"/>
          <w:color w:val="C00000"/>
        </w:rPr>
        <w:t xml:space="preserve">시각화 </w:t>
      </w:r>
      <w:r w:rsidR="00356449" w:rsidRPr="000C07B5">
        <w:rPr>
          <w:rFonts w:hint="eastAsia"/>
          <w:color w:val="C00000"/>
        </w:rPr>
        <w:t>레이블 변경</w:t>
      </w:r>
    </w:p>
    <w:p w14:paraId="095E25FD" w14:textId="5E0CDAEE" w:rsidR="00356449" w:rsidRPr="000C07B5" w:rsidRDefault="00356449" w:rsidP="00356449">
      <w:pPr>
        <w:pStyle w:val="4"/>
        <w:rPr>
          <w:color w:val="C00000"/>
        </w:rPr>
      </w:pPr>
      <w:r w:rsidRPr="000C07B5">
        <w:rPr>
          <w:color w:val="C00000"/>
        </w:rPr>
        <w:t>소시오그램</w:t>
      </w:r>
      <w:r w:rsidRPr="000C07B5">
        <w:rPr>
          <w:rFonts w:hint="eastAsia"/>
          <w:color w:val="C00000"/>
        </w:rPr>
        <w:t xml:space="preserve"> 박스 레이블 변경</w:t>
      </w:r>
    </w:p>
    <w:p w14:paraId="3327FC72" w14:textId="7B125545" w:rsidR="00621FB6" w:rsidRPr="000C07B5" w:rsidRDefault="00621FB6" w:rsidP="0049374F">
      <w:pPr>
        <w:pStyle w:val="5"/>
        <w:rPr>
          <w:color w:val="C00000"/>
        </w:rPr>
      </w:pPr>
      <w:r w:rsidRPr="000C07B5">
        <w:rPr>
          <w:rFonts w:hint="eastAsia"/>
          <w:color w:val="C00000"/>
        </w:rPr>
        <w:t xml:space="preserve">현재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 xml:space="preserve">과제연관 최근 </w:t>
      </w:r>
      <w:r w:rsidRPr="000C07B5">
        <w:rPr>
          <w:color w:val="C00000"/>
        </w:rPr>
        <w:t>10</w:t>
      </w:r>
      <w:r w:rsidRPr="000C07B5">
        <w:rPr>
          <w:rFonts w:hint="eastAsia"/>
          <w:color w:val="C00000"/>
        </w:rPr>
        <w:t>년 현황입니다</w:t>
      </w:r>
      <w:r w:rsidRPr="000C07B5">
        <w:rPr>
          <w:color w:val="C00000"/>
        </w:rPr>
        <w:t>”</w:t>
      </w:r>
    </w:p>
    <w:p w14:paraId="11A6CBAD" w14:textId="74C1035B" w:rsidR="00621FB6" w:rsidRPr="000C07B5" w:rsidRDefault="00621FB6" w:rsidP="0049374F">
      <w:pPr>
        <w:pStyle w:val="5"/>
        <w:rPr>
          <w:color w:val="C00000"/>
        </w:rPr>
      </w:pPr>
      <w:r w:rsidRPr="000C07B5">
        <w:rPr>
          <w:rFonts w:hint="eastAsia"/>
          <w:color w:val="C00000"/>
        </w:rPr>
        <w:t xml:space="preserve">개선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검색</w:t>
      </w:r>
      <w:r w:rsidR="00356449" w:rsidRPr="000C07B5">
        <w:rPr>
          <w:rFonts w:hint="eastAsia"/>
          <w:color w:val="C00000"/>
        </w:rPr>
        <w:t>한 모든 과제와 수행기관 네트워크입니다.</w:t>
      </w:r>
      <w:r w:rsidR="00356449" w:rsidRPr="000C07B5">
        <w:rPr>
          <w:color w:val="C00000"/>
        </w:rPr>
        <w:t xml:space="preserve"> </w:t>
      </w:r>
      <w:r w:rsidR="00356449" w:rsidRPr="000C07B5">
        <w:rPr>
          <w:rFonts w:hint="eastAsia"/>
          <w:color w:val="C00000"/>
        </w:rPr>
        <w:t>색깔이 있는 노드는 선택한 과제입니다.</w:t>
      </w:r>
      <w:r w:rsidR="00356449" w:rsidRPr="000C07B5">
        <w:rPr>
          <w:color w:val="C00000"/>
        </w:rPr>
        <w:t>”</w:t>
      </w:r>
    </w:p>
    <w:p w14:paraId="2BF8B795" w14:textId="77777777" w:rsidR="0049374F" w:rsidRPr="000C07B5" w:rsidRDefault="0049374F" w:rsidP="0049374F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>워드클라우드 박스 레이블 변경</w:t>
      </w:r>
    </w:p>
    <w:p w14:paraId="7FA79290" w14:textId="77777777" w:rsidR="0049374F" w:rsidRPr="000C07B5" w:rsidRDefault="0049374F" w:rsidP="0049374F">
      <w:pPr>
        <w:pStyle w:val="5"/>
        <w:rPr>
          <w:color w:val="C00000"/>
        </w:rPr>
      </w:pPr>
      <w:r w:rsidRPr="000C07B5">
        <w:rPr>
          <w:rFonts w:hint="eastAsia"/>
          <w:color w:val="C00000"/>
        </w:rPr>
        <w:lastRenderedPageBreak/>
        <w:t xml:space="preserve">현재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 xml:space="preserve">과제연관 최근 </w:t>
      </w:r>
      <w:r w:rsidRPr="000C07B5">
        <w:rPr>
          <w:color w:val="C00000"/>
        </w:rPr>
        <w:t>10</w:t>
      </w:r>
      <w:r w:rsidRPr="000C07B5">
        <w:rPr>
          <w:rFonts w:hint="eastAsia"/>
          <w:color w:val="C00000"/>
        </w:rPr>
        <w:t>년 현황입니다</w:t>
      </w:r>
      <w:r w:rsidRPr="000C07B5">
        <w:rPr>
          <w:color w:val="C00000"/>
        </w:rPr>
        <w:t>”</w:t>
      </w:r>
    </w:p>
    <w:p w14:paraId="27FF9ED1" w14:textId="77777777" w:rsidR="0049374F" w:rsidRPr="000C07B5" w:rsidRDefault="0049374F" w:rsidP="0049374F">
      <w:pPr>
        <w:pStyle w:val="5"/>
        <w:rPr>
          <w:rFonts w:cs="Arial"/>
          <w:color w:val="C00000"/>
          <w:sz w:val="24"/>
          <w:szCs w:val="24"/>
        </w:rPr>
      </w:pPr>
      <w:r w:rsidRPr="000C07B5">
        <w:rPr>
          <w:rFonts w:hint="eastAsia"/>
          <w:color w:val="C00000"/>
        </w:rPr>
        <w:t xml:space="preserve">개선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 xml:space="preserve">아래 키워드를 </w:t>
      </w:r>
      <w:r w:rsidRPr="000C07B5">
        <w:rPr>
          <w:color w:val="C00000"/>
        </w:rPr>
        <w:t>1</w:t>
      </w:r>
      <w:r w:rsidRPr="000C07B5">
        <w:rPr>
          <w:rFonts w:hint="eastAsia"/>
          <w:color w:val="C00000"/>
        </w:rPr>
        <w:t>개이상 선택하면, 관련 과제와 특허,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논문 흐름을 알 수 있습니다.</w:t>
      </w:r>
      <w:r w:rsidRPr="000C07B5">
        <w:rPr>
          <w:color w:val="C00000"/>
        </w:rPr>
        <w:t>”</w:t>
      </w:r>
    </w:p>
    <w:p w14:paraId="147C887A" w14:textId="0E3B9D80" w:rsidR="0049374F" w:rsidRPr="000C07B5" w:rsidRDefault="0049374F" w:rsidP="0049374F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>논문,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특허,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>과제</w:t>
      </w:r>
      <w:r w:rsidRPr="000C07B5">
        <w:rPr>
          <w:rFonts w:hint="eastAsia"/>
          <w:color w:val="C00000"/>
        </w:rPr>
        <w:t xml:space="preserve"> 박스 레이블 변경</w:t>
      </w:r>
    </w:p>
    <w:p w14:paraId="088C6DEA" w14:textId="3E4A47B2" w:rsidR="0049374F" w:rsidRPr="000C07B5" w:rsidRDefault="0049374F" w:rsidP="0049374F">
      <w:pPr>
        <w:pStyle w:val="5"/>
        <w:rPr>
          <w:color w:val="C00000"/>
        </w:rPr>
      </w:pPr>
      <w:r w:rsidRPr="000C07B5">
        <w:rPr>
          <w:rFonts w:hint="eastAsia"/>
          <w:color w:val="C00000"/>
        </w:rPr>
        <w:t xml:space="preserve">현재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설명 없음</w:t>
      </w:r>
      <w:r w:rsidRPr="000C07B5">
        <w:rPr>
          <w:color w:val="C00000"/>
        </w:rPr>
        <w:t>”</w:t>
      </w:r>
    </w:p>
    <w:p w14:paraId="0AD0F860" w14:textId="77777777" w:rsidR="0049374F" w:rsidRPr="000C07B5" w:rsidRDefault="0049374F" w:rsidP="0049374F">
      <w:pPr>
        <w:pStyle w:val="5"/>
        <w:rPr>
          <w:rFonts w:cs="Arial"/>
          <w:color w:val="C00000"/>
          <w:sz w:val="24"/>
          <w:szCs w:val="24"/>
        </w:rPr>
      </w:pPr>
      <w:r w:rsidRPr="000C07B5">
        <w:rPr>
          <w:rFonts w:hint="eastAsia"/>
          <w:color w:val="C00000"/>
        </w:rPr>
        <w:t xml:space="preserve">개선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선택한</w:t>
      </w:r>
      <w:r w:rsidRPr="000C07B5">
        <w:rPr>
          <w:rFonts w:hint="eastAsia"/>
          <w:color w:val="C00000"/>
        </w:rPr>
        <w:t xml:space="preserve"> 키워드</w:t>
      </w:r>
      <w:r w:rsidRPr="000C07B5">
        <w:rPr>
          <w:rFonts w:hint="eastAsia"/>
          <w:color w:val="C00000"/>
        </w:rPr>
        <w:t xml:space="preserve"> 관련 과제, 특허,</w:t>
      </w:r>
      <w:r w:rsidRPr="000C07B5">
        <w:rPr>
          <w:color w:val="C00000"/>
        </w:rPr>
        <w:t xml:space="preserve"> </w:t>
      </w:r>
      <w:r w:rsidRPr="000C07B5">
        <w:rPr>
          <w:rFonts w:hint="eastAsia"/>
          <w:color w:val="C00000"/>
        </w:rPr>
        <w:t xml:space="preserve">논문의 건수와 </w:t>
      </w:r>
      <w:r w:rsidRPr="000C07B5">
        <w:rPr>
          <w:color w:val="C00000"/>
        </w:rPr>
        <w:t>1</w:t>
      </w:r>
      <w:r w:rsidRPr="000C07B5">
        <w:rPr>
          <w:rFonts w:hint="eastAsia"/>
          <w:color w:val="C00000"/>
        </w:rPr>
        <w:t>억당 집계를 나타냅니다.</w:t>
      </w:r>
      <w:r w:rsidRPr="000C07B5">
        <w:rPr>
          <w:color w:val="C00000"/>
        </w:rPr>
        <w:t>”</w:t>
      </w:r>
    </w:p>
    <w:p w14:paraId="0DD53193" w14:textId="56C78BD8" w:rsidR="0049374F" w:rsidRPr="000C07B5" w:rsidRDefault="0049374F" w:rsidP="0049374F">
      <w:pPr>
        <w:pStyle w:val="4"/>
        <w:rPr>
          <w:color w:val="C00000"/>
        </w:rPr>
      </w:pPr>
      <w:r w:rsidRPr="000C07B5">
        <w:rPr>
          <w:rFonts w:hint="eastAsia"/>
          <w:color w:val="C00000"/>
        </w:rPr>
        <w:t>주요키워드 추이</w:t>
      </w:r>
      <w:r w:rsidRPr="000C07B5">
        <w:rPr>
          <w:rFonts w:hint="eastAsia"/>
          <w:color w:val="C00000"/>
        </w:rPr>
        <w:t xml:space="preserve"> 박스 레이블 변경</w:t>
      </w:r>
    </w:p>
    <w:p w14:paraId="46DB9ECE" w14:textId="77777777" w:rsidR="0049374F" w:rsidRPr="000C07B5" w:rsidRDefault="0049374F" w:rsidP="0049374F">
      <w:pPr>
        <w:pStyle w:val="5"/>
        <w:rPr>
          <w:color w:val="C00000"/>
        </w:rPr>
      </w:pPr>
      <w:r w:rsidRPr="000C07B5">
        <w:rPr>
          <w:rFonts w:hint="eastAsia"/>
          <w:color w:val="C00000"/>
        </w:rPr>
        <w:t xml:space="preserve">현재 </w:t>
      </w:r>
      <w:r w:rsidRPr="000C07B5">
        <w:rPr>
          <w:color w:val="C00000"/>
        </w:rPr>
        <w:t>– “</w:t>
      </w:r>
      <w:r w:rsidRPr="000C07B5">
        <w:rPr>
          <w:rFonts w:hint="eastAsia"/>
          <w:color w:val="C00000"/>
        </w:rPr>
        <w:t>설명 없음</w:t>
      </w:r>
      <w:r w:rsidRPr="000C07B5">
        <w:rPr>
          <w:color w:val="C00000"/>
        </w:rPr>
        <w:t>”</w:t>
      </w:r>
    </w:p>
    <w:p w14:paraId="30A601C2" w14:textId="210E68C6" w:rsidR="00267965" w:rsidRDefault="0049374F" w:rsidP="0049374F">
      <w:pPr>
        <w:pStyle w:val="5"/>
        <w:rPr>
          <w:rFonts w:cs="Arial"/>
          <w:sz w:val="24"/>
          <w:szCs w:val="24"/>
        </w:rPr>
      </w:pPr>
      <w:r w:rsidRPr="000C07B5">
        <w:rPr>
          <w:rFonts w:hint="eastAsia"/>
          <w:color w:val="C00000"/>
        </w:rPr>
        <w:t xml:space="preserve">개선 </w:t>
      </w:r>
      <w:r w:rsidRPr="000C07B5">
        <w:rPr>
          <w:color w:val="C00000"/>
        </w:rPr>
        <w:t>– “</w:t>
      </w:r>
      <w:r w:rsidR="00FD655E" w:rsidRPr="000C07B5">
        <w:rPr>
          <w:rFonts w:hint="eastAsia"/>
          <w:color w:val="C00000"/>
        </w:rPr>
        <w:t>아래 차트를 플레이하면 키워드 출현증가율을 확인할 수 있습니다.</w:t>
      </w:r>
      <w:r w:rsidRPr="000C07B5">
        <w:rPr>
          <w:color w:val="C00000"/>
        </w:rPr>
        <w:t>”</w:t>
      </w:r>
      <w:r>
        <w:br/>
      </w:r>
      <w:r w:rsidR="00267965">
        <w:br w:type="page"/>
      </w:r>
    </w:p>
    <w:p w14:paraId="51B4FCD4" w14:textId="25663155" w:rsidR="00267965" w:rsidRDefault="00267965" w:rsidP="00267965">
      <w:pPr>
        <w:pStyle w:val="1"/>
      </w:pPr>
      <w:r>
        <w:rPr>
          <w:rFonts w:hint="eastAsia"/>
        </w:rPr>
        <w:lastRenderedPageBreak/>
        <w:t>사업내 과제별 제안규모 산정</w:t>
      </w:r>
    </w:p>
    <w:p w14:paraId="732A7CA2" w14:textId="0849E8A2" w:rsidR="00267965" w:rsidRDefault="00267965" w:rsidP="00267965">
      <w:pPr>
        <w:pStyle w:val="2"/>
      </w:pPr>
      <w:r>
        <w:rPr>
          <w:rFonts w:hint="eastAsia"/>
        </w:rPr>
        <w:t>타이틀과 안내문구 변경</w:t>
      </w:r>
    </w:p>
    <w:p w14:paraId="74860EBE" w14:textId="0483D464" w:rsidR="00267965" w:rsidRDefault="00267965" w:rsidP="00267965">
      <w:pPr>
        <w:pStyle w:val="3"/>
      </w:pPr>
      <w:r>
        <w:t>‘</w:t>
      </w:r>
      <w:r>
        <w:rPr>
          <w:rFonts w:hint="eastAsia"/>
        </w:rPr>
        <w:t>사업별 과제 규모 산정</w:t>
      </w:r>
      <w:r>
        <w:t xml:space="preserve">’ </w:t>
      </w:r>
      <w:r>
        <w:tab/>
      </w:r>
      <w:r>
        <w:tab/>
      </w:r>
      <w:r>
        <w:sym w:font="Wingdings" w:char="F0E0"/>
      </w:r>
      <w:r>
        <w:t xml:space="preserve"> ‘</w:t>
      </w:r>
      <w:r>
        <w:rPr>
          <w:rFonts w:hint="eastAsia"/>
        </w:rPr>
        <w:t xml:space="preserve">사업 과제별 </w:t>
      </w:r>
      <w:r w:rsidR="00B94E27">
        <w:rPr>
          <w:rFonts w:hint="eastAsia"/>
        </w:rPr>
        <w:t xml:space="preserve">적정 </w:t>
      </w:r>
      <w:r>
        <w:rPr>
          <w:rFonts w:hint="eastAsia"/>
        </w:rPr>
        <w:t>규모 산정</w:t>
      </w:r>
      <w:r>
        <w:t>’</w:t>
      </w:r>
    </w:p>
    <w:p w14:paraId="201E603E" w14:textId="4870080D" w:rsidR="00267965" w:rsidRDefault="00267965" w:rsidP="00267965">
      <w:pPr>
        <w:pStyle w:val="3"/>
      </w:pPr>
      <w:r>
        <w:rPr>
          <w:rFonts w:hint="eastAsia"/>
        </w:rPr>
        <w:t>안내문구</w:t>
      </w:r>
    </w:p>
    <w:p w14:paraId="0CF1A91A" w14:textId="269E8080" w:rsidR="00267965" w:rsidRDefault="00267965" w:rsidP="00356449">
      <w:pPr>
        <w:pStyle w:val="4"/>
      </w:pPr>
      <w:r>
        <w:rPr>
          <w:rFonts w:hint="eastAsia"/>
        </w:rPr>
        <w:t xml:space="preserve">기존 </w:t>
      </w:r>
      <w:r>
        <w:t xml:space="preserve">– </w:t>
      </w:r>
      <w:r w:rsidR="00C6508B">
        <w:t>“</w:t>
      </w:r>
      <w:r w:rsidRPr="00267965">
        <w:rPr>
          <w:rFonts w:hint="eastAsia"/>
        </w:rPr>
        <w:t>유사과제</w:t>
      </w:r>
      <w:r w:rsidRPr="00267965">
        <w:t xml:space="preserve"> 규모 추정 내역을 참조 적정금액 산정란에 값을 입력하면, 조정금액이 집계됩니다.</w:t>
      </w:r>
      <w:r w:rsidR="00C6508B">
        <w:t>”</w:t>
      </w:r>
    </w:p>
    <w:p w14:paraId="32439909" w14:textId="4E87806D" w:rsidR="00267965" w:rsidRDefault="00267965" w:rsidP="00356449">
      <w:pPr>
        <w:pStyle w:val="4"/>
      </w:pPr>
      <w:r>
        <w:rPr>
          <w:rFonts w:hint="eastAsia"/>
        </w:rPr>
        <w:t xml:space="preserve">변경 </w:t>
      </w:r>
      <w:r>
        <w:t xml:space="preserve">– </w:t>
      </w:r>
      <w:r w:rsidR="00C6508B">
        <w:t>“</w:t>
      </w:r>
      <w:r w:rsidR="00193885" w:rsidRPr="00C6508B">
        <w:rPr>
          <w:rFonts w:hint="eastAsia"/>
        </w:rPr>
        <w:t>과제</w:t>
      </w:r>
      <w:r w:rsidR="00B94E27" w:rsidRPr="00C6508B">
        <w:rPr>
          <w:rFonts w:hint="eastAsia"/>
        </w:rPr>
        <w:t xml:space="preserve">별로 </w:t>
      </w:r>
      <w:r w:rsidR="00C6508B" w:rsidRPr="00C6508B">
        <w:t>‘</w:t>
      </w:r>
      <w:r w:rsidR="00B94E27" w:rsidRPr="00C6508B">
        <w:rPr>
          <w:rFonts w:hint="eastAsia"/>
        </w:rPr>
        <w:t>유사과제 집계</w:t>
      </w:r>
      <w:r w:rsidR="00C6508B" w:rsidRPr="00C6508B">
        <w:t>’</w:t>
      </w:r>
      <w:r w:rsidR="00B94E27" w:rsidRPr="00C6508B">
        <w:rPr>
          <w:rFonts w:hint="eastAsia"/>
        </w:rPr>
        <w:t xml:space="preserve">를 참조하여 </w:t>
      </w:r>
      <w:r w:rsidR="00B94E27" w:rsidRPr="00C6508B">
        <w:t>‘</w:t>
      </w:r>
      <w:r w:rsidR="00B94E27" w:rsidRPr="00C6508B">
        <w:rPr>
          <w:rFonts w:hint="eastAsia"/>
        </w:rPr>
        <w:t>적정금액</w:t>
      </w:r>
      <w:r w:rsidR="00B94E27" w:rsidRPr="00C6508B">
        <w:t>’</w:t>
      </w:r>
      <w:r w:rsidR="00B94E27" w:rsidRPr="00C6508B">
        <w:rPr>
          <w:rFonts w:hint="eastAsia"/>
        </w:rPr>
        <w:t xml:space="preserve"> 입력하세요.</w:t>
      </w:r>
      <w:r w:rsidR="00C6508B">
        <w:t>”</w:t>
      </w:r>
    </w:p>
    <w:p w14:paraId="1F48C15E" w14:textId="256F71FB" w:rsidR="00267965" w:rsidRPr="00E322B8" w:rsidRDefault="00267965" w:rsidP="00267965">
      <w:pPr>
        <w:pStyle w:val="2"/>
        <w:rPr>
          <w:color w:val="00B050"/>
        </w:rPr>
      </w:pPr>
      <w:r w:rsidRPr="00E322B8">
        <w:rPr>
          <w:rFonts w:hint="eastAsia"/>
          <w:color w:val="00B050"/>
        </w:rPr>
        <w:t>구성 개선</w:t>
      </w:r>
    </w:p>
    <w:p w14:paraId="77A305A4" w14:textId="5E8AF11D" w:rsidR="00267965" w:rsidRPr="00E322B8" w:rsidRDefault="00193885" w:rsidP="00267965">
      <w:pPr>
        <w:pStyle w:val="3"/>
        <w:rPr>
          <w:b/>
          <w:bCs/>
          <w:color w:val="00B050"/>
        </w:rPr>
      </w:pPr>
      <w:r w:rsidRPr="00E322B8">
        <w:rPr>
          <w:rFonts w:hint="eastAsia"/>
          <w:b/>
          <w:bCs/>
          <w:color w:val="00B050"/>
        </w:rPr>
        <w:t>컬럼 구성</w:t>
      </w:r>
    </w:p>
    <w:p w14:paraId="6B752E1A" w14:textId="69534BA9" w:rsidR="00193885" w:rsidRPr="00E322B8" w:rsidRDefault="00193885" w:rsidP="00356449">
      <w:pPr>
        <w:pStyle w:val="4"/>
      </w:pPr>
      <w:r w:rsidRPr="00E322B8">
        <w:rPr>
          <w:rFonts w:hint="eastAsia"/>
        </w:rPr>
        <w:t xml:space="preserve">표를 크게 </w:t>
      </w:r>
      <w:r w:rsidRPr="00E322B8">
        <w:t>3</w:t>
      </w:r>
      <w:r w:rsidRPr="00E322B8">
        <w:rPr>
          <w:rFonts w:hint="eastAsia"/>
        </w:rPr>
        <w:t xml:space="preserve">영역으로 구분할 필요 </w:t>
      </w:r>
      <w:r w:rsidRPr="00E322B8">
        <w:t xml:space="preserve">– </w:t>
      </w:r>
      <w:r w:rsidRPr="00E322B8">
        <w:rPr>
          <w:rFonts w:hint="eastAsia"/>
        </w:rPr>
        <w:t>배경색으로 구분</w:t>
      </w:r>
    </w:p>
    <w:p w14:paraId="2BF21B5A" w14:textId="6457CFD7" w:rsidR="00A939FD" w:rsidRPr="00E322B8" w:rsidRDefault="00193885" w:rsidP="0049374F">
      <w:pPr>
        <w:pStyle w:val="5"/>
      </w:pPr>
      <w:r w:rsidRPr="00E322B8">
        <w:rPr>
          <w:rFonts w:hint="eastAsia"/>
        </w:rPr>
        <w:t xml:space="preserve">1영역 </w:t>
      </w:r>
      <w:r w:rsidRPr="00E322B8">
        <w:t xml:space="preserve">– </w:t>
      </w:r>
      <w:r w:rsidRPr="00E322B8">
        <w:rPr>
          <w:rFonts w:hint="eastAsia"/>
        </w:rPr>
        <w:t>N</w:t>
      </w:r>
      <w:r w:rsidRPr="00E322B8">
        <w:t>o</w:t>
      </w:r>
      <w:r w:rsidRPr="00E322B8">
        <w:rPr>
          <w:b/>
          <w:bCs/>
        </w:rPr>
        <w:t>.</w:t>
      </w:r>
      <w:r w:rsidRPr="00E322B8">
        <w:t xml:space="preserve">, </w:t>
      </w:r>
      <w:r w:rsidR="00E322B8" w:rsidRPr="00E322B8">
        <w:rPr>
          <w:rFonts w:hint="eastAsia"/>
        </w:rPr>
        <w:t>제안</w:t>
      </w:r>
      <w:r w:rsidRPr="00E322B8">
        <w:rPr>
          <w:rFonts w:hint="eastAsia"/>
        </w:rPr>
        <w:t>과제명,</w:t>
      </w:r>
      <w:r w:rsidRPr="00E322B8">
        <w:t xml:space="preserve"> </w:t>
      </w:r>
      <w:r w:rsidRPr="00E322B8">
        <w:rPr>
          <w:rFonts w:hint="eastAsia"/>
        </w:rPr>
        <w:t>제안기관,</w:t>
      </w:r>
      <w:r w:rsidRPr="00E322B8">
        <w:t xml:space="preserve"> </w:t>
      </w:r>
      <w:r w:rsidRPr="00E322B8">
        <w:rPr>
          <w:rFonts w:hint="eastAsia"/>
        </w:rPr>
        <w:t>제안기간,</w:t>
      </w:r>
      <w:r w:rsidRPr="00E322B8">
        <w:t xml:space="preserve"> </w:t>
      </w:r>
      <w:r w:rsidRPr="00E322B8">
        <w:rPr>
          <w:rFonts w:hint="eastAsia"/>
        </w:rPr>
        <w:t>제안규모</w:t>
      </w:r>
      <w:r w:rsidR="006E79EA" w:rsidRPr="00E322B8">
        <w:tab/>
      </w:r>
      <w:r w:rsidR="006E79EA" w:rsidRPr="00E322B8">
        <w:sym w:font="Wingdings" w:char="F0E0"/>
      </w:r>
      <w:r w:rsidR="006E79EA" w:rsidRPr="00E322B8">
        <w:t xml:space="preserve"> </w:t>
      </w:r>
      <w:r w:rsidR="00E322B8" w:rsidRPr="00E322B8">
        <w:t>‘</w:t>
      </w:r>
      <w:r w:rsidR="006E79EA" w:rsidRPr="00E322B8">
        <w:rPr>
          <w:rFonts w:hint="eastAsia"/>
        </w:rPr>
        <w:t>제안 과제</w:t>
      </w:r>
      <w:r w:rsidR="00E322B8" w:rsidRPr="00E322B8">
        <w:t>’</w:t>
      </w:r>
    </w:p>
    <w:p w14:paraId="30AC5DB5" w14:textId="54CF6F9C" w:rsidR="00193885" w:rsidRPr="00E322B8" w:rsidRDefault="00193885" w:rsidP="0049374F">
      <w:pPr>
        <w:pStyle w:val="5"/>
      </w:pPr>
      <w:r w:rsidRPr="00E322B8">
        <w:rPr>
          <w:rFonts w:hint="eastAsia"/>
        </w:rPr>
        <w:t xml:space="preserve">2영역 </w:t>
      </w:r>
      <w:r w:rsidRPr="00E322B8">
        <w:t xml:space="preserve">– </w:t>
      </w:r>
      <w:r w:rsidRPr="00E322B8">
        <w:rPr>
          <w:rFonts w:hint="eastAsia"/>
        </w:rPr>
        <w:t>적정규모,</w:t>
      </w:r>
      <w:r w:rsidRPr="00E322B8">
        <w:t xml:space="preserve"> </w:t>
      </w:r>
      <w:r w:rsidRPr="00E322B8">
        <w:rPr>
          <w:rFonts w:hint="eastAsia"/>
        </w:rPr>
        <w:t>규모조정</w:t>
      </w:r>
      <w:r w:rsidR="00E322B8" w:rsidRPr="00E322B8">
        <w:tab/>
      </w:r>
      <w:r w:rsidR="006E79EA" w:rsidRPr="00E322B8">
        <w:tab/>
      </w:r>
      <w:r w:rsidR="00E322B8" w:rsidRPr="00E322B8">
        <w:tab/>
      </w:r>
      <w:r w:rsidR="00E322B8" w:rsidRPr="00E322B8">
        <w:tab/>
      </w:r>
      <w:r w:rsidR="00E322B8" w:rsidRPr="00E322B8">
        <w:tab/>
      </w:r>
      <w:r w:rsidR="006E79EA" w:rsidRPr="00E322B8">
        <w:sym w:font="Wingdings" w:char="F0E0"/>
      </w:r>
      <w:r w:rsidR="006E79EA" w:rsidRPr="00E322B8">
        <w:t xml:space="preserve"> </w:t>
      </w:r>
      <w:r w:rsidR="00E322B8" w:rsidRPr="00E322B8">
        <w:t>‘</w:t>
      </w:r>
      <w:r w:rsidR="006E79EA" w:rsidRPr="00E322B8">
        <w:rPr>
          <w:rFonts w:hint="eastAsia"/>
        </w:rPr>
        <w:t>적정규모 산정</w:t>
      </w:r>
      <w:r w:rsidR="00E322B8" w:rsidRPr="00E322B8">
        <w:t>’</w:t>
      </w:r>
    </w:p>
    <w:p w14:paraId="7C54A970" w14:textId="34F9A231" w:rsidR="00193885" w:rsidRPr="00E322B8" w:rsidRDefault="00193885" w:rsidP="0049374F">
      <w:pPr>
        <w:pStyle w:val="5"/>
      </w:pPr>
      <w:r w:rsidRPr="00E322B8">
        <w:rPr>
          <w:rFonts w:hint="eastAsia"/>
        </w:rPr>
        <w:t xml:space="preserve">3영역 </w:t>
      </w:r>
      <w:r w:rsidRPr="00E322B8">
        <w:t xml:space="preserve">– </w:t>
      </w:r>
      <w:r w:rsidRPr="00E322B8">
        <w:rPr>
          <w:rFonts w:hint="eastAsia"/>
        </w:rPr>
        <w:t>최저,</w:t>
      </w:r>
      <w:r w:rsidRPr="00E322B8">
        <w:t xml:space="preserve"> </w:t>
      </w:r>
      <w:r w:rsidRPr="00E322B8">
        <w:rPr>
          <w:rFonts w:hint="eastAsia"/>
        </w:rPr>
        <w:t>평균,</w:t>
      </w:r>
      <w:r w:rsidRPr="00E322B8">
        <w:t xml:space="preserve"> </w:t>
      </w:r>
      <w:r w:rsidRPr="00E322B8">
        <w:rPr>
          <w:rFonts w:hint="eastAsia"/>
        </w:rPr>
        <w:t>중위수,</w:t>
      </w:r>
      <w:r w:rsidRPr="00E322B8">
        <w:t xml:space="preserve"> </w:t>
      </w:r>
      <w:r w:rsidRPr="00E322B8">
        <w:rPr>
          <w:rFonts w:hint="eastAsia"/>
        </w:rPr>
        <w:t>최고</w:t>
      </w:r>
      <w:r w:rsidR="00E3756F" w:rsidRPr="00E322B8">
        <w:rPr>
          <w:rFonts w:hint="eastAsia"/>
        </w:rPr>
        <w:t>,</w:t>
      </w:r>
      <w:r w:rsidR="00E3756F" w:rsidRPr="00E322B8">
        <w:t xml:space="preserve"> </w:t>
      </w:r>
      <w:r w:rsidR="00E3756F" w:rsidRPr="00E322B8">
        <w:rPr>
          <w:rFonts w:hint="eastAsia"/>
        </w:rPr>
        <w:t>유사과제 수</w:t>
      </w:r>
      <w:r w:rsidR="006E79EA" w:rsidRPr="00E322B8">
        <w:tab/>
      </w:r>
      <w:r w:rsidR="00E322B8" w:rsidRPr="00E322B8">
        <w:tab/>
      </w:r>
      <w:r w:rsidR="006E79EA" w:rsidRPr="00E322B8">
        <w:sym w:font="Wingdings" w:char="F0E0"/>
      </w:r>
      <w:r w:rsidR="006E79EA" w:rsidRPr="00E322B8">
        <w:t xml:space="preserve"> </w:t>
      </w:r>
      <w:r w:rsidR="00E322B8" w:rsidRPr="00E322B8">
        <w:t>‘</w:t>
      </w:r>
      <w:r w:rsidR="006E79EA" w:rsidRPr="00E322B8">
        <w:rPr>
          <w:rFonts w:hint="eastAsia"/>
        </w:rPr>
        <w:t>유사과제 집계</w:t>
      </w:r>
      <w:r w:rsidR="00E322B8" w:rsidRPr="00E322B8">
        <w:t>’</w:t>
      </w:r>
    </w:p>
    <w:p w14:paraId="1B3599DC" w14:textId="02D7F0A2" w:rsidR="00193885" w:rsidRPr="00E322B8" w:rsidRDefault="00193885" w:rsidP="00193885">
      <w:pPr>
        <w:pStyle w:val="6"/>
        <w:rPr>
          <w:color w:val="00B050"/>
        </w:rPr>
      </w:pPr>
      <w:r w:rsidRPr="00E322B8">
        <w:rPr>
          <w:color w:val="00B050"/>
        </w:rPr>
        <w:t>3</w:t>
      </w:r>
      <w:r w:rsidRPr="00E322B8">
        <w:rPr>
          <w:rFonts w:hint="eastAsia"/>
          <w:color w:val="00B050"/>
        </w:rPr>
        <w:t xml:space="preserve">영역은 </w:t>
      </w:r>
      <w:r w:rsidR="00E3756F" w:rsidRPr="00E322B8">
        <w:rPr>
          <w:rFonts w:hint="eastAsia"/>
          <w:color w:val="00B050"/>
        </w:rPr>
        <w:t>C</w:t>
      </w:r>
      <w:r w:rsidRPr="00E322B8">
        <w:rPr>
          <w:color w:val="00B050"/>
        </w:rPr>
        <w:t>olspan</w:t>
      </w:r>
      <w:r w:rsidRPr="00E322B8">
        <w:rPr>
          <w:rFonts w:hint="eastAsia"/>
          <w:color w:val="00B050"/>
        </w:rPr>
        <w:t xml:space="preserve">으로 </w:t>
      </w:r>
      <w:r w:rsidRPr="00E322B8">
        <w:rPr>
          <w:color w:val="00B050"/>
        </w:rPr>
        <w:t>4</w:t>
      </w:r>
      <w:r w:rsidRPr="00E322B8">
        <w:rPr>
          <w:rFonts w:hint="eastAsia"/>
          <w:color w:val="00B050"/>
        </w:rPr>
        <w:t xml:space="preserve">개 컬럼 위에 </w:t>
      </w: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유사과제 집계</w:t>
      </w:r>
      <w:r w:rsidRPr="00E322B8">
        <w:rPr>
          <w:color w:val="00B050"/>
        </w:rPr>
        <w:t xml:space="preserve">’ 행을 </w:t>
      </w:r>
      <w:r w:rsidRPr="00E322B8">
        <w:rPr>
          <w:rFonts w:hint="eastAsia"/>
          <w:color w:val="00B050"/>
        </w:rPr>
        <w:t>추가</w:t>
      </w:r>
    </w:p>
    <w:tbl>
      <w:tblPr>
        <w:tblStyle w:val="ab"/>
        <w:tblW w:w="0" w:type="auto"/>
        <w:tblInd w:w="15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322B8" w:rsidRPr="00E322B8" w14:paraId="6B4A62A3" w14:textId="77777777" w:rsidTr="0093482C">
        <w:tc>
          <w:tcPr>
            <w:tcW w:w="8504" w:type="dxa"/>
            <w:gridSpan w:val="5"/>
          </w:tcPr>
          <w:p w14:paraId="381A7D6C" w14:textId="58CA81D7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집계</w:t>
            </w:r>
          </w:p>
        </w:tc>
      </w:tr>
      <w:tr w:rsidR="00E322B8" w:rsidRPr="00E322B8" w14:paraId="76ADADDD" w14:textId="77777777" w:rsidTr="00E3756F">
        <w:tc>
          <w:tcPr>
            <w:tcW w:w="1700" w:type="dxa"/>
          </w:tcPr>
          <w:p w14:paraId="1FB6EF38" w14:textId="24F14D4C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최저</w:t>
            </w:r>
          </w:p>
        </w:tc>
        <w:tc>
          <w:tcPr>
            <w:tcW w:w="1701" w:type="dxa"/>
          </w:tcPr>
          <w:p w14:paraId="4803EF51" w14:textId="66DEFC9E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평</w:t>
            </w:r>
            <w:r w:rsidR="006E79EA" w:rsidRPr="00E322B8">
              <w:rPr>
                <w:rFonts w:hint="eastAsia"/>
                <w:color w:val="00B050"/>
                <w:lang w:eastAsia="ko-KR"/>
              </w:rPr>
              <w:t>균</w:t>
            </w:r>
          </w:p>
        </w:tc>
        <w:tc>
          <w:tcPr>
            <w:tcW w:w="1701" w:type="dxa"/>
          </w:tcPr>
          <w:p w14:paraId="393B8B45" w14:textId="77777777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중위수</w:t>
            </w:r>
          </w:p>
        </w:tc>
        <w:tc>
          <w:tcPr>
            <w:tcW w:w="1701" w:type="dxa"/>
          </w:tcPr>
          <w:p w14:paraId="5A00C433" w14:textId="55564396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최고</w:t>
            </w:r>
          </w:p>
        </w:tc>
        <w:tc>
          <w:tcPr>
            <w:tcW w:w="1701" w:type="dxa"/>
          </w:tcPr>
          <w:p w14:paraId="6A73C732" w14:textId="76C7DB5E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수</w:t>
            </w:r>
          </w:p>
        </w:tc>
      </w:tr>
    </w:tbl>
    <w:p w14:paraId="70B6B442" w14:textId="26296479" w:rsidR="00E221DF" w:rsidRPr="00E322B8" w:rsidRDefault="00E221DF" w:rsidP="0049374F">
      <w:pPr>
        <w:pStyle w:val="5"/>
      </w:pPr>
      <w:r w:rsidRPr="00E322B8">
        <w:rPr>
          <w:rFonts w:hint="eastAsia"/>
        </w:rPr>
        <w:t>컬럼 너비</w:t>
      </w:r>
    </w:p>
    <w:p w14:paraId="1D002A09" w14:textId="004C7196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숫자 컬럼 </w:t>
      </w:r>
      <w:r w:rsidRPr="00E322B8">
        <w:rPr>
          <w:color w:val="00B050"/>
        </w:rPr>
        <w:t>–</w:t>
      </w:r>
      <w:r w:rsidRPr="00E322B8">
        <w:rPr>
          <w:rFonts w:hint="eastAsia"/>
          <w:color w:val="00B050"/>
        </w:rPr>
        <w:t xml:space="preserve"> 동일 너비로 고정하고 셀 값을 우측정렬</w:t>
      </w:r>
    </w:p>
    <w:p w14:paraId="58978376" w14:textId="48FA4616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금액 </w:t>
      </w:r>
      <w:r w:rsidRPr="00E322B8">
        <w:rPr>
          <w:color w:val="00B050"/>
        </w:rPr>
        <w:t>- 10</w:t>
      </w:r>
      <w:r w:rsidRPr="00E322B8">
        <w:rPr>
          <w:rFonts w:hint="eastAsia"/>
          <w:color w:val="00B050"/>
        </w:rPr>
        <w:t>억 단위</w:t>
      </w:r>
    </w:p>
    <w:p w14:paraId="5CEFA3DB" w14:textId="4413DC61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년도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열제목 너비</w:t>
      </w:r>
    </w:p>
    <w:p w14:paraId="3850B0C3" w14:textId="7297F9CD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문자 컬럼 </w:t>
      </w:r>
      <w:r w:rsidRPr="00E322B8">
        <w:rPr>
          <w:color w:val="00B050"/>
        </w:rPr>
        <w:t xml:space="preserve">– </w:t>
      </w:r>
      <w:r w:rsidR="0050170F" w:rsidRPr="00E322B8">
        <w:rPr>
          <w:rFonts w:hint="eastAsia"/>
          <w:color w:val="00B050"/>
        </w:rPr>
        <w:t xml:space="preserve">상대 넓이로 </w:t>
      </w:r>
      <w:r w:rsidR="0050170F" w:rsidRPr="00E322B8">
        <w:rPr>
          <w:color w:val="00B050"/>
        </w:rPr>
        <w:t>1</w:t>
      </w:r>
      <w:r w:rsidR="0050170F" w:rsidRPr="00E322B8">
        <w:rPr>
          <w:rFonts w:hint="eastAsia"/>
          <w:color w:val="00B050"/>
        </w:rPr>
        <w:t xml:space="preserve">행이 넘을 때 </w:t>
      </w:r>
      <w:r w:rsidR="0050170F" w:rsidRPr="00E322B8">
        <w:rPr>
          <w:color w:val="00B050"/>
        </w:rPr>
        <w:t>‘…’</w:t>
      </w:r>
      <w:r w:rsidR="0050170F" w:rsidRPr="00E322B8">
        <w:rPr>
          <w:rFonts w:hint="eastAsia"/>
          <w:color w:val="00B050"/>
        </w:rPr>
        <w:t>생략처리,</w:t>
      </w:r>
      <w:r w:rsidR="0050170F"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>과제명 전체 토글처리</w:t>
      </w:r>
    </w:p>
    <w:p w14:paraId="3D0DB6B8" w14:textId="73FF1068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과제명</w:t>
      </w:r>
      <w:r w:rsidRPr="00E322B8">
        <w:rPr>
          <w:color w:val="00B050"/>
        </w:rPr>
        <w:t xml:space="preserve">’ – </w:t>
      </w:r>
      <w:r w:rsidRPr="00E322B8">
        <w:rPr>
          <w:rFonts w:hint="eastAsia"/>
          <w:color w:val="00B050"/>
        </w:rPr>
        <w:t>상대 넓이</w:t>
      </w:r>
      <w:r w:rsidR="0050170F" w:rsidRPr="00E322B8">
        <w:rPr>
          <w:rFonts w:hint="eastAsia"/>
          <w:color w:val="00B050"/>
        </w:rPr>
        <w:t xml:space="preserve"> 전체 명칭 토글처리</w:t>
      </w:r>
    </w:p>
    <w:p w14:paraId="75B742C2" w14:textId="64255D90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제안기관</w:t>
      </w:r>
      <w:r w:rsidRPr="00E322B8">
        <w:rPr>
          <w:color w:val="00B050"/>
        </w:rPr>
        <w:t xml:space="preserve">’ </w:t>
      </w:r>
      <w:r w:rsidR="0050170F" w:rsidRPr="00E322B8">
        <w:rPr>
          <w:color w:val="00B050"/>
        </w:rPr>
        <w:t>–</w:t>
      </w:r>
      <w:r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>고정 넓이 전체 명칭 토글처리</w:t>
      </w:r>
    </w:p>
    <w:p w14:paraId="7064537A" w14:textId="149D46ED" w:rsidR="00193885" w:rsidRPr="00E322B8" w:rsidRDefault="00E3756F" w:rsidP="00E3756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행 구성</w:t>
      </w:r>
    </w:p>
    <w:p w14:paraId="462507C4" w14:textId="0249B302" w:rsidR="00E3756F" w:rsidRPr="00E322B8" w:rsidRDefault="00E221DF" w:rsidP="00356449">
      <w:pPr>
        <w:pStyle w:val="4"/>
      </w:pPr>
      <w:r w:rsidRPr="00E322B8">
        <w:rPr>
          <w:rFonts w:hint="eastAsia"/>
        </w:rPr>
        <w:t xml:space="preserve">테이블 하단 </w:t>
      </w:r>
      <w:r w:rsidRPr="00E322B8">
        <w:t>footer ‘</w:t>
      </w:r>
      <w:r w:rsidRPr="00E322B8">
        <w:rPr>
          <w:rFonts w:hint="eastAsia"/>
        </w:rPr>
        <w:t>집계</w:t>
      </w:r>
      <w:r w:rsidRPr="00E322B8">
        <w:t xml:space="preserve">’ </w:t>
      </w:r>
      <w:r w:rsidRPr="00E322B8">
        <w:rPr>
          <w:rFonts w:hint="eastAsia"/>
        </w:rPr>
        <w:t xml:space="preserve">행 개선 </w:t>
      </w:r>
      <w:r w:rsidRPr="00E322B8">
        <w:t xml:space="preserve">– </w:t>
      </w:r>
      <w:r w:rsidRPr="00E322B8">
        <w:rPr>
          <w:rFonts w:hint="eastAsia"/>
        </w:rPr>
        <w:t>컬럼 제목(</w:t>
      </w:r>
      <w:r w:rsidRPr="00E322B8">
        <w:t>header)</w:t>
      </w:r>
      <w:r w:rsidRPr="00E322B8">
        <w:rPr>
          <w:rFonts w:hint="eastAsia"/>
        </w:rPr>
        <w:t>제목처럼 배경색과 글씨체 강조 처리</w:t>
      </w:r>
    </w:p>
    <w:p w14:paraId="60650182" w14:textId="2F046921" w:rsidR="00E221DF" w:rsidRPr="00E322B8" w:rsidRDefault="00E221DF" w:rsidP="00E221D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값</w:t>
      </w:r>
      <w:r w:rsidR="0050170F" w:rsidRPr="00E322B8">
        <w:rPr>
          <w:rFonts w:hint="eastAsia"/>
          <w:color w:val="00B050"/>
        </w:rPr>
        <w:t xml:space="preserve"> 조작 및 처리</w:t>
      </w:r>
    </w:p>
    <w:p w14:paraId="17BA8E18" w14:textId="471C7575" w:rsidR="0050170F" w:rsidRPr="00E322B8" w:rsidRDefault="0050170F" w:rsidP="00356449">
      <w:pPr>
        <w:pStyle w:val="4"/>
      </w:pPr>
      <w:r w:rsidRPr="00E322B8">
        <w:rPr>
          <w:rFonts w:hint="eastAsia"/>
        </w:rPr>
        <w:t>적정금액 입력 산정</w:t>
      </w:r>
    </w:p>
    <w:p w14:paraId="5190CCA5" w14:textId="59395869" w:rsidR="0050170F" w:rsidRPr="00E322B8" w:rsidRDefault="0050170F" w:rsidP="0049374F">
      <w:pPr>
        <w:pStyle w:val="5"/>
      </w:pPr>
      <w:r w:rsidRPr="00E322B8">
        <w:rPr>
          <w:rFonts w:hint="eastAsia"/>
        </w:rPr>
        <w:t>탭(</w:t>
      </w:r>
      <w:r w:rsidRPr="00E322B8">
        <w:t xml:space="preserve">Tab), </w:t>
      </w:r>
      <w:r w:rsidRPr="00E322B8">
        <w:rPr>
          <w:rFonts w:hint="eastAsia"/>
        </w:rPr>
        <w:t>엔터(</w:t>
      </w:r>
      <w:r w:rsidRPr="00E322B8">
        <w:t>Enter)</w:t>
      </w:r>
      <w:r w:rsidRPr="00E322B8">
        <w:rPr>
          <w:rFonts w:hint="eastAsia"/>
        </w:rPr>
        <w:t xml:space="preserve">로 값이력과 함께 </w:t>
      </w:r>
      <w:r w:rsidRPr="00E322B8">
        <w:t>‘</w:t>
      </w:r>
      <w:r w:rsidRPr="00E322B8">
        <w:rPr>
          <w:rFonts w:hint="eastAsia"/>
        </w:rPr>
        <w:t>규모조정</w:t>
      </w:r>
      <w:r w:rsidRPr="00E322B8">
        <w:t>’</w:t>
      </w:r>
      <w:r w:rsidRPr="00E322B8">
        <w:rPr>
          <w:rFonts w:hint="eastAsia"/>
        </w:rPr>
        <w:t>컬럼에 값 처리</w:t>
      </w:r>
    </w:p>
    <w:p w14:paraId="08018705" w14:textId="6DFF9B49" w:rsidR="0050170F" w:rsidRPr="00E322B8" w:rsidRDefault="0050170F" w:rsidP="00356449">
      <w:pPr>
        <w:pStyle w:val="4"/>
      </w:pPr>
      <w:r w:rsidRPr="00E322B8">
        <w:rPr>
          <w:rFonts w:hint="eastAsia"/>
        </w:rPr>
        <w:t>적정금액 자동 입력</w:t>
      </w:r>
    </w:p>
    <w:p w14:paraId="01F530D1" w14:textId="6F340B1D" w:rsidR="0050170F" w:rsidRPr="00E322B8" w:rsidRDefault="0050170F" w:rsidP="0049374F">
      <w:pPr>
        <w:pStyle w:val="5"/>
      </w:pPr>
      <w:r w:rsidRPr="00E322B8">
        <w:rPr>
          <w:rFonts w:hint="eastAsia"/>
        </w:rPr>
        <w:t>과제별 유사과제 집계 컬럼을 클릭했을</w:t>
      </w:r>
      <w:r w:rsidRPr="00E322B8">
        <w:t xml:space="preserve"> </w:t>
      </w:r>
      <w:r w:rsidRPr="00E322B8">
        <w:rPr>
          <w:rFonts w:hint="eastAsia"/>
        </w:rPr>
        <w:t>때,</w:t>
      </w:r>
      <w:r w:rsidRPr="00E322B8">
        <w:t xml:space="preserve"> ‘</w:t>
      </w:r>
      <w:r w:rsidRPr="00E322B8">
        <w:rPr>
          <w:rFonts w:hint="eastAsia"/>
        </w:rPr>
        <w:t>적정금액</w:t>
      </w:r>
      <w:r w:rsidRPr="00E322B8">
        <w:t>’</w:t>
      </w:r>
      <w:r w:rsidRPr="00E322B8">
        <w:rPr>
          <w:rFonts w:hint="eastAsia"/>
        </w:rPr>
        <w:t>에 해당 셀 값 자동 입력</w:t>
      </w:r>
    </w:p>
    <w:p w14:paraId="3A9B5424" w14:textId="0CC92EFF" w:rsidR="0050170F" w:rsidRPr="00E322B8" w:rsidRDefault="0050170F" w:rsidP="0049374F">
      <w:pPr>
        <w:pStyle w:val="5"/>
      </w:pPr>
      <w:r w:rsidRPr="00E322B8">
        <w:rPr>
          <w:rFonts w:hint="eastAsia"/>
        </w:rPr>
        <w:t>예시:</w:t>
      </w:r>
      <w:r w:rsidRPr="00E322B8">
        <w:t xml:space="preserve"> No. 1</w:t>
      </w:r>
      <w:r w:rsidRPr="00E322B8">
        <w:rPr>
          <w:rFonts w:hint="eastAsia"/>
        </w:rPr>
        <w:t xml:space="preserve">의 유사과제 </w:t>
      </w:r>
      <w:r w:rsidRPr="00E322B8">
        <w:t>‘</w:t>
      </w:r>
      <w:r w:rsidRPr="00E322B8">
        <w:rPr>
          <w:rFonts w:hint="eastAsia"/>
        </w:rPr>
        <w:t>평균</w:t>
      </w:r>
      <w:r w:rsidRPr="00E322B8">
        <w:t xml:space="preserve">’ </w:t>
      </w:r>
      <w:r w:rsidRPr="00E322B8">
        <w:rPr>
          <w:rFonts w:hint="eastAsia"/>
        </w:rPr>
        <w:t>값을 누르면</w:t>
      </w:r>
      <w:r w:rsidR="00C6508B" w:rsidRPr="00E322B8">
        <w:t xml:space="preserve">, </w:t>
      </w:r>
      <w:r w:rsidR="00C6508B" w:rsidRPr="00E322B8">
        <w:rPr>
          <w:rFonts w:hint="eastAsia"/>
        </w:rPr>
        <w:t xml:space="preserve">해당 금액이 </w:t>
      </w:r>
      <w:r w:rsidR="00C6508B" w:rsidRPr="00E322B8">
        <w:t>No.1 ‘</w:t>
      </w:r>
      <w:r w:rsidR="00C6508B" w:rsidRPr="00E322B8">
        <w:rPr>
          <w:rFonts w:hint="eastAsia"/>
        </w:rPr>
        <w:t>적정금액</w:t>
      </w:r>
      <w:r w:rsidR="00C6508B" w:rsidRPr="00E322B8">
        <w:t>’</w:t>
      </w:r>
      <w:r w:rsidR="00C6508B" w:rsidRPr="00E322B8">
        <w:rPr>
          <w:rFonts w:hint="eastAsia"/>
        </w:rPr>
        <w:t>에 자동 입력</w:t>
      </w:r>
    </w:p>
    <w:p w14:paraId="58385E91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lastRenderedPageBreak/>
        <w:br w:type="page"/>
      </w:r>
    </w:p>
    <w:p w14:paraId="7FCB2949" w14:textId="6B773BA7" w:rsidR="00132268" w:rsidRDefault="00132268" w:rsidP="00132268">
      <w:pPr>
        <w:pStyle w:val="1"/>
      </w:pPr>
      <w:r>
        <w:rPr>
          <w:rFonts w:hint="eastAsia"/>
        </w:rPr>
        <w:lastRenderedPageBreak/>
        <w:t>데이터 조회,</w:t>
      </w:r>
      <w:r>
        <w:t xml:space="preserve"> </w:t>
      </w:r>
      <w:r>
        <w:rPr>
          <w:rFonts w:hint="eastAsia"/>
        </w:rPr>
        <w:t>가공</w:t>
      </w:r>
    </w:p>
    <w:p w14:paraId="5AE5ABD7" w14:textId="570542A5" w:rsidR="00132268" w:rsidRDefault="00132268" w:rsidP="00132268">
      <w:pPr>
        <w:pStyle w:val="2"/>
      </w:pPr>
      <w:r>
        <w:rPr>
          <w:rFonts w:hint="eastAsia"/>
        </w:rPr>
        <w:t>과제 데이터 연차 데이터</w:t>
      </w:r>
    </w:p>
    <w:p w14:paraId="447A3DB9" w14:textId="00FC526A" w:rsidR="00132268" w:rsidRDefault="00132268" w:rsidP="00132268">
      <w:pPr>
        <w:pStyle w:val="3"/>
      </w:pPr>
      <w:r>
        <w:rPr>
          <w:rFonts w:hint="eastAsia"/>
        </w:rPr>
        <w:t>1년차 데이터만 표출 또는 연차를 함께 표출</w:t>
      </w:r>
      <w:r w:rsidR="00B9724F">
        <w:rPr>
          <w:rFonts w:hint="eastAsia"/>
        </w:rPr>
        <w:t>가능성 확인</w:t>
      </w:r>
    </w:p>
    <w:p w14:paraId="2559825E" w14:textId="6AF24EAC" w:rsidR="00132268" w:rsidRDefault="00132268" w:rsidP="00356449">
      <w:pPr>
        <w:pStyle w:val="4"/>
      </w:pPr>
      <w:r>
        <w:t>“</w:t>
      </w:r>
      <w:r>
        <w:rPr>
          <w:rFonts w:hint="eastAsia"/>
        </w:rPr>
        <w:t xml:space="preserve">과제명 </w:t>
      </w:r>
      <w:r>
        <w:t>(1</w:t>
      </w:r>
      <w:r>
        <w:rPr>
          <w:rFonts w:hint="eastAsia"/>
        </w:rPr>
        <w:t>년차)</w:t>
      </w:r>
      <w:r w:rsidR="00B9724F">
        <w:t xml:space="preserve">” </w:t>
      </w:r>
      <w:r w:rsidR="00B9724F">
        <w:rPr>
          <w:rFonts w:hint="eastAsia"/>
        </w:rPr>
        <w:t>형식</w:t>
      </w:r>
    </w:p>
    <w:p w14:paraId="6CC11617" w14:textId="4B943CEA" w:rsidR="00B9724F" w:rsidRDefault="00FB6E0F" w:rsidP="00FB6E0F">
      <w:pPr>
        <w:pStyle w:val="2"/>
      </w:pP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>토픽 검색 결과 한정</w:t>
      </w:r>
    </w:p>
    <w:p w14:paraId="10F1B667" w14:textId="21C08C44" w:rsidR="00FB6E0F" w:rsidRDefault="00FB6E0F" w:rsidP="00FB6E0F">
      <w:pPr>
        <w:pStyle w:val="3"/>
      </w:pPr>
      <w:r>
        <w:rPr>
          <w:rFonts w:hint="eastAsia"/>
        </w:rPr>
        <w:t>현재 문서 수가 많아서</w:t>
      </w:r>
      <w:r>
        <w:t xml:space="preserve"> </w:t>
      </w:r>
      <w:r>
        <w:rPr>
          <w:rFonts w:hint="eastAsia"/>
        </w:rPr>
        <w:t>표현이나 시연에 적절하지 않음</w:t>
      </w:r>
    </w:p>
    <w:p w14:paraId="72D1D18F" w14:textId="63DC669B" w:rsidR="00FB6E0F" w:rsidRDefault="00FB6E0F" w:rsidP="00356449">
      <w:pPr>
        <w:pStyle w:val="4"/>
      </w:pPr>
      <w:r>
        <w:rPr>
          <w:rFonts w:hint="eastAsia"/>
        </w:rPr>
        <w:t>(시연)</w:t>
      </w:r>
      <w:r>
        <w:t xml:space="preserve"> </w:t>
      </w:r>
      <w:r>
        <w:rPr>
          <w:rFonts w:hint="eastAsia"/>
        </w:rPr>
        <w:t xml:space="preserve">문서 검색결과 </w:t>
      </w:r>
      <w:r>
        <w:t xml:space="preserve">10% </w:t>
      </w:r>
      <w:r>
        <w:rPr>
          <w:rFonts w:hint="eastAsia"/>
        </w:rPr>
        <w:t xml:space="preserve">기준을 임시로 </w:t>
      </w:r>
      <w:r>
        <w:t>300</w:t>
      </w:r>
      <w:r>
        <w:rPr>
          <w:rFonts w:hint="eastAsia"/>
        </w:rPr>
        <w:t>건으로 한정</w:t>
      </w:r>
    </w:p>
    <w:p w14:paraId="56EAE5BD" w14:textId="586B6FFF" w:rsidR="00FB6E0F" w:rsidRDefault="00FB6E0F" w:rsidP="0049374F">
      <w:pPr>
        <w:pStyle w:val="5"/>
      </w:pPr>
      <w:r>
        <w:rPr>
          <w:rFonts w:hint="eastAsia"/>
        </w:rPr>
        <w:t xml:space="preserve">소시오그램 </w:t>
      </w:r>
      <w:r>
        <w:t>– 150</w:t>
      </w:r>
      <w:r>
        <w:rPr>
          <w:rFonts w:hint="eastAsia"/>
        </w:rPr>
        <w:t>건</w:t>
      </w:r>
      <w:r>
        <w:t xml:space="preserve"> </w:t>
      </w:r>
      <w:r>
        <w:rPr>
          <w:rFonts w:hint="eastAsia"/>
        </w:rPr>
        <w:t xml:space="preserve">내외 </w:t>
      </w:r>
      <w:r>
        <w:t>(</w:t>
      </w:r>
      <w:r>
        <w:rPr>
          <w:rFonts w:hint="eastAsia"/>
        </w:rPr>
        <w:t>현재설정 유지)</w:t>
      </w:r>
    </w:p>
    <w:p w14:paraId="1CD26050" w14:textId="05F96EB1" w:rsidR="00FB6E0F" w:rsidRDefault="00FB6E0F" w:rsidP="0049374F">
      <w:pPr>
        <w:pStyle w:val="5"/>
      </w:pPr>
      <w:r>
        <w:rPr>
          <w:rFonts w:hint="eastAsia"/>
        </w:rPr>
        <w:t xml:space="preserve">워드클라우드 </w:t>
      </w:r>
      <w:r>
        <w:t>– 100</w:t>
      </w:r>
      <w:r>
        <w:rPr>
          <w:rFonts w:hint="eastAsia"/>
        </w:rPr>
        <w:t xml:space="preserve">건 이하 </w:t>
      </w:r>
      <w:r>
        <w:t>50</w:t>
      </w:r>
      <w:r w:rsidR="00726609">
        <w:rPr>
          <w:rFonts w:hint="eastAsia"/>
        </w:rPr>
        <w:t>~</w:t>
      </w:r>
      <w:r w:rsidR="00726609">
        <w:t>70</w:t>
      </w:r>
      <w:r w:rsidR="00726609">
        <w:rPr>
          <w:rFonts w:hint="eastAsia"/>
        </w:rPr>
        <w:t>건</w:t>
      </w:r>
      <w:r>
        <w:rPr>
          <w:rFonts w:hint="eastAsia"/>
        </w:rPr>
        <w:t xml:space="preserve"> 추천</w:t>
      </w:r>
    </w:p>
    <w:p w14:paraId="4E1B8AF4" w14:textId="27F77351" w:rsidR="00FB6E0F" w:rsidRDefault="00FB6E0F" w:rsidP="0049374F">
      <w:pPr>
        <w:pStyle w:val="5"/>
      </w:pPr>
      <w:r>
        <w:rPr>
          <w:rFonts w:hint="eastAsia"/>
        </w:rPr>
        <w:t xml:space="preserve">추천단어 </w:t>
      </w:r>
      <w:r>
        <w:t>- 100</w:t>
      </w:r>
      <w:r>
        <w:rPr>
          <w:rFonts w:hint="eastAsia"/>
        </w:rPr>
        <w:t>여건</w:t>
      </w:r>
    </w:p>
    <w:p w14:paraId="5B0FBB1F" w14:textId="39A9EC3C" w:rsidR="00FB6E0F" w:rsidRDefault="00455261" w:rsidP="00455261">
      <w:pPr>
        <w:pStyle w:val="2"/>
      </w:pPr>
      <w:r>
        <w:rPr>
          <w:rFonts w:hint="eastAsia"/>
        </w:rPr>
        <w:t>용어사전</w:t>
      </w:r>
    </w:p>
    <w:p w14:paraId="46D8912A" w14:textId="1843B464" w:rsidR="00455261" w:rsidRDefault="00455261" w:rsidP="00455261">
      <w:pPr>
        <w:pStyle w:val="3"/>
      </w:pPr>
      <w:r>
        <w:rPr>
          <w:rFonts w:hint="eastAsia"/>
        </w:rPr>
        <w:t>불용어 추가</w:t>
      </w:r>
    </w:p>
    <w:p w14:paraId="14C16E2C" w14:textId="21533435" w:rsidR="00455261" w:rsidRDefault="00455261" w:rsidP="00356449">
      <w:pPr>
        <w:pStyle w:val="4"/>
      </w:pPr>
      <w:r>
        <w:rPr>
          <w:rFonts w:hint="eastAsia"/>
        </w:rPr>
        <w:t>상,</w:t>
      </w:r>
      <w:r>
        <w:t xml:space="preserve"> </w:t>
      </w:r>
      <w:r w:rsidR="00254968">
        <w:rPr>
          <w:rFonts w:hint="eastAsia"/>
        </w:rPr>
        <w:t>가능해,</w:t>
      </w:r>
      <w:r w:rsidR="00254968">
        <w:t xml:space="preserve"> ~</w:t>
      </w:r>
      <w:r w:rsidR="00254968">
        <w:rPr>
          <w:rFonts w:hint="eastAsia"/>
        </w:rPr>
        <w:t>적(선택적,</w:t>
      </w:r>
      <w:r w:rsidR="00254968">
        <w:t xml:space="preserve"> </w:t>
      </w:r>
      <w:r w:rsidR="00254968">
        <w:rPr>
          <w:rFonts w:hint="eastAsia"/>
        </w:rPr>
        <w:t>경제적,</w:t>
      </w:r>
      <w:r w:rsidR="00254968">
        <w:t xml:space="preserve"> </w:t>
      </w:r>
      <w:r w:rsidR="00254968">
        <w:rPr>
          <w:rFonts w:hint="eastAsia"/>
        </w:rPr>
        <w:t>정량적,</w:t>
      </w:r>
      <w:r w:rsidR="00254968">
        <w:t xml:space="preserve"> </w:t>
      </w:r>
      <w:r w:rsidR="00254968">
        <w:rPr>
          <w:rFonts w:hint="eastAsia"/>
        </w:rPr>
        <w:t>화학적,</w:t>
      </w:r>
      <w:r w:rsidR="00254968">
        <w:t xml:space="preserve"> </w:t>
      </w:r>
      <w:r w:rsidR="004D0F6D">
        <w:rPr>
          <w:rFonts w:hint="eastAsia"/>
        </w:rPr>
        <w:t>기술적</w:t>
      </w:r>
      <w:r w:rsidR="00254968">
        <w:rPr>
          <w:rFonts w:hint="eastAsia"/>
        </w:rPr>
        <w:t>),</w:t>
      </w:r>
      <w:r w:rsidR="00254968">
        <w:t xml:space="preserve"> ~</w:t>
      </w:r>
      <w:r w:rsidR="00254968">
        <w:rPr>
          <w:rFonts w:hint="eastAsia"/>
        </w:rPr>
        <w:t>의</w:t>
      </w:r>
      <w:r w:rsidR="00254968">
        <w:t>(</w:t>
      </w:r>
      <w:r w:rsidR="00254968">
        <w:rPr>
          <w:rFonts w:hint="eastAsia"/>
        </w:rPr>
        <w:t>최적의)</w:t>
      </w:r>
    </w:p>
    <w:p w14:paraId="26EF5E04" w14:textId="574C5F0F" w:rsidR="00455261" w:rsidRDefault="00455261" w:rsidP="00455261">
      <w:pPr>
        <w:pStyle w:val="3"/>
      </w:pPr>
      <w:r>
        <w:rPr>
          <w:rFonts w:hint="eastAsia"/>
        </w:rPr>
        <w:t>일반용어 제외(분석</w:t>
      </w:r>
      <w:r w:rsidR="00254968">
        <w:rPr>
          <w:rFonts w:hint="eastAsia"/>
        </w:rPr>
        <w:t>시점 또는 시각화 시점에 제외)</w:t>
      </w:r>
    </w:p>
    <w:p w14:paraId="786C1C7E" w14:textId="7EC8B648" w:rsidR="00455261" w:rsidRDefault="00726609" w:rsidP="00356449">
      <w:pPr>
        <w:pStyle w:val="4"/>
      </w:pPr>
      <w:r>
        <w:rPr>
          <w:rFonts w:hint="eastAsia"/>
        </w:rPr>
        <w:t>공통어(일반용어)</w:t>
      </w:r>
      <w:r>
        <w:t xml:space="preserve"> - </w:t>
      </w:r>
      <w:r w:rsidR="00455261">
        <w:rPr>
          <w:rFonts w:hint="eastAsia"/>
        </w:rPr>
        <w:t>특성,</w:t>
      </w:r>
      <w:r w:rsidR="00455261">
        <w:t xml:space="preserve"> </w:t>
      </w:r>
      <w:r w:rsidR="00455261">
        <w:rPr>
          <w:rFonts w:hint="eastAsia"/>
        </w:rPr>
        <w:t>구조,</w:t>
      </w:r>
      <w:r w:rsidR="00455261">
        <w:t xml:space="preserve"> </w:t>
      </w:r>
      <w:r w:rsidR="00455261">
        <w:rPr>
          <w:rFonts w:hint="eastAsia"/>
        </w:rPr>
        <w:t>기술</w:t>
      </w:r>
      <w:r w:rsidR="00254968">
        <w:t xml:space="preserve">, </w:t>
      </w:r>
      <w:r w:rsidR="00254968">
        <w:rPr>
          <w:rFonts w:hint="eastAsia"/>
        </w:rPr>
        <w:t>시스템</w:t>
      </w:r>
      <w:r w:rsidR="00254968">
        <w:t xml:space="preserve">, </w:t>
      </w:r>
      <w:r w:rsidR="00254968">
        <w:rPr>
          <w:rFonts w:hint="eastAsia"/>
        </w:rPr>
        <w:t>분석</w:t>
      </w:r>
      <w:r w:rsidR="00254968">
        <w:t xml:space="preserve">, </w:t>
      </w:r>
      <w:r w:rsidR="00254968">
        <w:rPr>
          <w:rFonts w:hint="eastAsia"/>
        </w:rPr>
        <w:t>설계</w:t>
      </w:r>
      <w:r w:rsidR="00254968">
        <w:t xml:space="preserve">, </w:t>
      </w:r>
      <w:r w:rsidR="00254968">
        <w:rPr>
          <w:rFonts w:hint="eastAsia"/>
        </w:rPr>
        <w:t>기능</w:t>
      </w:r>
      <w:r w:rsidR="00254968">
        <w:t xml:space="preserve">, </w:t>
      </w:r>
      <w:r w:rsidR="00254968">
        <w:rPr>
          <w:rFonts w:hint="eastAsia"/>
        </w:rPr>
        <w:t>측정</w:t>
      </w:r>
      <w:r w:rsidR="00254968">
        <w:t xml:space="preserve">, </w:t>
      </w:r>
      <w:r w:rsidR="00254968">
        <w:rPr>
          <w:rFonts w:hint="eastAsia"/>
        </w:rPr>
        <w:t>구현</w:t>
      </w:r>
      <w:r w:rsidR="00254968">
        <w:t xml:space="preserve">, </w:t>
      </w:r>
      <w:r w:rsidR="00254968">
        <w:rPr>
          <w:rFonts w:hint="eastAsia"/>
        </w:rPr>
        <w:t>처리</w:t>
      </w:r>
      <w:r w:rsidR="00254968">
        <w:t xml:space="preserve">, </w:t>
      </w:r>
      <w:r w:rsidR="00254968">
        <w:rPr>
          <w:rFonts w:hint="eastAsia"/>
        </w:rPr>
        <w:t>장점</w:t>
      </w:r>
      <w:r w:rsidR="00254968">
        <w:t xml:space="preserve">, </w:t>
      </w:r>
      <w:r w:rsidR="00254968">
        <w:rPr>
          <w:rFonts w:hint="eastAsia"/>
        </w:rPr>
        <w:t>조성</w:t>
      </w:r>
      <w:r w:rsidR="00254968">
        <w:t xml:space="preserve">, </w:t>
      </w:r>
      <w:r w:rsidR="00254968">
        <w:rPr>
          <w:rFonts w:hint="eastAsia"/>
        </w:rPr>
        <w:t>조사</w:t>
      </w:r>
      <w:r w:rsidR="00254968">
        <w:t xml:space="preserve">, </w:t>
      </w:r>
      <w:r w:rsidR="00254968">
        <w:rPr>
          <w:rFonts w:hint="eastAsia"/>
        </w:rPr>
        <w:t>산업</w:t>
      </w:r>
      <w:r w:rsidR="00254968">
        <w:t xml:space="preserve">, </w:t>
      </w:r>
      <w:r w:rsidR="00254968">
        <w:rPr>
          <w:rFonts w:hint="eastAsia"/>
        </w:rPr>
        <w:t>발전,</w:t>
      </w:r>
      <w:r w:rsidR="00254968">
        <w:t xml:space="preserve"> </w:t>
      </w:r>
      <w:r w:rsidR="00254968">
        <w:rPr>
          <w:rFonts w:hint="eastAsia"/>
        </w:rPr>
        <w:t>방식,</w:t>
      </w:r>
      <w:r w:rsidR="00254968">
        <w:t xml:space="preserve"> </w:t>
      </w:r>
      <w:r w:rsidR="004D0F6D">
        <w:rPr>
          <w:rFonts w:hint="eastAsia"/>
        </w:rPr>
        <w:t>모델</w:t>
      </w:r>
    </w:p>
    <w:p w14:paraId="24AC889B" w14:textId="424889DA" w:rsidR="00726609" w:rsidRDefault="00726609" w:rsidP="00356449">
      <w:pPr>
        <w:pStyle w:val="4"/>
      </w:pPr>
      <w:r>
        <w:rPr>
          <w:rFonts w:hint="eastAsia"/>
        </w:rPr>
        <w:t xml:space="preserve">기술용어 </w:t>
      </w:r>
      <w:r>
        <w:t xml:space="preserve">–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자율주행 등</w:t>
      </w:r>
    </w:p>
    <w:p w14:paraId="5C230F15" w14:textId="5706B60E" w:rsidR="00C5609B" w:rsidRDefault="005635AD" w:rsidP="00C5609B">
      <w:pPr>
        <w:pStyle w:val="3"/>
      </w:pPr>
      <w:r>
        <w:rPr>
          <w:rFonts w:hint="eastAsia"/>
        </w:rPr>
        <w:t>용어지표를</w:t>
      </w:r>
      <w:r>
        <w:t xml:space="preserve"> </w:t>
      </w:r>
      <w:r>
        <w:rPr>
          <w:rFonts w:hint="eastAsia"/>
        </w:rPr>
        <w:t>도입한 불용어 추가(기술용어 강화)</w:t>
      </w:r>
    </w:p>
    <w:p w14:paraId="37831D97" w14:textId="7E14AEA7" w:rsidR="005635AD" w:rsidRDefault="005635AD" w:rsidP="00356449">
      <w:pPr>
        <w:pStyle w:val="4"/>
      </w:pPr>
      <w:r>
        <w:t>기존 BM25</w:t>
      </w:r>
      <w:r>
        <w:rPr>
          <w:rFonts w:hint="eastAsia"/>
        </w:rPr>
        <w:t xml:space="preserve">의 한계 </w:t>
      </w:r>
      <w:r>
        <w:t xml:space="preserve">– </w:t>
      </w:r>
      <w:r>
        <w:rPr>
          <w:rFonts w:hint="eastAsia"/>
        </w:rPr>
        <w:t>분류 공통어가 부각되어 나타나는 현상</w:t>
      </w:r>
    </w:p>
    <w:p w14:paraId="7A7D3D77" w14:textId="205A314E" w:rsidR="005635AD" w:rsidRDefault="005635AD" w:rsidP="00356449">
      <w:pPr>
        <w:pStyle w:val="4"/>
      </w:pPr>
      <w:r>
        <w:rPr>
          <w:rFonts w:hint="eastAsia"/>
        </w:rPr>
        <w:t xml:space="preserve">용어지표 적용대상 </w:t>
      </w:r>
      <w:r>
        <w:t xml:space="preserve">– </w:t>
      </w:r>
      <w:r>
        <w:rPr>
          <w:rFonts w:hint="eastAsia"/>
        </w:rPr>
        <w:t>분류 공통어에 해당하는 용어를 불용어 처리</w:t>
      </w:r>
    </w:p>
    <w:p w14:paraId="3F224F15" w14:textId="42751F4D" w:rsidR="005635AD" w:rsidRDefault="005635AD" w:rsidP="0049374F">
      <w:pPr>
        <w:pStyle w:val="5"/>
      </w:pPr>
      <w:r>
        <w:rPr>
          <w:rFonts w:hint="eastAsia"/>
        </w:rPr>
        <w:t>분류(카테고리)별 적용이 불가하여 용어 전체를 대상으로 불용어 추출</w:t>
      </w:r>
    </w:p>
    <w:p w14:paraId="223EA324" w14:textId="4E667B35" w:rsidR="005635AD" w:rsidRDefault="005635AD" w:rsidP="0049374F">
      <w:pPr>
        <w:pStyle w:val="5"/>
      </w:pPr>
      <w:r>
        <w:rPr>
          <w:rFonts w:hint="eastAsia"/>
        </w:rPr>
        <w:t>Z</w:t>
      </w:r>
      <w:r>
        <w:t>-Score</w:t>
      </w:r>
      <w:r>
        <w:rPr>
          <w:rFonts w:hint="eastAsia"/>
        </w:rPr>
        <w:t>를 활용한 처리</w:t>
      </w:r>
      <w:r w:rsidR="00DD316C">
        <w:rPr>
          <w:rFonts w:hint="eastAsia"/>
        </w:rPr>
        <w:t xml:space="preserve"> </w:t>
      </w:r>
      <w:r w:rsidR="00DD316C">
        <w:t>(</w:t>
      </w:r>
      <w:r w:rsidR="00DD316C">
        <w:rPr>
          <w:rFonts w:hint="eastAsia"/>
        </w:rPr>
        <w:t>처리완료)</w:t>
      </w:r>
    </w:p>
    <w:p w14:paraId="3FAC942E" w14:textId="77777777" w:rsidR="00993099" w:rsidRPr="00993099" w:rsidRDefault="00993099" w:rsidP="00356449">
      <w:pPr>
        <w:pStyle w:val="4"/>
      </w:pPr>
      <w:r w:rsidRPr="00993099">
        <w:rPr>
          <w:rFonts w:hint="eastAsia"/>
        </w:rPr>
        <w:t>E</w:t>
      </w:r>
      <w:r w:rsidRPr="00993099">
        <w:t xml:space="preserve">dgelist_term </w:t>
      </w:r>
      <w:r w:rsidRPr="00993099">
        <w:rPr>
          <w:rFonts w:hint="eastAsia"/>
        </w:rPr>
        <w:t xml:space="preserve">테이블상 불용어 추가 </w:t>
      </w:r>
      <w:r w:rsidRPr="00993099">
        <w:t xml:space="preserve">– </w:t>
      </w:r>
      <w:r w:rsidRPr="00993099">
        <w:rPr>
          <w:rFonts w:hint="eastAsia"/>
        </w:rPr>
        <w:t xml:space="preserve">불용어 사전 아닌 </w:t>
      </w:r>
      <w:r w:rsidRPr="00993099">
        <w:t>‘</w:t>
      </w:r>
      <w:r w:rsidRPr="00993099">
        <w:rPr>
          <w:rFonts w:hint="eastAsia"/>
        </w:rPr>
        <w:t>분석 제외어</w:t>
      </w:r>
      <w:r w:rsidRPr="00993099">
        <w:t>’</w:t>
      </w:r>
    </w:p>
    <w:p w14:paraId="5ABD7C68" w14:textId="77777777" w:rsidR="00993099" w:rsidRPr="00993099" w:rsidRDefault="00993099" w:rsidP="0049374F">
      <w:pPr>
        <w:pStyle w:val="5"/>
      </w:pPr>
      <w:r w:rsidRPr="00993099">
        <w:rPr>
          <w:rFonts w:hint="eastAsia"/>
        </w:rPr>
        <w:t>C</w:t>
      </w:r>
      <w:r w:rsidRPr="00993099">
        <w:t xml:space="preserve">4.7 </w:t>
      </w:r>
      <w:r w:rsidRPr="00993099">
        <w:rPr>
          <w:rFonts w:hint="eastAsia"/>
        </w:rPr>
        <w:t xml:space="preserve">수준으로 </w:t>
      </w:r>
      <w:r w:rsidRPr="00993099">
        <w:t>‘</w:t>
      </w:r>
      <w:r w:rsidRPr="00993099">
        <w:rPr>
          <w:rFonts w:hint="eastAsia"/>
        </w:rPr>
        <w:t>분석 제외어</w:t>
      </w:r>
      <w:r w:rsidRPr="00993099">
        <w:t xml:space="preserve">’ </w:t>
      </w:r>
      <w:r w:rsidRPr="00993099">
        <w:rPr>
          <w:rFonts w:hint="eastAsia"/>
        </w:rPr>
        <w:t>추가하고,</w:t>
      </w:r>
      <w:r w:rsidRPr="00993099">
        <w:t xml:space="preserve"> ‘</w:t>
      </w:r>
      <w:r w:rsidRPr="00993099">
        <w:rPr>
          <w:rFonts w:hint="eastAsia"/>
        </w:rPr>
        <w:t>분석 제외어</w:t>
      </w:r>
      <w:r w:rsidRPr="00993099">
        <w:t>’</w:t>
      </w:r>
      <w:r w:rsidRPr="00993099">
        <w:rPr>
          <w:rFonts w:hint="eastAsia"/>
        </w:rPr>
        <w:t>에서 예외처리한 용어는 분석에서 제외하지 말것</w:t>
      </w:r>
    </w:p>
    <w:p w14:paraId="309FE7E6" w14:textId="38988EC8" w:rsidR="008A0575" w:rsidRPr="00DD316C" w:rsidRDefault="008A0575" w:rsidP="008A0575">
      <w:pPr>
        <w:pStyle w:val="3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 xml:space="preserve">대표어 적용 </w:t>
      </w:r>
      <w:r w:rsidRPr="00DD316C">
        <w:rPr>
          <w:color w:val="5B9BD5" w:themeColor="accent5"/>
        </w:rPr>
        <w:t>(</w:t>
      </w:r>
      <w:r w:rsidRPr="00DD316C">
        <w:rPr>
          <w:rFonts w:hint="eastAsia"/>
          <w:color w:val="5B9BD5" w:themeColor="accent5"/>
        </w:rPr>
        <w:t>고려)</w:t>
      </w:r>
    </w:p>
    <w:p w14:paraId="3A713AFB" w14:textId="1FD5BA62" w:rsidR="008A0575" w:rsidRPr="00DD316C" w:rsidRDefault="008A0575" w:rsidP="00356449">
      <w:pPr>
        <w:pStyle w:val="4"/>
      </w:pPr>
      <w:r w:rsidRPr="00DD316C">
        <w:rPr>
          <w:rFonts w:hint="eastAsia"/>
        </w:rPr>
        <w:t>같은 의미의 용어를 대표어로 표현</w:t>
      </w:r>
    </w:p>
    <w:p w14:paraId="69D21619" w14:textId="77777777" w:rsidR="008A0575" w:rsidRPr="00DD316C" w:rsidRDefault="008A0575" w:rsidP="0049374F">
      <w:pPr>
        <w:pStyle w:val="5"/>
      </w:pPr>
      <w:r w:rsidRPr="00DD316C">
        <w:rPr>
          <w:rFonts w:hint="eastAsia"/>
        </w:rPr>
        <w:t>워드클라우드</w:t>
      </w:r>
    </w:p>
    <w:p w14:paraId="37BDEF77" w14:textId="77777777" w:rsidR="008A0575" w:rsidRPr="00DD316C" w:rsidRDefault="008A0575" w:rsidP="0049374F">
      <w:pPr>
        <w:pStyle w:val="5"/>
      </w:pPr>
      <w:r w:rsidRPr="00DD316C">
        <w:rPr>
          <w:rFonts w:hint="eastAsia"/>
        </w:rPr>
        <w:lastRenderedPageBreak/>
        <w:t>소시오그램</w:t>
      </w:r>
    </w:p>
    <w:p w14:paraId="655C0423" w14:textId="319D78B1" w:rsidR="008A0575" w:rsidRPr="00DD316C" w:rsidRDefault="008A0575" w:rsidP="0049374F">
      <w:pPr>
        <w:pStyle w:val="5"/>
      </w:pPr>
      <w:r w:rsidRPr="00DD316C">
        <w:rPr>
          <w:rFonts w:hint="eastAsia"/>
        </w:rPr>
        <w:t>추천어</w:t>
      </w:r>
    </w:p>
    <w:p w14:paraId="012BF526" w14:textId="1E673921" w:rsidR="008A0575" w:rsidRPr="00DD316C" w:rsidRDefault="008A0575" w:rsidP="00356449">
      <w:pPr>
        <w:pStyle w:val="4"/>
      </w:pPr>
      <w:r w:rsidRPr="00DD316C">
        <w:rPr>
          <w:rFonts w:hint="eastAsia"/>
        </w:rPr>
        <w:t>예시</w:t>
      </w:r>
    </w:p>
    <w:p w14:paraId="79076CD1" w14:textId="3F6D9548" w:rsidR="008A0575" w:rsidRPr="00DD316C" w:rsidRDefault="008A0575" w:rsidP="0049374F">
      <w:pPr>
        <w:pStyle w:val="5"/>
      </w:pPr>
      <w:r w:rsidRPr="00DD316C">
        <w:rPr>
          <w:rFonts w:hint="eastAsia"/>
        </w:rPr>
        <w:t>T</w:t>
      </w:r>
      <w:r w:rsidRPr="00DD316C">
        <w:t xml:space="preserve">ablet, </w:t>
      </w:r>
      <w:r w:rsidRPr="00DD316C">
        <w:rPr>
          <w:rFonts w:hint="eastAsia"/>
        </w:rPr>
        <w:t>타블렛,</w:t>
      </w:r>
      <w:r w:rsidRPr="00DD316C">
        <w:t xml:space="preserve"> </w:t>
      </w:r>
      <w:r w:rsidRPr="00DD316C">
        <w:rPr>
          <w:rFonts w:hint="eastAsia"/>
        </w:rPr>
        <w:t>태블랫,</w:t>
      </w:r>
      <w:r w:rsidRPr="00DD316C">
        <w:t xml:space="preserve"> </w:t>
      </w:r>
      <w:r w:rsidRPr="00DD316C">
        <w:rPr>
          <w:rFonts w:hint="eastAsia"/>
        </w:rPr>
        <w:t>테블릿</w:t>
      </w:r>
    </w:p>
    <w:p w14:paraId="6A04BC4D" w14:textId="4DB6B595" w:rsidR="008A0575" w:rsidRDefault="008A0575" w:rsidP="0049374F">
      <w:pPr>
        <w:pStyle w:val="5"/>
      </w:pPr>
      <w:r w:rsidRPr="00DD316C">
        <w:rPr>
          <w:rFonts w:hint="eastAsia"/>
        </w:rPr>
        <w:t>이차전지,</w:t>
      </w:r>
      <w:r w:rsidRPr="00DD316C">
        <w:t xml:space="preserve"> 2</w:t>
      </w:r>
      <w:r w:rsidRPr="00DD316C">
        <w:rPr>
          <w:rFonts w:hint="eastAsia"/>
        </w:rPr>
        <w:t>차전지</w:t>
      </w:r>
    </w:p>
    <w:p w14:paraId="7560E0CE" w14:textId="645093A4" w:rsidR="00DF357F" w:rsidRPr="00334719" w:rsidRDefault="00DF357F" w:rsidP="00356449">
      <w:pPr>
        <w:pStyle w:val="4"/>
      </w:pPr>
      <w:r w:rsidRPr="00334719">
        <w:rPr>
          <w:rFonts w:hint="eastAsia"/>
        </w:rPr>
        <w:t>동의어 전체를 대표어로 지정</w:t>
      </w:r>
    </w:p>
    <w:p w14:paraId="023CE402" w14:textId="70485CF1" w:rsidR="00DF357F" w:rsidRPr="00334719" w:rsidRDefault="00DF357F" w:rsidP="0049374F">
      <w:pPr>
        <w:pStyle w:val="5"/>
      </w:pPr>
      <w:r w:rsidRPr="00334719">
        <w:rPr>
          <w:rFonts w:hint="eastAsia"/>
        </w:rPr>
        <w:t>동의어는 서로</w:t>
      </w:r>
      <w:r w:rsidRPr="00334719">
        <w:t xml:space="preserve"> </w:t>
      </w:r>
      <w:r w:rsidRPr="00334719">
        <w:rPr>
          <w:rFonts w:hint="eastAsia"/>
        </w:rPr>
        <w:t>의미가 일치하는 용어로 대표어로 먼저 지정</w:t>
      </w:r>
    </w:p>
    <w:p w14:paraId="2322735A" w14:textId="757DEFDE" w:rsidR="00DF357F" w:rsidRPr="00334719" w:rsidRDefault="00DF357F" w:rsidP="0049374F">
      <w:pPr>
        <w:pStyle w:val="5"/>
      </w:pPr>
      <w:r w:rsidRPr="00334719">
        <w:rPr>
          <w:rFonts w:hint="eastAsia"/>
        </w:rPr>
        <w:t xml:space="preserve">동의어 중 대표어 선택 </w:t>
      </w:r>
      <w:r w:rsidRPr="00334719">
        <w:sym w:font="Wingdings" w:char="F0E0"/>
      </w:r>
      <w:r w:rsidR="00334719" w:rsidRPr="00334719">
        <w:t xml:space="preserve"> </w:t>
      </w:r>
      <w:r w:rsidR="00334719" w:rsidRPr="00334719">
        <w:rPr>
          <w:rFonts w:hint="eastAsia"/>
        </w:rPr>
        <w:t>현재 동의어 설정한 방식으로 지정</w:t>
      </w:r>
    </w:p>
    <w:p w14:paraId="5AF65164" w14:textId="77777777" w:rsidR="002523B6" w:rsidRPr="004C2744" w:rsidRDefault="002523B6" w:rsidP="002523B6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>엘라스틱 서치 방식 확정</w:t>
      </w:r>
    </w:p>
    <w:p w14:paraId="1230FA6C" w14:textId="312EFBEE" w:rsidR="002523B6" w:rsidRDefault="002523B6" w:rsidP="002523B6">
      <w:pPr>
        <w:pStyle w:val="3"/>
      </w:pPr>
      <w:r>
        <w:rPr>
          <w:rFonts w:hint="eastAsia"/>
        </w:rPr>
        <w:t>S</w:t>
      </w:r>
      <w:r>
        <w:t xml:space="preserve">imple </w:t>
      </w:r>
      <w:r>
        <w:rPr>
          <w:rFonts w:hint="eastAsia"/>
        </w:rPr>
        <w:t>q</w:t>
      </w:r>
      <w:r>
        <w:t xml:space="preserve">uery? &amp; Query string </w:t>
      </w:r>
      <w:r>
        <w:rPr>
          <w:rFonts w:hint="eastAsia"/>
        </w:rPr>
        <w:t>방식</w:t>
      </w:r>
    </w:p>
    <w:p w14:paraId="7283AA4E" w14:textId="768D739A" w:rsidR="001C7D54" w:rsidRDefault="001C7D54" w:rsidP="00356449">
      <w:pPr>
        <w:pStyle w:val="4"/>
      </w:pPr>
      <w:r>
        <w:rPr>
          <w:rFonts w:hint="eastAsia"/>
        </w:rPr>
        <w:t>Q</w:t>
      </w:r>
      <w:r>
        <w:t>uery string</w:t>
      </w:r>
      <w:r>
        <w:rPr>
          <w:rFonts w:hint="eastAsia"/>
        </w:rPr>
        <w:t>으로 검색 토큰</w:t>
      </w:r>
      <w:r>
        <w:t xml:space="preserve"> </w:t>
      </w:r>
      <w:r>
        <w:rPr>
          <w:rFonts w:hint="eastAsia"/>
        </w:rPr>
        <w:t xml:space="preserve">범위 한정 </w:t>
      </w:r>
      <w:r>
        <w:t xml:space="preserve">– </w:t>
      </w:r>
      <w:r>
        <w:rPr>
          <w:rFonts w:hint="eastAsia"/>
        </w:rPr>
        <w:t xml:space="preserve">검색식 포함 토큰 수 </w:t>
      </w:r>
      <w:r>
        <w:t>3000</w:t>
      </w:r>
    </w:p>
    <w:p w14:paraId="78BA270F" w14:textId="5BB77FC2" w:rsidR="002523B6" w:rsidRDefault="002523B6" w:rsidP="001C7D54">
      <w:pPr>
        <w:pStyle w:val="3"/>
      </w:pPr>
      <w:r>
        <w:rPr>
          <w:rFonts w:hint="eastAsia"/>
        </w:rPr>
        <w:t>불용어 처리 방식</w:t>
      </w:r>
    </w:p>
    <w:p w14:paraId="29AD28A5" w14:textId="795ED088" w:rsidR="001C7D54" w:rsidRDefault="001C7D54" w:rsidP="00356449">
      <w:pPr>
        <w:pStyle w:val="4"/>
      </w:pPr>
      <w:r>
        <w:rPr>
          <w:rFonts w:hint="eastAsia"/>
        </w:rPr>
        <w:t>동의어 관련어가 포함하는 불용어 처리</w:t>
      </w:r>
    </w:p>
    <w:p w14:paraId="4572EFCF" w14:textId="03529423" w:rsidR="001C7D54" w:rsidRDefault="001C7D54" w:rsidP="0049374F">
      <w:pPr>
        <w:pStyle w:val="5"/>
      </w:pPr>
      <w:r>
        <w:rPr>
          <w:rFonts w:hint="eastAsia"/>
        </w:rPr>
        <w:t xml:space="preserve">토픽모델 검색식 </w:t>
      </w:r>
      <w:r>
        <w:t xml:space="preserve">– </w:t>
      </w:r>
      <w:r>
        <w:rPr>
          <w:rFonts w:hint="eastAsia"/>
        </w:rPr>
        <w:t>동의어 필터 제외,</w:t>
      </w:r>
      <w:r>
        <w:t xml:space="preserve"> </w:t>
      </w:r>
      <w:r>
        <w:rPr>
          <w:rFonts w:hint="eastAsia"/>
        </w:rPr>
        <w:t>토픽모델에 동의어 관련어 처리</w:t>
      </w:r>
    </w:p>
    <w:p w14:paraId="1209BD16" w14:textId="6B582FCF" w:rsidR="001C7D54" w:rsidRDefault="001C7D54" w:rsidP="0049374F">
      <w:pPr>
        <w:pStyle w:val="5"/>
      </w:pP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 xml:space="preserve">문장 검색 </w:t>
      </w:r>
      <w:r>
        <w:t xml:space="preserve">– </w:t>
      </w:r>
      <w:r>
        <w:rPr>
          <w:rFonts w:hint="eastAsia"/>
        </w:rPr>
        <w:t>동의어 필터 적용</w:t>
      </w:r>
    </w:p>
    <w:p w14:paraId="5DAA4066" w14:textId="2707053E" w:rsidR="002523B6" w:rsidRPr="004C2744" w:rsidRDefault="004C2744" w:rsidP="002523B6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 xml:space="preserve">과제 </w:t>
      </w:r>
      <w:r w:rsidR="002523B6" w:rsidRPr="004C2744">
        <w:rPr>
          <w:rFonts w:hint="eastAsia"/>
          <w:color w:val="7030A0"/>
        </w:rPr>
        <w:t>조회 시간</w:t>
      </w:r>
      <w:r w:rsidRPr="004C2744">
        <w:rPr>
          <w:rFonts w:hint="eastAsia"/>
          <w:color w:val="7030A0"/>
        </w:rPr>
        <w:t xml:space="preserve"> 집계와 튜닝</w:t>
      </w:r>
    </w:p>
    <w:p w14:paraId="0A89148C" w14:textId="103E3365" w:rsidR="004C2744" w:rsidRDefault="004C2744" w:rsidP="004C2744">
      <w:pPr>
        <w:pStyle w:val="3"/>
      </w:pPr>
      <w:r>
        <w:rPr>
          <w:rFonts w:hint="eastAsia"/>
        </w:rPr>
        <w:t>조회 과제 수에 따른 과제목록 표출시간 집계</w:t>
      </w:r>
    </w:p>
    <w:p w14:paraId="3D4671D9" w14:textId="794DF041" w:rsidR="004C2744" w:rsidRDefault="004C2744" w:rsidP="004C2744">
      <w:pPr>
        <w:pStyle w:val="3"/>
      </w:pPr>
      <w:r>
        <w:rPr>
          <w:rFonts w:hint="eastAsia"/>
        </w:rPr>
        <w:t>과제 조회 방식 튜닝</w:t>
      </w:r>
    </w:p>
    <w:p w14:paraId="22F21B42" w14:textId="77777777" w:rsidR="004C2744" w:rsidRPr="004C2744" w:rsidRDefault="004C2744" w:rsidP="004C2744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>토픽모델링 대상 변경 시도</w:t>
      </w:r>
    </w:p>
    <w:p w14:paraId="3D0C68A0" w14:textId="6F658880" w:rsidR="004C2744" w:rsidRDefault="004C2744" w:rsidP="004C2744">
      <w:pPr>
        <w:pStyle w:val="3"/>
        <w:ind w:left="1000" w:hanging="400"/>
      </w:pPr>
      <w:r>
        <w:rPr>
          <w:rFonts w:hint="eastAsia"/>
        </w:rPr>
        <w:t>과제 전체</w:t>
      </w:r>
      <w:r w:rsidR="00CF7F22">
        <w:rPr>
          <w:rFonts w:hint="eastAsia"/>
        </w:rPr>
        <w:t xml:space="preserve"> </w:t>
      </w:r>
      <w:r w:rsidR="00CF7F22">
        <w:t xml:space="preserve">– </w:t>
      </w:r>
      <w:r w:rsidR="00CF7F22">
        <w:rPr>
          <w:rFonts w:hint="eastAsia"/>
        </w:rPr>
        <w:t>기존 분석 방식</w:t>
      </w:r>
    </w:p>
    <w:p w14:paraId="20169E10" w14:textId="1B89636C" w:rsidR="004C2744" w:rsidRDefault="004C2744" w:rsidP="004C2744">
      <w:pPr>
        <w:pStyle w:val="3"/>
        <w:ind w:left="1000" w:hanging="400"/>
      </w:pPr>
      <w:r>
        <w:rPr>
          <w:rFonts w:hint="eastAsia"/>
        </w:rPr>
        <w:t xml:space="preserve">검색 대상 과제 </w:t>
      </w:r>
      <w:r>
        <w:t>1</w:t>
      </w:r>
      <w:r>
        <w:rPr>
          <w:rFonts w:hint="eastAsia"/>
        </w:rPr>
        <w:t>개</w:t>
      </w:r>
      <w:r w:rsidR="00CF7F22">
        <w:t xml:space="preserve"> - </w:t>
      </w:r>
      <w:r w:rsidR="00CF7F22">
        <w:rPr>
          <w:rFonts w:hint="eastAsia"/>
        </w:rPr>
        <w:t>단장 요구</w:t>
      </w:r>
    </w:p>
    <w:p w14:paraId="60433214" w14:textId="77777777" w:rsidR="00CF7F22" w:rsidRDefault="00CF7F22" w:rsidP="00356449">
      <w:pPr>
        <w:pStyle w:val="4"/>
      </w:pPr>
      <w:r>
        <w:rPr>
          <w:rFonts w:hint="eastAsia"/>
        </w:rPr>
        <w:t xml:space="preserve">기존 분석방식과 같으나 </w:t>
      </w:r>
    </w:p>
    <w:p w14:paraId="42E70FB0" w14:textId="32880525" w:rsidR="00CF7F22" w:rsidRDefault="00CF7F22" w:rsidP="00356449">
      <w:pPr>
        <w:pStyle w:val="4"/>
      </w:pPr>
      <w:r>
        <w:rPr>
          <w:rFonts w:hint="eastAsia"/>
        </w:rPr>
        <w:t xml:space="preserve">토픽베이스 모델을 생성하는 대상 </w:t>
      </w:r>
      <w:r>
        <w:t>(</w:t>
      </w:r>
      <w:r>
        <w:rPr>
          <w:rFonts w:hint="eastAsia"/>
        </w:rPr>
        <w:t>유사)과제 적정 수 한정 필요</w:t>
      </w:r>
    </w:p>
    <w:p w14:paraId="273A22E0" w14:textId="7C26303D" w:rsidR="00430C3D" w:rsidRPr="00430C3D" w:rsidRDefault="00430C3D" w:rsidP="00430C3D">
      <w:pPr>
        <w:pStyle w:val="2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>토픽모델 강화</w:t>
      </w:r>
    </w:p>
    <w:p w14:paraId="60159796" w14:textId="1F72165B" w:rsidR="00430C3D" w:rsidRPr="00430C3D" w:rsidRDefault="00430C3D" w:rsidP="00430C3D">
      <w:pPr>
        <w:pStyle w:val="3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 xml:space="preserve">토픽베이스가 포함하는 </w:t>
      </w:r>
      <w:r w:rsidRPr="00430C3D">
        <w:rPr>
          <w:color w:val="5B9BD5" w:themeColor="accent5"/>
        </w:rPr>
        <w:t>‘</w:t>
      </w:r>
      <w:r w:rsidRPr="00430C3D">
        <w:rPr>
          <w:rFonts w:hint="eastAsia"/>
          <w:color w:val="5B9BD5" w:themeColor="accent5"/>
        </w:rPr>
        <w:t>워드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 xml:space="preserve">를 주제(검색어) 삼아 </w:t>
      </w:r>
      <w:r w:rsidRPr="00430C3D">
        <w:rPr>
          <w:color w:val="5B9BD5" w:themeColor="accent5"/>
        </w:rPr>
        <w:t>LDA</w:t>
      </w:r>
      <w:r w:rsidRPr="00430C3D">
        <w:rPr>
          <w:rFonts w:hint="eastAsia"/>
          <w:color w:val="5B9BD5" w:themeColor="accent5"/>
        </w:rPr>
        <w:t>를 재실행</w:t>
      </w:r>
    </w:p>
    <w:p w14:paraId="76D05308" w14:textId="0DC982FD" w:rsidR="00430C3D" w:rsidRPr="00430C3D" w:rsidRDefault="00430C3D" w:rsidP="00356449">
      <w:pPr>
        <w:pStyle w:val="4"/>
      </w:pPr>
      <w:r w:rsidRPr="00430C3D">
        <w:rPr>
          <w:rFonts w:hint="eastAsia"/>
        </w:rPr>
        <w:t xml:space="preserve">주제어(검색어)로써 토픽을 추출 </w:t>
      </w:r>
      <w:r w:rsidRPr="00430C3D">
        <w:sym w:font="Wingdings" w:char="F0E0"/>
      </w:r>
      <w:r w:rsidRPr="00430C3D">
        <w:t xml:space="preserve"> </w:t>
      </w:r>
      <w:r w:rsidRPr="00430C3D">
        <w:rPr>
          <w:rFonts w:hint="eastAsia"/>
        </w:rPr>
        <w:t xml:space="preserve">토픽으로 토픽베이스 재구성 </w:t>
      </w:r>
      <w:r w:rsidRPr="00430C3D">
        <w:sym w:font="Wingdings" w:char="F0E0"/>
      </w:r>
      <w:r w:rsidRPr="00430C3D">
        <w:t xml:space="preserve"> </w:t>
      </w:r>
      <w:r w:rsidRPr="00430C3D">
        <w:rPr>
          <w:rFonts w:hint="eastAsia"/>
        </w:rPr>
        <w:t>워드 생성</w:t>
      </w:r>
    </w:p>
    <w:p w14:paraId="767FE604" w14:textId="0E3B0689" w:rsidR="00430C3D" w:rsidRDefault="00430C3D" w:rsidP="00356449">
      <w:pPr>
        <w:pStyle w:val="4"/>
      </w:pPr>
      <w:r w:rsidRPr="00430C3D">
        <w:sym w:font="Wingdings" w:char="F0E8"/>
      </w:r>
      <w:r w:rsidRPr="00430C3D">
        <w:t xml:space="preserve"> ‘</w:t>
      </w:r>
      <w:r w:rsidRPr="00430C3D">
        <w:rPr>
          <w:rFonts w:hint="eastAsia"/>
        </w:rPr>
        <w:t>토픽모델링(수작업)</w:t>
      </w:r>
      <w:r w:rsidRPr="00430C3D">
        <w:t>’</w:t>
      </w:r>
      <w:r w:rsidRPr="00430C3D">
        <w:rPr>
          <w:rFonts w:hint="eastAsia"/>
        </w:rPr>
        <w:t xml:space="preserve">후에 해당 토픽으로 토픽베이스를 재구성하여 </w:t>
      </w:r>
      <w:r w:rsidRPr="00430C3D">
        <w:t>‘</w:t>
      </w:r>
      <w:r w:rsidRPr="00430C3D">
        <w:rPr>
          <w:rFonts w:hint="eastAsia"/>
        </w:rPr>
        <w:t>워드</w:t>
      </w:r>
      <w:r w:rsidRPr="00430C3D">
        <w:t>’</w:t>
      </w:r>
      <w:r w:rsidRPr="00430C3D">
        <w:rPr>
          <w:rFonts w:hint="eastAsia"/>
        </w:rPr>
        <w:t xml:space="preserve">생성에 사용하면 보다 </w:t>
      </w:r>
      <w:r w:rsidRPr="00430C3D">
        <w:rPr>
          <w:rFonts w:hint="eastAsia"/>
        </w:rPr>
        <w:lastRenderedPageBreak/>
        <w:t>토픽모델을 강화할 수 있음.</w:t>
      </w:r>
    </w:p>
    <w:p w14:paraId="09766AF9" w14:textId="08583B27" w:rsidR="00334719" w:rsidRPr="00334719" w:rsidRDefault="00334719" w:rsidP="00334719">
      <w:pPr>
        <w:pStyle w:val="2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</w:t>
      </w:r>
    </w:p>
    <w:p w14:paraId="3BE2001D" w14:textId="73E8D28B" w:rsidR="00334719" w:rsidRPr="00334719" w:rsidRDefault="00334719" w:rsidP="00334719">
      <w:pPr>
        <w:pStyle w:val="3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 J</w:t>
      </w:r>
      <w:r w:rsidRPr="00334719">
        <w:rPr>
          <w:color w:val="ED7D31" w:themeColor="accent2"/>
        </w:rPr>
        <w:t xml:space="preserve">SON </w:t>
      </w:r>
      <w:r w:rsidRPr="00334719">
        <w:rPr>
          <w:rFonts w:hint="eastAsia"/>
          <w:color w:val="ED7D31" w:themeColor="accent2"/>
        </w:rPr>
        <w:t>테스트</w:t>
      </w:r>
    </w:p>
    <w:p w14:paraId="45E224C4" w14:textId="1E342C3E" w:rsidR="00334719" w:rsidRPr="00334719" w:rsidRDefault="00334719" w:rsidP="00334719">
      <w:pPr>
        <w:pStyle w:val="3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네트워크에 문서 리스트 포함 여부 확인</w:t>
      </w:r>
    </w:p>
    <w:p w14:paraId="5291F966" w14:textId="45F7FBAA" w:rsidR="00334719" w:rsidRPr="00334719" w:rsidRDefault="00334719" w:rsidP="00356449">
      <w:pPr>
        <w:pStyle w:val="4"/>
      </w:pPr>
      <w:r w:rsidRPr="00334719">
        <w:rPr>
          <w:rFonts w:hint="eastAsia"/>
        </w:rPr>
        <w:t xml:space="preserve">플레이어(수행기관)가 수행한 과제가 플레이어 노드에 </w:t>
      </w:r>
      <w:r w:rsidRPr="00334719">
        <w:t>‘</w:t>
      </w:r>
      <w:r w:rsidRPr="00334719">
        <w:rPr>
          <w:rFonts w:hint="eastAsia"/>
        </w:rPr>
        <w:t>문서 리스트</w:t>
      </w:r>
      <w:r w:rsidRPr="00334719">
        <w:t>’</w:t>
      </w:r>
      <w:r w:rsidRPr="00334719">
        <w:rPr>
          <w:rFonts w:hint="eastAsia"/>
        </w:rPr>
        <w:t>를 포함하여야 함</w:t>
      </w:r>
    </w:p>
    <w:p w14:paraId="557E78DB" w14:textId="44ECEF59" w:rsidR="00334719" w:rsidRPr="00334719" w:rsidRDefault="00334719" w:rsidP="00356449">
      <w:pPr>
        <w:pStyle w:val="4"/>
      </w:pPr>
      <w:r w:rsidRPr="00334719">
        <w:rPr>
          <w:rFonts w:hint="eastAsia"/>
        </w:rPr>
        <w:t>노드를 선택했을 때 해당 과제 리스트 선택하여 과제 상세를 보여줄 필요</w:t>
      </w:r>
    </w:p>
    <w:p w14:paraId="7461E203" w14:textId="7F6CC10C" w:rsidR="00334719" w:rsidRPr="00083C25" w:rsidRDefault="00334719" w:rsidP="0016468B">
      <w:pPr>
        <w:pStyle w:val="2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시각화 데이터 구성</w:t>
      </w:r>
    </w:p>
    <w:p w14:paraId="0A36F7F4" w14:textId="1BF64B3E" w:rsidR="00334719" w:rsidRPr="00083C25" w:rsidRDefault="00334719" w:rsidP="00334719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키워드별 과제 수행 집계(건 수)</w:t>
      </w:r>
    </w:p>
    <w:p w14:paraId="52B159FF" w14:textId="22F7C683" w:rsidR="00334719" w:rsidRPr="00083C25" w:rsidRDefault="00334719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– </w:t>
      </w:r>
      <w:r w:rsidRPr="00083C25">
        <w:rPr>
          <w:rFonts w:hint="eastAsia"/>
        </w:rPr>
        <w:t xml:space="preserve">과제 전체 수를 </w:t>
      </w:r>
      <w:r w:rsidRPr="00083C25">
        <w:t>1</w:t>
      </w:r>
      <w:r w:rsidRPr="00083C25">
        <w:rPr>
          <w:rFonts w:hint="eastAsia"/>
        </w:rPr>
        <w:t xml:space="preserve">개 곡선으로 </w:t>
      </w:r>
      <w:r w:rsidR="00083C25" w:rsidRPr="00083C25">
        <w:rPr>
          <w:rFonts w:hint="eastAsia"/>
        </w:rPr>
        <w:t xml:space="preserve">년도별로 </w:t>
      </w:r>
      <w:r w:rsidRPr="00083C25">
        <w:rPr>
          <w:rFonts w:hint="eastAsia"/>
        </w:rPr>
        <w:t>표시</w:t>
      </w:r>
    </w:p>
    <w:p w14:paraId="0D870175" w14:textId="23FBE94E" w:rsidR="00334719" w:rsidRPr="00083C25" w:rsidRDefault="00334719" w:rsidP="00356449">
      <w:pPr>
        <w:pStyle w:val="4"/>
      </w:pPr>
      <w:r w:rsidRPr="00083C25">
        <w:rPr>
          <w:rFonts w:hint="eastAsia"/>
        </w:rPr>
        <w:t xml:space="preserve">용어 선택 시 </w:t>
      </w:r>
      <w:r w:rsidRPr="00083C25">
        <w:t xml:space="preserve">– </w:t>
      </w:r>
      <w:r w:rsidRPr="00083C25">
        <w:rPr>
          <w:rFonts w:hint="eastAsia"/>
        </w:rPr>
        <w:t xml:space="preserve">해당 용어 관련 과제를 용어 수만큼 곡선으로 </w:t>
      </w:r>
      <w:r w:rsidR="00083C25" w:rsidRPr="00083C25">
        <w:rPr>
          <w:rFonts w:hint="eastAsia"/>
        </w:rPr>
        <w:t xml:space="preserve">년도별 </w:t>
      </w:r>
      <w:r w:rsidRPr="00083C25">
        <w:rPr>
          <w:rFonts w:hint="eastAsia"/>
        </w:rPr>
        <w:t>표시</w:t>
      </w:r>
    </w:p>
    <w:p w14:paraId="7FACD522" w14:textId="1B4FF61D" w:rsidR="00334719" w:rsidRPr="00083C25" w:rsidRDefault="00334719" w:rsidP="00334719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논문, 특허,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과제 수행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2450C807" w14:textId="13972C7F" w:rsidR="00334719" w:rsidRPr="00083C25" w:rsidRDefault="00334719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</w:t>
      </w:r>
      <w:r w:rsidR="00083C25" w:rsidRPr="00083C25">
        <w:t>–</w:t>
      </w:r>
      <w:r w:rsidRPr="00083C25">
        <w:t xml:space="preserve"> </w:t>
      </w:r>
      <w:r w:rsidR="00083C25" w:rsidRPr="00083C25">
        <w:rPr>
          <w:rFonts w:hint="eastAsia"/>
        </w:rPr>
        <w:t>전체 특허,</w:t>
      </w:r>
      <w:r w:rsidR="00083C25" w:rsidRPr="00083C25">
        <w:t xml:space="preserve"> </w:t>
      </w:r>
      <w:r w:rsidR="00083C25" w:rsidRPr="00083C25">
        <w:rPr>
          <w:rFonts w:hint="eastAsia"/>
        </w:rPr>
        <w:t>논문,</w:t>
      </w:r>
      <w:r w:rsidR="00083C25" w:rsidRPr="00083C25">
        <w:t xml:space="preserve"> </w:t>
      </w:r>
      <w:r w:rsidR="00083C25" w:rsidRPr="00083C25">
        <w:rPr>
          <w:rFonts w:hint="eastAsia"/>
        </w:rPr>
        <w:t>과제 수를 각각 곡선으로 년도별로 제시</w:t>
      </w:r>
    </w:p>
    <w:p w14:paraId="2992B764" w14:textId="7F9F84B8" w:rsidR="00083C25" w:rsidRPr="00083C25" w:rsidRDefault="00083C25" w:rsidP="00356449">
      <w:pPr>
        <w:pStyle w:val="4"/>
      </w:pPr>
      <w:r w:rsidRPr="00083C25">
        <w:rPr>
          <w:rFonts w:hint="eastAsia"/>
        </w:rPr>
        <w:t xml:space="preserve">용어 선택시 </w:t>
      </w:r>
      <w:r w:rsidRPr="00083C25">
        <w:t xml:space="preserve">– </w:t>
      </w:r>
      <w:r w:rsidRPr="00083C25">
        <w:rPr>
          <w:rFonts w:hint="eastAsia"/>
        </w:rPr>
        <w:t>해당 용어 관련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>곡선으로 년도별 표시</w:t>
      </w:r>
    </w:p>
    <w:p w14:paraId="7D178C8B" w14:textId="5A8F2146" w:rsidR="00083C25" w:rsidRPr="00083C25" w:rsidRDefault="00083C25" w:rsidP="00083C25">
      <w:pPr>
        <w:pStyle w:val="3"/>
        <w:ind w:left="10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1억당 논문/특허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0B77B08E" w14:textId="2AF33FE4" w:rsidR="00083C25" w:rsidRPr="00083C25" w:rsidRDefault="00083C25" w:rsidP="00356449">
      <w:pPr>
        <w:pStyle w:val="4"/>
      </w:pPr>
      <w:r w:rsidRPr="00083C25">
        <w:rPr>
          <w:rFonts w:hint="eastAsia"/>
        </w:rPr>
        <w:t>초기(용어 미선택시)</w:t>
      </w:r>
      <w:r w:rsidRPr="00083C25">
        <w:t xml:space="preserve"> – </w:t>
      </w:r>
      <w:r w:rsidRPr="00083C25">
        <w:rPr>
          <w:rFonts w:hint="eastAsia"/>
        </w:rPr>
        <w:t xml:space="preserve">전체 과제의 </w:t>
      </w:r>
      <w:r w:rsidRPr="00083C25">
        <w:t>1</w:t>
      </w:r>
      <w:r w:rsidRPr="00083C25">
        <w:rPr>
          <w:rFonts w:hint="eastAsia"/>
        </w:rPr>
        <w:t>억당 특허,</w:t>
      </w:r>
      <w:r w:rsidRPr="00083C25">
        <w:t xml:space="preserve"> </w:t>
      </w:r>
      <w:r w:rsidRPr="00083C25">
        <w:rPr>
          <w:rFonts w:hint="eastAsia"/>
        </w:rPr>
        <w:t>논문 수를</w:t>
      </w:r>
      <w:r w:rsidRPr="00083C25">
        <w:t xml:space="preserve"> </w:t>
      </w:r>
      <w:r w:rsidRPr="00083C25">
        <w:rPr>
          <w:rFonts w:hint="eastAsia"/>
        </w:rPr>
        <w:t>각각 곡선으로 년도별로 제시</w:t>
      </w:r>
    </w:p>
    <w:p w14:paraId="09BCEBF7" w14:textId="09703C1F" w:rsidR="00083C25" w:rsidRDefault="00083C25" w:rsidP="00356449">
      <w:pPr>
        <w:pStyle w:val="4"/>
      </w:pPr>
      <w:r w:rsidRPr="00083C25">
        <w:rPr>
          <w:rFonts w:hint="eastAsia"/>
        </w:rPr>
        <w:t xml:space="preserve">용어 선택시 </w:t>
      </w:r>
      <w:r w:rsidRPr="00083C25">
        <w:t xml:space="preserve">– </w:t>
      </w:r>
      <w:r w:rsidRPr="00083C25">
        <w:rPr>
          <w:rFonts w:hint="eastAsia"/>
        </w:rPr>
        <w:t xml:space="preserve">해당 용어 </w:t>
      </w:r>
      <w:r w:rsidRPr="00083C25">
        <w:t>1</w:t>
      </w:r>
      <w:r w:rsidRPr="00083C25">
        <w:rPr>
          <w:rFonts w:hint="eastAsia"/>
        </w:rPr>
        <w:t>억당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>곡선으로 년도별 표시</w:t>
      </w:r>
    </w:p>
    <w:p w14:paraId="31BF336D" w14:textId="21EFED75" w:rsidR="00B50BA7" w:rsidRPr="001C6906" w:rsidRDefault="00B50BA7" w:rsidP="00B50BA7">
      <w:pPr>
        <w:pStyle w:val="2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소시오그램과 유사과제 목록</w:t>
      </w:r>
      <w:r w:rsidR="001C6906" w:rsidRPr="001C6906">
        <w:rPr>
          <w:rFonts w:hint="eastAsia"/>
          <w:color w:val="ED7D31" w:themeColor="accent2"/>
        </w:rPr>
        <w:t>간 데이터 일관성 확인</w:t>
      </w:r>
    </w:p>
    <w:p w14:paraId="6778177E" w14:textId="18EB5859" w:rsidR="00B50BA7" w:rsidRPr="001C6906" w:rsidRDefault="00B50BA7" w:rsidP="00B50BA7">
      <w:pPr>
        <w:pStyle w:val="3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소시오그램내 과제노드 수와 유사과제 목록 노드 수 일치</w:t>
      </w:r>
      <w:r w:rsidR="001C6906" w:rsidRPr="001C6906">
        <w:rPr>
          <w:rFonts w:hint="eastAsia"/>
          <w:color w:val="ED7D31" w:themeColor="accent2"/>
        </w:rPr>
        <w:t>여부 확인</w:t>
      </w:r>
    </w:p>
    <w:p w14:paraId="17A90452" w14:textId="1ADB8A99" w:rsidR="001C6906" w:rsidRPr="001C6906" w:rsidRDefault="001C6906" w:rsidP="00356449">
      <w:pPr>
        <w:pStyle w:val="4"/>
      </w:pPr>
      <w:r w:rsidRPr="001C6906">
        <w:rPr>
          <w:rFonts w:hint="eastAsia"/>
        </w:rPr>
        <w:t>단순한 숫자(개수)일치</w:t>
      </w:r>
    </w:p>
    <w:p w14:paraId="0C77F0CA" w14:textId="2AFEC0B9" w:rsidR="001C6906" w:rsidRPr="001C6906" w:rsidRDefault="001C6906" w:rsidP="001C6906">
      <w:pPr>
        <w:pStyle w:val="3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네트워크 지표 정렬 확인</w:t>
      </w:r>
    </w:p>
    <w:p w14:paraId="0A344BDB" w14:textId="6E08BBAE" w:rsidR="001C6906" w:rsidRPr="001C6906" w:rsidRDefault="001C6906" w:rsidP="00356449">
      <w:pPr>
        <w:pStyle w:val="4"/>
      </w:pPr>
      <w:r w:rsidRPr="001C6906">
        <w:rPr>
          <w:rFonts w:hint="eastAsia"/>
        </w:rPr>
        <w:t>영향력,</w:t>
      </w:r>
      <w:r w:rsidRPr="001C6906">
        <w:t xml:space="preserve"> </w:t>
      </w:r>
      <w:r w:rsidRPr="001C6906">
        <w:rPr>
          <w:rFonts w:hint="eastAsia"/>
        </w:rPr>
        <w:t>매개력,</w:t>
      </w:r>
      <w:r w:rsidRPr="001C6906">
        <w:t xml:space="preserve"> </w:t>
      </w:r>
      <w:r w:rsidRPr="001C6906">
        <w:rPr>
          <w:rFonts w:hint="eastAsia"/>
        </w:rPr>
        <w:t>연결성이 적절하게</w:t>
      </w:r>
      <w:r w:rsidRPr="001C6906">
        <w:t xml:space="preserve"> </w:t>
      </w:r>
      <w:r w:rsidRPr="001C6906">
        <w:rPr>
          <w:rFonts w:hint="eastAsia"/>
        </w:rPr>
        <w:t>전달되었는지 확인</w:t>
      </w:r>
    </w:p>
    <w:p w14:paraId="601505C9" w14:textId="4DA553D3" w:rsidR="001C6906" w:rsidRPr="001C6906" w:rsidRDefault="001C6906" w:rsidP="00356449">
      <w:pPr>
        <w:pStyle w:val="4"/>
      </w:pPr>
      <w:r w:rsidRPr="001C6906">
        <w:rPr>
          <w:rFonts w:hint="eastAsia"/>
        </w:rPr>
        <w:t>정렬도구를 조작하면 적절하게 정렬하는지 확인</w:t>
      </w:r>
    </w:p>
    <w:p w14:paraId="55478996" w14:textId="51819C9C" w:rsidR="0016468B" w:rsidRDefault="0016468B" w:rsidP="0016468B">
      <w:pPr>
        <w:pStyle w:val="2"/>
      </w:pPr>
      <w:r>
        <w:rPr>
          <w:rFonts w:hint="eastAsia"/>
        </w:rPr>
        <w:t>시각화 데이터</w:t>
      </w:r>
      <w:r>
        <w:t xml:space="preserve"> </w:t>
      </w:r>
      <w:r>
        <w:rPr>
          <w:rFonts w:hint="eastAsia"/>
        </w:rPr>
        <w:t xml:space="preserve">구성 </w:t>
      </w:r>
      <w:r w:rsidR="00334719">
        <w:rPr>
          <w:rFonts w:hint="eastAsia"/>
        </w:rPr>
        <w:t>라이브러리</w:t>
      </w:r>
    </w:p>
    <w:p w14:paraId="02AFCC46" w14:textId="31C296F1" w:rsidR="0016468B" w:rsidRDefault="0016468B" w:rsidP="0016468B">
      <w:pPr>
        <w:pStyle w:val="3"/>
      </w:pPr>
      <w:r>
        <w:rPr>
          <w:rFonts w:hint="eastAsia"/>
        </w:rPr>
        <w:t xml:space="preserve">워드 히스토리 </w:t>
      </w:r>
      <w:r>
        <w:t xml:space="preserve">– </w:t>
      </w:r>
      <w:r>
        <w:rPr>
          <w:rFonts w:hint="eastAsia"/>
        </w:rPr>
        <w:t xml:space="preserve">검색결과 나타난 과제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의 히스토리를 표현할 수 있도록 데이터 가공</w:t>
      </w:r>
    </w:p>
    <w:p w14:paraId="11255A92" w14:textId="7CCEB8C0" w:rsidR="0016468B" w:rsidRDefault="0016468B" w:rsidP="00356449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8" w:history="1">
        <w:r w:rsidR="006F2157" w:rsidRPr="00892217">
          <w:rPr>
            <w:rStyle w:val="ac"/>
          </w:rPr>
          <w:t>https://observablehq.com/@tezzutezzu/world-history-timeline</w:t>
        </w:r>
      </w:hyperlink>
    </w:p>
    <w:p w14:paraId="4FA53124" w14:textId="284CE9AB" w:rsidR="006F2157" w:rsidRDefault="006F2157" w:rsidP="006F2157">
      <w:pPr>
        <w:pStyle w:val="3"/>
      </w:pPr>
      <w:r>
        <w:rPr>
          <w:rFonts w:hint="eastAsia"/>
        </w:rPr>
        <w:lastRenderedPageBreak/>
        <w:t xml:space="preserve">워드별 과제 포함구조 </w:t>
      </w:r>
      <w:r>
        <w:t xml:space="preserve">– </w:t>
      </w:r>
      <w:r>
        <w:rPr>
          <w:rFonts w:hint="eastAsia"/>
        </w:rPr>
        <w:t>워드별 과제 포함 여부를 집합관계로 표현</w:t>
      </w:r>
    </w:p>
    <w:p w14:paraId="29AD0782" w14:textId="56A55BB6" w:rsidR="006F2157" w:rsidRDefault="006F2157" w:rsidP="00356449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9" w:history="1">
        <w:r w:rsidRPr="00892217">
          <w:rPr>
            <w:rStyle w:val="ac"/>
          </w:rPr>
          <w:t>https://observablehq.com/@d3/zoomable-circle-packing</w:t>
        </w:r>
      </w:hyperlink>
    </w:p>
    <w:p w14:paraId="14C8422D" w14:textId="3B3CA2B1" w:rsidR="006F2157" w:rsidRDefault="006F2157" w:rsidP="006F2157">
      <w:pPr>
        <w:pStyle w:val="3"/>
      </w:pPr>
      <w:r>
        <w:rPr>
          <w:rFonts w:hint="eastAsia"/>
        </w:rPr>
        <w:t xml:space="preserve">과제 계층구조 </w:t>
      </w:r>
      <w:r>
        <w:t xml:space="preserve">– </w:t>
      </w:r>
      <w:r>
        <w:rPr>
          <w:rFonts w:hint="eastAsia"/>
        </w:rPr>
        <w:t>과학기술분류를 이용한 과제의 계층구성</w:t>
      </w:r>
    </w:p>
    <w:p w14:paraId="203A2E4E" w14:textId="799E6449" w:rsidR="006F2157" w:rsidRDefault="006F2157" w:rsidP="00356449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10" w:history="1">
        <w:r w:rsidRPr="00892217">
          <w:rPr>
            <w:rStyle w:val="ac"/>
          </w:rPr>
          <w:t>https://observablehq.com/@d3/tree-of-life</w:t>
        </w:r>
      </w:hyperlink>
    </w:p>
    <w:p w14:paraId="6E4EDAB9" w14:textId="77777777" w:rsidR="006F2157" w:rsidRPr="0016468B" w:rsidRDefault="006F2157" w:rsidP="00356449">
      <w:pPr>
        <w:pStyle w:val="4"/>
      </w:pPr>
    </w:p>
    <w:p w14:paraId="7124EB3D" w14:textId="306166BE" w:rsidR="00FF0740" w:rsidRDefault="00FF0740">
      <w:pPr>
        <w:rPr>
          <w:rFonts w:ascii="나눔바른고딕" w:eastAsia="나눔바른고딕" w:hAnsi="나눔바른고딕"/>
          <w:sz w:val="22"/>
          <w:szCs w:val="22"/>
          <w:lang w:val="ko-KR" w:eastAsia="ko-KR" w:bidi="ko-KR"/>
        </w:rPr>
      </w:pPr>
      <w:r>
        <w:rPr>
          <w:lang w:eastAsia="ko-KR"/>
        </w:rPr>
        <w:br w:type="page"/>
      </w:r>
    </w:p>
    <w:p w14:paraId="1ADA917A" w14:textId="566BE7A3" w:rsidR="00CF7F22" w:rsidRDefault="00CF7F22" w:rsidP="00CF7F22">
      <w:pPr>
        <w:pStyle w:val="1"/>
      </w:pPr>
      <w:r>
        <w:rPr>
          <w:rFonts w:hint="eastAsia"/>
        </w:rPr>
        <w:lastRenderedPageBreak/>
        <w:t>시각화</w:t>
      </w:r>
    </w:p>
    <w:p w14:paraId="135ABA6B" w14:textId="7E56847F" w:rsidR="00CF7F22" w:rsidRDefault="00CF7F22" w:rsidP="00CF7F22">
      <w:pPr>
        <w:pStyle w:val="2"/>
      </w:pPr>
      <w:r>
        <w:rPr>
          <w:rFonts w:hint="eastAsia"/>
        </w:rPr>
        <w:t xml:space="preserve">소시오그램 </w:t>
      </w:r>
      <w:r>
        <w:t xml:space="preserve">– </w:t>
      </w:r>
      <w:r>
        <w:rPr>
          <w:rFonts w:hint="eastAsia"/>
        </w:rPr>
        <w:t xml:space="preserve">상위 </w:t>
      </w:r>
      <w:r>
        <w:t>2</w:t>
      </w:r>
      <w:r>
        <w:rPr>
          <w:rFonts w:hint="eastAsia"/>
        </w:rPr>
        <w:t>단(</w:t>
      </w:r>
      <w:r w:rsidR="004B2D24">
        <w:t>1~</w:t>
      </w:r>
      <w:r>
        <w:t>2</w:t>
      </w:r>
      <w:r w:rsidR="004B2D24">
        <w:rPr>
          <w:rFonts w:hint="eastAsia"/>
        </w:rPr>
        <w:t>단</w:t>
      </w:r>
      <w:r>
        <w:rPr>
          <w:rFonts w:hint="eastAsia"/>
        </w:rPr>
        <w:t>)</w:t>
      </w:r>
      <w:r w:rsidR="00E615DC">
        <w:t xml:space="preserve"> </w:t>
      </w:r>
      <w:r w:rsidR="00E615DC">
        <w:sym w:font="Wingdings" w:char="F0E0"/>
      </w:r>
      <w:r w:rsidR="00E615DC">
        <w:t xml:space="preserve"> 1~2</w:t>
      </w:r>
      <w:r w:rsidR="00E615DC">
        <w:rPr>
          <w:rFonts w:hint="eastAsia"/>
        </w:rPr>
        <w:t xml:space="preserve">단을 탭으로 합치거나 </w:t>
      </w:r>
      <w:r w:rsidR="00E615DC">
        <w:t>2</w:t>
      </w:r>
      <w:r w:rsidR="00E615DC">
        <w:rPr>
          <w:rFonts w:hint="eastAsia"/>
        </w:rPr>
        <w:t>단으로 표현</w:t>
      </w:r>
      <w:r w:rsidR="00B27C41">
        <w:rPr>
          <w:rFonts w:hint="eastAsia"/>
        </w:rPr>
        <w:t>할지 선택</w:t>
      </w:r>
    </w:p>
    <w:p w14:paraId="04A24C0F" w14:textId="0E0ACAAE" w:rsidR="00CF7F22" w:rsidRDefault="00CF7F22" w:rsidP="00CF7F22">
      <w:pPr>
        <w:pStyle w:val="3"/>
      </w:pPr>
      <w:r>
        <w:rPr>
          <w:rFonts w:hint="eastAsia"/>
        </w:rPr>
        <w:t xml:space="preserve">플레이어 네트워크 </w:t>
      </w:r>
      <w:r>
        <w:t xml:space="preserve">– </w:t>
      </w:r>
      <w:r>
        <w:rPr>
          <w:rFonts w:hint="eastAsia"/>
        </w:rPr>
        <w:t xml:space="preserve">과제를 수행한 </w:t>
      </w:r>
      <w:r>
        <w:t>‘</w:t>
      </w:r>
      <w:r>
        <w:rPr>
          <w:rFonts w:hint="eastAsia"/>
        </w:rPr>
        <w:t>수행기관</w:t>
      </w:r>
      <w:r>
        <w:t xml:space="preserve">’ </w:t>
      </w:r>
      <w:r>
        <w:rPr>
          <w:rFonts w:hint="eastAsia"/>
        </w:rPr>
        <w:t>네트워크</w:t>
      </w:r>
    </w:p>
    <w:p w14:paraId="4F0E3487" w14:textId="73E27065" w:rsidR="00CF7F22" w:rsidRDefault="00CF7F22" w:rsidP="00356449">
      <w:pPr>
        <w:pStyle w:val="4"/>
      </w:pPr>
      <w:r>
        <w:rPr>
          <w:rFonts w:hint="eastAsia"/>
        </w:rPr>
        <w:t>인터페이스 구성</w:t>
      </w:r>
    </w:p>
    <w:p w14:paraId="50FECF99" w14:textId="3C82B176" w:rsidR="00CF7F22" w:rsidRDefault="00CF7F22" w:rsidP="0049374F">
      <w:pPr>
        <w:pStyle w:val="5"/>
      </w:pPr>
      <w:r>
        <w:rPr>
          <w:rFonts w:hint="eastAsia"/>
        </w:rPr>
        <w:t xml:space="preserve">플레이어 네트워크 소시오그램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0929F8DD" w14:textId="1E1CB931" w:rsidR="00CF7F22" w:rsidRDefault="00CF7F22" w:rsidP="0049374F">
      <w:pPr>
        <w:pStyle w:val="5"/>
      </w:pPr>
      <w:r>
        <w:rPr>
          <w:rFonts w:hint="eastAsia"/>
        </w:rPr>
        <w:t xml:space="preserve">플레이어 랭킹 </w:t>
      </w:r>
      <w:r>
        <w:t xml:space="preserve">– </w:t>
      </w:r>
      <w:r>
        <w:rPr>
          <w:rFonts w:hint="eastAsia"/>
        </w:rPr>
        <w:t xml:space="preserve">오른쪽 </w:t>
      </w:r>
      <w:r>
        <w:t>1/3</w:t>
      </w:r>
    </w:p>
    <w:p w14:paraId="4EF9417A" w14:textId="11FC539A" w:rsidR="004B2D24" w:rsidRDefault="004B2D24" w:rsidP="004B2D24">
      <w:pPr>
        <w:pStyle w:val="6"/>
      </w:pPr>
      <w:r>
        <w:rPr>
          <w:rFonts w:hint="eastAsia"/>
        </w:rPr>
        <w:t>수행과제 수로 랭킹</w:t>
      </w:r>
    </w:p>
    <w:p w14:paraId="0175ED38" w14:textId="47C9ADE2" w:rsidR="00CF7F22" w:rsidRDefault="00CF7F22" w:rsidP="00356449">
      <w:pPr>
        <w:pStyle w:val="4"/>
      </w:pPr>
      <w:r>
        <w:rPr>
          <w:rFonts w:hint="eastAsia"/>
        </w:rPr>
        <w:t>조절</w:t>
      </w:r>
    </w:p>
    <w:p w14:paraId="1F208C4C" w14:textId="0AF19ADF" w:rsidR="00CF7F22" w:rsidRDefault="00CF7F22" w:rsidP="0049374F">
      <w:pPr>
        <w:pStyle w:val="5"/>
      </w:pPr>
      <w:r>
        <w:rPr>
          <w:rFonts w:hint="eastAsia"/>
        </w:rPr>
        <w:t>연도 조절</w:t>
      </w:r>
    </w:p>
    <w:p w14:paraId="0F5E7B65" w14:textId="3FA278BC" w:rsidR="00CF7F22" w:rsidRDefault="004B2D24" w:rsidP="0049374F">
      <w:pPr>
        <w:pStyle w:val="5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117D5FC7" w14:textId="68B1E797" w:rsidR="00CF7F22" w:rsidRDefault="00CF7F22" w:rsidP="00CF7F22">
      <w:pPr>
        <w:pStyle w:val="3"/>
      </w:pPr>
      <w:r>
        <w:rPr>
          <w:rFonts w:hint="eastAsia"/>
        </w:rPr>
        <w:t xml:space="preserve">과제 네트워크 </w:t>
      </w:r>
      <w:r>
        <w:t xml:space="preserve">– </w:t>
      </w:r>
      <w:r>
        <w:rPr>
          <w:rFonts w:hint="eastAsia"/>
        </w:rPr>
        <w:t>유사과제 네트워크</w:t>
      </w:r>
    </w:p>
    <w:p w14:paraId="20856226" w14:textId="77777777" w:rsidR="00CF7F22" w:rsidRDefault="00CF7F22" w:rsidP="00356449">
      <w:pPr>
        <w:pStyle w:val="4"/>
      </w:pPr>
      <w:r>
        <w:rPr>
          <w:rFonts w:hint="eastAsia"/>
        </w:rPr>
        <w:t>인터페이스 구성</w:t>
      </w:r>
    </w:p>
    <w:p w14:paraId="3813007B" w14:textId="7194145F" w:rsidR="00CF7F22" w:rsidRDefault="00CF7F22" w:rsidP="0049374F">
      <w:pPr>
        <w:pStyle w:val="5"/>
      </w:pPr>
      <w:r>
        <w:rPr>
          <w:rFonts w:hint="eastAsia"/>
        </w:rPr>
        <w:t xml:space="preserve">과제 네트워크 소시오그램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4C063CC2" w14:textId="181FEAC1" w:rsidR="00CF7F22" w:rsidRDefault="004B2D24" w:rsidP="0049374F">
      <w:pPr>
        <w:pStyle w:val="5"/>
      </w:pPr>
      <w:r>
        <w:rPr>
          <w:rFonts w:hint="eastAsia"/>
        </w:rPr>
        <w:t xml:space="preserve">과제 </w:t>
      </w:r>
      <w:r w:rsidR="00CF7F22">
        <w:rPr>
          <w:rFonts w:hint="eastAsia"/>
        </w:rPr>
        <w:t xml:space="preserve">랭킹 </w:t>
      </w:r>
      <w:r w:rsidR="00CF7F22">
        <w:t xml:space="preserve">– </w:t>
      </w:r>
      <w:r w:rsidR="00CF7F22">
        <w:rPr>
          <w:rFonts w:hint="eastAsia"/>
        </w:rPr>
        <w:t xml:space="preserve">오늘쪽 </w:t>
      </w:r>
      <w:r w:rsidR="00CF7F22">
        <w:t>1/3</w:t>
      </w:r>
    </w:p>
    <w:p w14:paraId="1B7D9D3F" w14:textId="22A10FBA" w:rsidR="004B2D24" w:rsidRDefault="004B2D24" w:rsidP="004B2D24">
      <w:pPr>
        <w:pStyle w:val="6"/>
      </w:pPr>
      <w:r>
        <w:rPr>
          <w:rFonts w:hint="eastAsia"/>
        </w:rPr>
        <w:t xml:space="preserve">과제 </w:t>
      </w:r>
      <w:r>
        <w:t>score</w:t>
      </w:r>
      <w:r>
        <w:rPr>
          <w:rFonts w:hint="eastAsia"/>
        </w:rPr>
        <w:t>로 내림차순 리스트 제시</w:t>
      </w:r>
      <w:r w:rsidR="001A5D89">
        <w:rPr>
          <w:rFonts w:hint="eastAsia"/>
        </w:rPr>
        <w:t>.</w:t>
      </w:r>
    </w:p>
    <w:p w14:paraId="2655C2A8" w14:textId="42D074DB" w:rsidR="00CF7F22" w:rsidRDefault="00CF7F22" w:rsidP="00356449">
      <w:pPr>
        <w:pStyle w:val="4"/>
      </w:pPr>
      <w:r>
        <w:rPr>
          <w:rFonts w:hint="eastAsia"/>
        </w:rPr>
        <w:t>조절</w:t>
      </w:r>
      <w:r w:rsidR="004B2D24">
        <w:rPr>
          <w:rFonts w:hint="eastAsia"/>
        </w:rPr>
        <w:t xml:space="preserve"> </w:t>
      </w:r>
      <w:r w:rsidR="004B2D24">
        <w:t xml:space="preserve">– </w:t>
      </w:r>
      <w:r w:rsidR="004B2D24">
        <w:rPr>
          <w:rFonts w:hint="eastAsia"/>
        </w:rPr>
        <w:t>연도만 조절 가능할 수도</w:t>
      </w:r>
      <w:r w:rsidR="003E43CB">
        <w:rPr>
          <w:rFonts w:hint="eastAsia"/>
        </w:rPr>
        <w:t>.</w:t>
      </w:r>
    </w:p>
    <w:p w14:paraId="43197B40" w14:textId="77777777" w:rsidR="00CF7F22" w:rsidRDefault="00CF7F22" w:rsidP="0049374F">
      <w:pPr>
        <w:pStyle w:val="5"/>
      </w:pPr>
      <w:r>
        <w:rPr>
          <w:rFonts w:hint="eastAsia"/>
        </w:rPr>
        <w:t>연도 조절</w:t>
      </w:r>
    </w:p>
    <w:p w14:paraId="439A2662" w14:textId="00D692F5" w:rsidR="00CF7F22" w:rsidRDefault="004B2D24" w:rsidP="0049374F">
      <w:pPr>
        <w:pStyle w:val="5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73A2872E" w14:textId="25EAC944" w:rsidR="00CF7F22" w:rsidRDefault="004B2D24" w:rsidP="00CF7F22">
      <w:pPr>
        <w:pStyle w:val="2"/>
      </w:pPr>
      <w:r>
        <w:rPr>
          <w:rFonts w:hint="eastAsia"/>
        </w:rPr>
        <w:t>워드클라우드</w:t>
      </w:r>
      <w:r w:rsidR="0027276B">
        <w:rPr>
          <w:rFonts w:hint="eastAsia"/>
        </w:rPr>
        <w:t>와 워드별 과제 시계열 흐름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 xml:space="preserve">단 </w:t>
      </w:r>
      <w:r>
        <w:t>(3</w:t>
      </w:r>
      <w:r>
        <w:rPr>
          <w:rFonts w:hint="eastAsia"/>
        </w:rPr>
        <w:t>단)</w:t>
      </w:r>
    </w:p>
    <w:p w14:paraId="199896CF" w14:textId="6C02EF19" w:rsidR="004B2D24" w:rsidRDefault="004B2D24" w:rsidP="004B2D24">
      <w:pPr>
        <w:pStyle w:val="3"/>
      </w:pPr>
      <w:r>
        <w:rPr>
          <w:rFonts w:hint="eastAsia"/>
        </w:rPr>
        <w:t xml:space="preserve">주요키워드 클라우드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479B7BCE" w14:textId="5B45DFE4" w:rsidR="003E43CB" w:rsidRDefault="003E43CB" w:rsidP="00356449">
      <w:pPr>
        <w:pStyle w:val="4"/>
      </w:pPr>
      <w:r>
        <w:rPr>
          <w:rFonts w:hint="eastAsia"/>
        </w:rPr>
        <w:t>인터페이스 구성</w:t>
      </w:r>
    </w:p>
    <w:p w14:paraId="22AB18D4" w14:textId="2ED8DD95" w:rsidR="001B01F1" w:rsidRDefault="001B01F1" w:rsidP="0049374F">
      <w:pPr>
        <w:pStyle w:val="5"/>
      </w:pPr>
      <w:r>
        <w:rPr>
          <w:rFonts w:hint="eastAsia"/>
        </w:rPr>
        <w:t>워드클라우드로 검색결과 워드를 표현</w:t>
      </w:r>
    </w:p>
    <w:p w14:paraId="75919FB6" w14:textId="370AC214" w:rsidR="001B01F1" w:rsidRDefault="001B01F1" w:rsidP="00356449">
      <w:pPr>
        <w:pStyle w:val="4"/>
      </w:pPr>
      <w:r>
        <w:rPr>
          <w:rFonts w:hint="eastAsia"/>
        </w:rPr>
        <w:t>조절</w:t>
      </w:r>
    </w:p>
    <w:p w14:paraId="3F4197CE" w14:textId="50B97385" w:rsidR="003E43CB" w:rsidRDefault="003E43CB" w:rsidP="0049374F">
      <w:pPr>
        <w:pStyle w:val="5"/>
      </w:pPr>
      <w:r>
        <w:rPr>
          <w:rFonts w:hint="eastAsia"/>
        </w:rPr>
        <w:t xml:space="preserve">워드 표시수준 조절 </w:t>
      </w:r>
      <w:r>
        <w:t xml:space="preserve">– </w:t>
      </w:r>
      <w:r>
        <w:rPr>
          <w:rFonts w:hint="eastAsia"/>
        </w:rPr>
        <w:t>프로그레스바 조절</w:t>
      </w:r>
    </w:p>
    <w:p w14:paraId="176B1E4B" w14:textId="00522DD4" w:rsidR="003E43CB" w:rsidRDefault="003E43CB" w:rsidP="0049374F">
      <w:pPr>
        <w:pStyle w:val="5"/>
      </w:pPr>
      <w:r>
        <w:rPr>
          <w:rFonts w:hint="eastAsia"/>
        </w:rPr>
        <w:t xml:space="preserve">워드 선택/제거 </w:t>
      </w:r>
      <w:r>
        <w:t xml:space="preserve">– </w:t>
      </w:r>
      <w:r>
        <w:rPr>
          <w:rFonts w:hint="eastAsia"/>
        </w:rPr>
        <w:t xml:space="preserve">오른쪽 그래프에 </w:t>
      </w:r>
      <w:r>
        <w:t>‘</w:t>
      </w:r>
      <w:r>
        <w:rPr>
          <w:rFonts w:hint="eastAsia"/>
        </w:rPr>
        <w:t>년도별 키워드별 과제 수</w:t>
      </w:r>
      <w:r>
        <w:t>’</w:t>
      </w:r>
      <w:r>
        <w:rPr>
          <w:rFonts w:hint="eastAsia"/>
        </w:rPr>
        <w:t xml:space="preserve">를 표시할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를 선택 제거</w:t>
      </w:r>
    </w:p>
    <w:p w14:paraId="6BB4E100" w14:textId="4D3CC20E" w:rsidR="003E43CB" w:rsidRDefault="001B01F1" w:rsidP="003E43CB">
      <w:pPr>
        <w:pStyle w:val="6"/>
      </w:pPr>
      <w:r>
        <w:rPr>
          <w:rFonts w:hint="eastAsia"/>
        </w:rPr>
        <w:t xml:space="preserve">프로그레스바로 한 번에 선택(현재 워드 클라우드 선택) </w:t>
      </w:r>
      <w:r>
        <w:t xml:space="preserve">– </w:t>
      </w:r>
      <w:r>
        <w:rPr>
          <w:rFonts w:hint="eastAsia"/>
        </w:rPr>
        <w:t>추가/제거 키워드 칸으로 이동</w:t>
      </w:r>
    </w:p>
    <w:p w14:paraId="6533731C" w14:textId="207C3108" w:rsidR="001B01F1" w:rsidRDefault="001B01F1" w:rsidP="003E43CB">
      <w:pPr>
        <w:pStyle w:val="6"/>
      </w:pPr>
      <w:r>
        <w:rPr>
          <w:rFonts w:hint="eastAsia"/>
        </w:rPr>
        <w:t xml:space="preserve">클라우드 내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제거</w:t>
      </w:r>
      <w:r>
        <w:t>’, ‘</w:t>
      </w:r>
      <w:r>
        <w:rPr>
          <w:rFonts w:hint="eastAsia"/>
        </w:rPr>
        <w:t>선택</w:t>
      </w:r>
      <w:r>
        <w:t xml:space="preserve">’ – </w:t>
      </w:r>
      <w:r>
        <w:rPr>
          <w:rFonts w:hint="eastAsia"/>
        </w:rPr>
        <w:t>추가/제거 키워드 칸으로 이동</w:t>
      </w:r>
    </w:p>
    <w:p w14:paraId="756D0C07" w14:textId="2EED6EB9" w:rsidR="004B2D24" w:rsidRDefault="004B2D24" w:rsidP="004B2D24">
      <w:pPr>
        <w:pStyle w:val="3"/>
      </w:pPr>
      <w:r>
        <w:rPr>
          <w:rFonts w:hint="eastAsia"/>
        </w:rPr>
        <w:t xml:space="preserve">년도별 키워드별 과제 수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65BD8EAA" w14:textId="0C322F3F" w:rsidR="001B01F1" w:rsidRDefault="001B01F1" w:rsidP="00356449">
      <w:pPr>
        <w:pStyle w:val="4"/>
      </w:pPr>
      <w:r>
        <w:rPr>
          <w:rFonts w:hint="eastAsia"/>
        </w:rPr>
        <w:t>인터페이스 구성</w:t>
      </w:r>
    </w:p>
    <w:p w14:paraId="7C4B4BBD" w14:textId="3DFAA13C" w:rsidR="001B01F1" w:rsidRDefault="001B01F1" w:rsidP="0049374F">
      <w:pPr>
        <w:pStyle w:val="5"/>
      </w:pPr>
      <w:r>
        <w:rPr>
          <w:rFonts w:hint="eastAsia"/>
        </w:rPr>
        <w:lastRenderedPageBreak/>
        <w:t xml:space="preserve">다중곡선형 그래프 </w:t>
      </w:r>
      <w:r>
        <w:t xml:space="preserve">– </w:t>
      </w:r>
      <w:r>
        <w:rPr>
          <w:rFonts w:hint="eastAsia"/>
        </w:rPr>
        <w:t>한 개 이상 워드를 하나의 선으로 연도별 과제수로 표현</w:t>
      </w:r>
    </w:p>
    <w:p w14:paraId="53085336" w14:textId="1C17D57A" w:rsidR="001B01F1" w:rsidRDefault="001B01F1" w:rsidP="0049374F">
      <w:pPr>
        <w:pStyle w:val="5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 xml:space="preserve">선택한 </w:t>
      </w:r>
      <w:r>
        <w:t>‘</w:t>
      </w:r>
      <w:r>
        <w:rPr>
          <w:rFonts w:hint="eastAsia"/>
        </w:rPr>
        <w:t>워드</w:t>
      </w:r>
      <w:r>
        <w:t>’</w:t>
      </w:r>
      <w:r>
        <w:rPr>
          <w:rFonts w:hint="eastAsia"/>
        </w:rPr>
        <w:t>를 범례로 표시</w:t>
      </w:r>
    </w:p>
    <w:p w14:paraId="453CA285" w14:textId="5292885C" w:rsidR="001B01F1" w:rsidRDefault="001B01F1" w:rsidP="00356449">
      <w:pPr>
        <w:pStyle w:val="4"/>
      </w:pPr>
      <w:r>
        <w:rPr>
          <w:rFonts w:hint="eastAsia"/>
        </w:rPr>
        <w:t>조절</w:t>
      </w:r>
    </w:p>
    <w:p w14:paraId="5A8612C1" w14:textId="17ABD8A6" w:rsidR="001B01F1" w:rsidRDefault="001B01F1" w:rsidP="0049374F">
      <w:pPr>
        <w:pStyle w:val="5"/>
      </w:pPr>
      <w:r>
        <w:rPr>
          <w:rFonts w:hint="eastAsia"/>
        </w:rPr>
        <w:t xml:space="preserve">범례 선택/제거 </w:t>
      </w:r>
      <w:r>
        <w:t xml:space="preserve">– </w:t>
      </w:r>
      <w:r>
        <w:rPr>
          <w:rFonts w:hint="eastAsia"/>
        </w:rPr>
        <w:t xml:space="preserve">그래프 내 </w:t>
      </w:r>
      <w:r>
        <w:t>‘</w:t>
      </w:r>
      <w:r>
        <w:rPr>
          <w:rFonts w:hint="eastAsia"/>
        </w:rPr>
        <w:t>범례</w:t>
      </w:r>
      <w:r>
        <w:t>’</w:t>
      </w:r>
      <w:r>
        <w:rPr>
          <w:rFonts w:hint="eastAsia"/>
        </w:rPr>
        <w:t>선택으로 그래프(선) 표현/제거</w:t>
      </w:r>
    </w:p>
    <w:p w14:paraId="29FFC48A" w14:textId="2B6D3B2F" w:rsidR="00CF7F22" w:rsidRDefault="0027276B" w:rsidP="00CF7F22">
      <w:pPr>
        <w:pStyle w:val="2"/>
      </w:pPr>
      <w:r>
        <w:rPr>
          <w:rFonts w:hint="eastAsia"/>
        </w:rPr>
        <w:t xml:space="preserve">논문과 특허 시계열 흐름 </w:t>
      </w:r>
      <w:r>
        <w:t>– 1</w:t>
      </w:r>
      <w:r>
        <w:rPr>
          <w:rFonts w:hint="eastAsia"/>
        </w:rPr>
        <w:t xml:space="preserve">단 </w:t>
      </w:r>
      <w:r>
        <w:t>(4</w:t>
      </w:r>
      <w:r>
        <w:rPr>
          <w:rFonts w:hint="eastAsia"/>
        </w:rPr>
        <w:t>단)</w:t>
      </w:r>
    </w:p>
    <w:p w14:paraId="49833E03" w14:textId="57A5A04A" w:rsidR="0027276B" w:rsidRDefault="0027276B" w:rsidP="0027276B">
      <w:pPr>
        <w:pStyle w:val="3"/>
      </w:pPr>
      <w:r>
        <w:rPr>
          <w:rFonts w:hint="eastAsia"/>
        </w:rPr>
        <w:t>년도별 논문 특허 수</w:t>
      </w:r>
      <w:r w:rsidR="003F1AB7">
        <w:rPr>
          <w:rFonts w:hint="eastAsia"/>
        </w:rPr>
        <w:t>,</w:t>
      </w:r>
      <w:r w:rsidR="003F1AB7">
        <w:t xml:space="preserve"> </w:t>
      </w:r>
      <w:r w:rsidR="003F1AB7">
        <w:rPr>
          <w:rFonts w:hint="eastAsia"/>
        </w:rPr>
        <w:t xml:space="preserve">과제 수 </w:t>
      </w:r>
      <w:r w:rsidR="009E4108">
        <w:rPr>
          <w:rFonts w:hint="eastAsia"/>
        </w:rPr>
        <w:t>다중곡선그래프</w:t>
      </w:r>
      <w:r w:rsidR="003F1AB7">
        <w:t xml:space="preserve">– </w:t>
      </w:r>
      <w:r w:rsidR="003F1AB7">
        <w:rPr>
          <w:rFonts w:hint="eastAsia"/>
        </w:rPr>
        <w:t>워드클라우드에서 선택한 키워드 관련 과제의 특허와 논문 수를 집계하여 년도별로 시계열로 표현</w:t>
      </w:r>
      <w:r w:rsidR="00D22C56">
        <w:rPr>
          <w:rFonts w:hint="eastAsia"/>
        </w:rPr>
        <w:t xml:space="preserve"> </w:t>
      </w:r>
      <w:r w:rsidR="00D22C56">
        <w:t>(</w:t>
      </w:r>
      <w:r w:rsidR="00D22C56">
        <w:rPr>
          <w:rFonts w:hint="eastAsia"/>
        </w:rPr>
        <w:t>과제 건당 특허와 논문이 아닌 과제 전체 특허와 논문 집계를 의미)</w:t>
      </w:r>
    </w:p>
    <w:p w14:paraId="6296CD7B" w14:textId="77777777" w:rsidR="003F1AB7" w:rsidRDefault="003F1AB7" w:rsidP="00356449">
      <w:pPr>
        <w:pStyle w:val="4"/>
      </w:pPr>
      <w:r>
        <w:rPr>
          <w:rFonts w:hint="eastAsia"/>
        </w:rPr>
        <w:t>인터페이스 구성</w:t>
      </w:r>
    </w:p>
    <w:p w14:paraId="4E55D933" w14:textId="52FD8DCA" w:rsidR="003F1AB7" w:rsidRDefault="00D22C56" w:rsidP="0049374F">
      <w:pPr>
        <w:pStyle w:val="5"/>
      </w:pPr>
      <w:r>
        <w:rPr>
          <w:rFonts w:hint="eastAsia"/>
        </w:rPr>
        <w:t>논문/특허/과제 수 다중곡선형 그래프</w:t>
      </w:r>
      <w:r w:rsidR="003F1AB7">
        <w:rPr>
          <w:rFonts w:hint="eastAsia"/>
        </w:rPr>
        <w:t xml:space="preserve"> </w:t>
      </w:r>
      <w:r w:rsidR="003F1AB7">
        <w:t xml:space="preserve">- </w:t>
      </w:r>
      <w:r w:rsidR="003F1AB7">
        <w:rPr>
          <w:rFonts w:hint="eastAsia"/>
        </w:rPr>
        <w:t xml:space="preserve">왼쪽 </w:t>
      </w:r>
      <w:r w:rsidR="003F1AB7">
        <w:t>1/2</w:t>
      </w:r>
    </w:p>
    <w:p w14:paraId="64355C0B" w14:textId="33DC7033" w:rsidR="00D22C56" w:rsidRDefault="00D22C56" w:rsidP="0049374F">
      <w:pPr>
        <w:pStyle w:val="5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>논문,</w:t>
      </w:r>
      <w:r>
        <w:t xml:space="preserve"> </w:t>
      </w:r>
      <w:r>
        <w:rPr>
          <w:rFonts w:hint="eastAsia"/>
        </w:rPr>
        <w:t>특허,</w:t>
      </w:r>
      <w:r>
        <w:t xml:space="preserve"> </w:t>
      </w:r>
      <w:r>
        <w:rPr>
          <w:rFonts w:hint="eastAsia"/>
        </w:rPr>
        <w:t>과제</w:t>
      </w:r>
      <w:r>
        <w:t xml:space="preserve"> </w:t>
      </w:r>
      <w:r>
        <w:rPr>
          <w:rFonts w:hint="eastAsia"/>
        </w:rPr>
        <w:t>세 가지중 선택하여 표현</w:t>
      </w:r>
    </w:p>
    <w:p w14:paraId="3B1D16A1" w14:textId="518FEE41" w:rsidR="00D22C56" w:rsidRDefault="00D22C56" w:rsidP="00D22C56">
      <w:pPr>
        <w:pStyle w:val="3"/>
      </w:pPr>
      <w:r>
        <w:rPr>
          <w:rFonts w:hint="eastAsia"/>
        </w:rPr>
        <w:t xml:space="preserve">1억당 논문 수와 </w:t>
      </w:r>
      <w:r w:rsidR="00E615DC">
        <w:rPr>
          <w:rFonts w:hint="eastAsia"/>
        </w:rPr>
        <w:t>특허 수를</w:t>
      </w:r>
      <w:r w:rsidR="009E4108">
        <w:rPr>
          <w:rFonts w:hint="eastAsia"/>
        </w:rPr>
        <w:t xml:space="preserve"> </w:t>
      </w:r>
      <w:r w:rsidR="00E615DC">
        <w:rPr>
          <w:rFonts w:hint="eastAsia"/>
        </w:rPr>
        <w:t>다중</w:t>
      </w:r>
      <w:r w:rsidR="009E4108">
        <w:rPr>
          <w:rFonts w:hint="eastAsia"/>
        </w:rPr>
        <w:t>곡선그래프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워드클라우드에서 선택한 키워드 관련 과제 </w:t>
      </w:r>
      <w:r>
        <w:t>1</w:t>
      </w:r>
      <w:r>
        <w:rPr>
          <w:rFonts w:hint="eastAsia"/>
        </w:rPr>
        <w:t xml:space="preserve">억당 논문 수와 </w:t>
      </w:r>
      <w:r w:rsidR="00E615DC">
        <w:rPr>
          <w:rFonts w:hint="eastAsia"/>
        </w:rPr>
        <w:t>특허 수</w:t>
      </w:r>
      <w:r>
        <w:rPr>
          <w:rFonts w:hint="eastAsia"/>
        </w:rPr>
        <w:t xml:space="preserve">를 집계하여 시계열로 표현 </w:t>
      </w:r>
      <w:r>
        <w:t>(</w:t>
      </w:r>
      <w:r>
        <w:rPr>
          <w:rFonts w:hint="eastAsia"/>
        </w:rPr>
        <w:t xml:space="preserve">과제 전체 집계에서 </w:t>
      </w:r>
      <w:r>
        <w:t>1</w:t>
      </w:r>
      <w:r>
        <w:rPr>
          <w:rFonts w:hint="eastAsia"/>
        </w:rPr>
        <w:t>억당 집계를 그래프로 제시)</w:t>
      </w:r>
    </w:p>
    <w:p w14:paraId="65F9E358" w14:textId="77777777" w:rsidR="00D22C56" w:rsidRDefault="00D22C56" w:rsidP="00356449">
      <w:pPr>
        <w:pStyle w:val="4"/>
      </w:pPr>
      <w:r>
        <w:rPr>
          <w:rFonts w:hint="eastAsia"/>
        </w:rPr>
        <w:t>인터페이스 구성</w:t>
      </w:r>
    </w:p>
    <w:p w14:paraId="3E93A466" w14:textId="74DD55A7" w:rsidR="00D22C56" w:rsidRDefault="00D22C56" w:rsidP="0049374F">
      <w:pPr>
        <w:pStyle w:val="5"/>
      </w:pPr>
      <w:r>
        <w:rPr>
          <w:rFonts w:hint="eastAsia"/>
        </w:rPr>
        <w:t>논문</w:t>
      </w:r>
      <w:r w:rsidR="005E067B">
        <w:t xml:space="preserve"> </w:t>
      </w:r>
      <w:r w:rsidR="005E067B">
        <w:rPr>
          <w:rFonts w:hint="eastAsia"/>
        </w:rPr>
        <w:t>수</w:t>
      </w:r>
      <w:r w:rsidR="00E615DC">
        <w:rPr>
          <w:rFonts w:hint="eastAsia"/>
        </w:rPr>
        <w:t>와 특허 수를</w:t>
      </w:r>
      <w:r w:rsidR="00E615DC">
        <w:t xml:space="preserve"> </w:t>
      </w:r>
      <w:r w:rsidR="00E615DC">
        <w:rPr>
          <w:rFonts w:hint="eastAsia"/>
        </w:rPr>
        <w:t>다중곡선형</w:t>
      </w:r>
      <w:r>
        <w:rPr>
          <w:rFonts w:hint="eastAsia"/>
        </w:rPr>
        <w:t xml:space="preserve"> 그래프 </w:t>
      </w:r>
      <w:r>
        <w:t xml:space="preserve">- </w:t>
      </w:r>
      <w:r w:rsidR="00E615DC">
        <w:rPr>
          <w:rFonts w:hint="eastAsia"/>
        </w:rPr>
        <w:t>오른</w:t>
      </w:r>
      <w:r>
        <w:rPr>
          <w:rFonts w:hint="eastAsia"/>
        </w:rPr>
        <w:t xml:space="preserve">쪽 </w:t>
      </w:r>
      <w:r>
        <w:t>1/2</w:t>
      </w:r>
    </w:p>
    <w:p w14:paraId="2AC918B7" w14:textId="555C98F6" w:rsidR="00D22C56" w:rsidRDefault="009E4108" w:rsidP="005E067B">
      <w:pPr>
        <w:pStyle w:val="2"/>
      </w:pPr>
      <w:r>
        <w:rPr>
          <w:rFonts w:hint="eastAsia"/>
        </w:rPr>
        <w:t xml:space="preserve">키워드 추이 </w:t>
      </w:r>
      <w:r>
        <w:t>– 1</w:t>
      </w:r>
      <w:r>
        <w:rPr>
          <w:rFonts w:hint="eastAsia"/>
        </w:rPr>
        <w:t>단(</w:t>
      </w:r>
      <w:r>
        <w:t>5</w:t>
      </w:r>
      <w:r>
        <w:rPr>
          <w:rFonts w:hint="eastAsia"/>
        </w:rPr>
        <w:t>단)</w:t>
      </w:r>
    </w:p>
    <w:p w14:paraId="6BA04E8D" w14:textId="6B01EF2C" w:rsidR="009E4108" w:rsidRDefault="009E4108" w:rsidP="009E4108">
      <w:pPr>
        <w:pStyle w:val="3"/>
      </w:pPr>
      <w:r>
        <w:rPr>
          <w:rFonts w:hint="eastAsia"/>
        </w:rPr>
        <w:t xml:space="preserve">주요키워드 추이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2401F2CF" w14:textId="080CBC4B" w:rsidR="009E4108" w:rsidRDefault="009E4108" w:rsidP="00356449">
      <w:pPr>
        <w:pStyle w:val="4"/>
      </w:pPr>
      <w:r>
        <w:rPr>
          <w:rFonts w:hint="eastAsia"/>
        </w:rPr>
        <w:t xml:space="preserve">주요 키워드 </w:t>
      </w:r>
      <w:r>
        <w:t>20</w:t>
      </w:r>
      <w:r>
        <w:rPr>
          <w:rFonts w:hint="eastAsia"/>
        </w:rPr>
        <w:t>개를 연도별로 버블차트로 표현</w:t>
      </w:r>
    </w:p>
    <w:p w14:paraId="2B47F157" w14:textId="411508E9" w:rsidR="009E4108" w:rsidRDefault="009E4108" w:rsidP="009E4108">
      <w:pPr>
        <w:pStyle w:val="3"/>
      </w:pPr>
      <w:r>
        <w:rPr>
          <w:rFonts w:hint="eastAsia"/>
        </w:rPr>
        <w:t xml:space="preserve">분야별 과제 추이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7ABC02D2" w14:textId="0BD5FC97" w:rsidR="009E4108" w:rsidRDefault="009E4108" w:rsidP="00356449">
      <w:pPr>
        <w:pStyle w:val="4"/>
      </w:pPr>
      <w:r>
        <w:rPr>
          <w:rFonts w:hint="eastAsia"/>
        </w:rPr>
        <w:t xml:space="preserve">과제 전체를 </w:t>
      </w:r>
      <w:r>
        <w:t>‘</w:t>
      </w:r>
      <w:r>
        <w:rPr>
          <w:rFonts w:hint="eastAsia"/>
        </w:rPr>
        <w:t>분야별</w:t>
      </w:r>
      <w:r>
        <w:t>’</w:t>
      </w:r>
      <w:r>
        <w:rPr>
          <w:rFonts w:hint="eastAsia"/>
        </w:rPr>
        <w:t>연도별 과제 추이 적층형바차트로 표현</w:t>
      </w:r>
    </w:p>
    <w:sectPr w:rsidR="009E4108" w:rsidSect="00A11B63">
      <w:footerReference w:type="default" r:id="rId11"/>
      <w:pgSz w:w="11907" w:h="16840" w:code="9"/>
      <w:pgMar w:top="709" w:right="850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F1AF" w14:textId="77777777" w:rsidR="00B35C23" w:rsidRDefault="00B35C23" w:rsidP="00DE7FC3">
      <w:r>
        <w:separator/>
      </w:r>
    </w:p>
  </w:endnote>
  <w:endnote w:type="continuationSeparator" w:id="0">
    <w:p w14:paraId="39CCA68B" w14:textId="77777777" w:rsidR="00B35C23" w:rsidRDefault="00B35C23" w:rsidP="00DE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534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C5B3B" w14:textId="5F31D1F2" w:rsidR="008D7BA2" w:rsidRDefault="008D7BA2">
            <w:pPr>
              <w:pStyle w:val="aa"/>
              <w:jc w:val="center"/>
            </w:pPr>
            <w:r>
              <w:rPr>
                <w:lang w:val="ko-KR" w:eastAsia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E9C989" w14:textId="77777777" w:rsidR="008D7BA2" w:rsidRDefault="008D7B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33E6" w14:textId="77777777" w:rsidR="00B35C23" w:rsidRDefault="00B35C23" w:rsidP="00DE7FC3">
      <w:r>
        <w:separator/>
      </w:r>
    </w:p>
  </w:footnote>
  <w:footnote w:type="continuationSeparator" w:id="0">
    <w:p w14:paraId="32151B62" w14:textId="77777777" w:rsidR="00B35C23" w:rsidRDefault="00B35C23" w:rsidP="00DE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2E2167C"/>
    <w:multiLevelType w:val="multilevel"/>
    <w:tmpl w:val="BD7E30F8"/>
    <w:lvl w:ilvl="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7"/>
    <w:rsid w:val="00006D14"/>
    <w:rsid w:val="000170C4"/>
    <w:rsid w:val="000316D8"/>
    <w:rsid w:val="000325D3"/>
    <w:rsid w:val="00032D8F"/>
    <w:rsid w:val="00033573"/>
    <w:rsid w:val="000420CE"/>
    <w:rsid w:val="00046AE6"/>
    <w:rsid w:val="000551FB"/>
    <w:rsid w:val="00061187"/>
    <w:rsid w:val="0006429C"/>
    <w:rsid w:val="0007175F"/>
    <w:rsid w:val="000771C0"/>
    <w:rsid w:val="000804A8"/>
    <w:rsid w:val="00082943"/>
    <w:rsid w:val="00083C25"/>
    <w:rsid w:val="00085128"/>
    <w:rsid w:val="0008775D"/>
    <w:rsid w:val="0009138D"/>
    <w:rsid w:val="000A25D8"/>
    <w:rsid w:val="000C07B5"/>
    <w:rsid w:val="000C5ED9"/>
    <w:rsid w:val="000D23EA"/>
    <w:rsid w:val="000D51FB"/>
    <w:rsid w:val="000D7719"/>
    <w:rsid w:val="000E2D73"/>
    <w:rsid w:val="000F3C42"/>
    <w:rsid w:val="001035C1"/>
    <w:rsid w:val="001137CB"/>
    <w:rsid w:val="00123ED8"/>
    <w:rsid w:val="00131195"/>
    <w:rsid w:val="00132268"/>
    <w:rsid w:val="00136B9C"/>
    <w:rsid w:val="00154FE5"/>
    <w:rsid w:val="0015559A"/>
    <w:rsid w:val="0016468B"/>
    <w:rsid w:val="0016610A"/>
    <w:rsid w:val="00167036"/>
    <w:rsid w:val="0016795F"/>
    <w:rsid w:val="00175902"/>
    <w:rsid w:val="00177214"/>
    <w:rsid w:val="00185304"/>
    <w:rsid w:val="00187A0C"/>
    <w:rsid w:val="001909B3"/>
    <w:rsid w:val="0019256A"/>
    <w:rsid w:val="001935A4"/>
    <w:rsid w:val="00193885"/>
    <w:rsid w:val="0019529C"/>
    <w:rsid w:val="001A5D89"/>
    <w:rsid w:val="001A71D8"/>
    <w:rsid w:val="001B01F1"/>
    <w:rsid w:val="001B1BBA"/>
    <w:rsid w:val="001B5417"/>
    <w:rsid w:val="001C2730"/>
    <w:rsid w:val="001C6906"/>
    <w:rsid w:val="001C7D54"/>
    <w:rsid w:val="001D4A73"/>
    <w:rsid w:val="001D5084"/>
    <w:rsid w:val="001D76E6"/>
    <w:rsid w:val="001D7BA5"/>
    <w:rsid w:val="001E7016"/>
    <w:rsid w:val="001F2AC1"/>
    <w:rsid w:val="001F366B"/>
    <w:rsid w:val="002063F0"/>
    <w:rsid w:val="00206B19"/>
    <w:rsid w:val="0020794F"/>
    <w:rsid w:val="002131E3"/>
    <w:rsid w:val="002134D6"/>
    <w:rsid w:val="002523B6"/>
    <w:rsid w:val="00254968"/>
    <w:rsid w:val="002612A7"/>
    <w:rsid w:val="00262BE2"/>
    <w:rsid w:val="00267965"/>
    <w:rsid w:val="0027276B"/>
    <w:rsid w:val="002866CD"/>
    <w:rsid w:val="002A685B"/>
    <w:rsid w:val="002B673C"/>
    <w:rsid w:val="002C2707"/>
    <w:rsid w:val="002C545B"/>
    <w:rsid w:val="002D2C72"/>
    <w:rsid w:val="002D36E5"/>
    <w:rsid w:val="002D68EB"/>
    <w:rsid w:val="002E47AB"/>
    <w:rsid w:val="002F6F5E"/>
    <w:rsid w:val="002F78E7"/>
    <w:rsid w:val="0032111B"/>
    <w:rsid w:val="00334719"/>
    <w:rsid w:val="00336C97"/>
    <w:rsid w:val="00337253"/>
    <w:rsid w:val="00341EC8"/>
    <w:rsid w:val="003426CC"/>
    <w:rsid w:val="00343903"/>
    <w:rsid w:val="00353528"/>
    <w:rsid w:val="00356449"/>
    <w:rsid w:val="003950F5"/>
    <w:rsid w:val="003A2F25"/>
    <w:rsid w:val="003B5C81"/>
    <w:rsid w:val="003C7A56"/>
    <w:rsid w:val="003E06BD"/>
    <w:rsid w:val="003E43CB"/>
    <w:rsid w:val="003F0826"/>
    <w:rsid w:val="003F1AB7"/>
    <w:rsid w:val="003F3AC5"/>
    <w:rsid w:val="003F6AB7"/>
    <w:rsid w:val="003F6D28"/>
    <w:rsid w:val="0040152C"/>
    <w:rsid w:val="00430C3D"/>
    <w:rsid w:val="004358FD"/>
    <w:rsid w:val="00454781"/>
    <w:rsid w:val="00455261"/>
    <w:rsid w:val="0046096E"/>
    <w:rsid w:val="00464804"/>
    <w:rsid w:val="004651AB"/>
    <w:rsid w:val="004837A5"/>
    <w:rsid w:val="00490A71"/>
    <w:rsid w:val="00493414"/>
    <w:rsid w:val="0049374F"/>
    <w:rsid w:val="004A0FD9"/>
    <w:rsid w:val="004B21BC"/>
    <w:rsid w:val="004B2D24"/>
    <w:rsid w:val="004B48B7"/>
    <w:rsid w:val="004B5A67"/>
    <w:rsid w:val="004C23BD"/>
    <w:rsid w:val="004C2744"/>
    <w:rsid w:val="004C5FFC"/>
    <w:rsid w:val="004D0F6D"/>
    <w:rsid w:val="004E04DA"/>
    <w:rsid w:val="004F41ED"/>
    <w:rsid w:val="0050170F"/>
    <w:rsid w:val="00506D84"/>
    <w:rsid w:val="00507D6E"/>
    <w:rsid w:val="00513706"/>
    <w:rsid w:val="00515789"/>
    <w:rsid w:val="0051752E"/>
    <w:rsid w:val="005205B2"/>
    <w:rsid w:val="005237E1"/>
    <w:rsid w:val="00531515"/>
    <w:rsid w:val="00537323"/>
    <w:rsid w:val="00550DBF"/>
    <w:rsid w:val="00554D40"/>
    <w:rsid w:val="00555F53"/>
    <w:rsid w:val="005635AD"/>
    <w:rsid w:val="005767B6"/>
    <w:rsid w:val="00580416"/>
    <w:rsid w:val="005858F2"/>
    <w:rsid w:val="00586B25"/>
    <w:rsid w:val="00595C56"/>
    <w:rsid w:val="005A6368"/>
    <w:rsid w:val="005A68FC"/>
    <w:rsid w:val="005B074A"/>
    <w:rsid w:val="005C1D08"/>
    <w:rsid w:val="005C31D3"/>
    <w:rsid w:val="005C64F7"/>
    <w:rsid w:val="005E067B"/>
    <w:rsid w:val="005F2362"/>
    <w:rsid w:val="00602CE4"/>
    <w:rsid w:val="00621AB5"/>
    <w:rsid w:val="00621FB6"/>
    <w:rsid w:val="00623661"/>
    <w:rsid w:val="006537EE"/>
    <w:rsid w:val="00656990"/>
    <w:rsid w:val="00662EC5"/>
    <w:rsid w:val="006801EF"/>
    <w:rsid w:val="00680518"/>
    <w:rsid w:val="00681938"/>
    <w:rsid w:val="00683003"/>
    <w:rsid w:val="00684842"/>
    <w:rsid w:val="00685386"/>
    <w:rsid w:val="00685511"/>
    <w:rsid w:val="00691365"/>
    <w:rsid w:val="00691CAA"/>
    <w:rsid w:val="00696A17"/>
    <w:rsid w:val="006A56EC"/>
    <w:rsid w:val="006A67D2"/>
    <w:rsid w:val="006C07AD"/>
    <w:rsid w:val="006C4A6B"/>
    <w:rsid w:val="006D74C1"/>
    <w:rsid w:val="006E79EA"/>
    <w:rsid w:val="006F0298"/>
    <w:rsid w:val="006F2157"/>
    <w:rsid w:val="006F2B7C"/>
    <w:rsid w:val="006F79E4"/>
    <w:rsid w:val="00701B52"/>
    <w:rsid w:val="00710798"/>
    <w:rsid w:val="00722324"/>
    <w:rsid w:val="007224CD"/>
    <w:rsid w:val="00726609"/>
    <w:rsid w:val="00745341"/>
    <w:rsid w:val="007553DE"/>
    <w:rsid w:val="0076149E"/>
    <w:rsid w:val="007708BE"/>
    <w:rsid w:val="007739C7"/>
    <w:rsid w:val="00773F11"/>
    <w:rsid w:val="007750AA"/>
    <w:rsid w:val="00784FA4"/>
    <w:rsid w:val="007A6E4F"/>
    <w:rsid w:val="007B459E"/>
    <w:rsid w:val="007B5F2C"/>
    <w:rsid w:val="007C114D"/>
    <w:rsid w:val="007C35B3"/>
    <w:rsid w:val="007C38E6"/>
    <w:rsid w:val="007C4EC8"/>
    <w:rsid w:val="007D013E"/>
    <w:rsid w:val="007E1DAA"/>
    <w:rsid w:val="007E26C9"/>
    <w:rsid w:val="007F4AF9"/>
    <w:rsid w:val="008049E9"/>
    <w:rsid w:val="00824C1E"/>
    <w:rsid w:val="00827DCC"/>
    <w:rsid w:val="00836669"/>
    <w:rsid w:val="00856EC4"/>
    <w:rsid w:val="00862710"/>
    <w:rsid w:val="008764E9"/>
    <w:rsid w:val="008950DF"/>
    <w:rsid w:val="008A0575"/>
    <w:rsid w:val="008A3155"/>
    <w:rsid w:val="008A5134"/>
    <w:rsid w:val="008A6F70"/>
    <w:rsid w:val="008C086E"/>
    <w:rsid w:val="008C0C33"/>
    <w:rsid w:val="008D3EC5"/>
    <w:rsid w:val="008D7BA2"/>
    <w:rsid w:val="00905216"/>
    <w:rsid w:val="00910CF0"/>
    <w:rsid w:val="00911B32"/>
    <w:rsid w:val="009222CF"/>
    <w:rsid w:val="00924427"/>
    <w:rsid w:val="00927703"/>
    <w:rsid w:val="00932211"/>
    <w:rsid w:val="00932A76"/>
    <w:rsid w:val="009422E7"/>
    <w:rsid w:val="0096203C"/>
    <w:rsid w:val="0096246A"/>
    <w:rsid w:val="00962EF3"/>
    <w:rsid w:val="009642FA"/>
    <w:rsid w:val="00972AE7"/>
    <w:rsid w:val="00972CFA"/>
    <w:rsid w:val="009817FF"/>
    <w:rsid w:val="00992FD2"/>
    <w:rsid w:val="00993099"/>
    <w:rsid w:val="009B0144"/>
    <w:rsid w:val="009B5D72"/>
    <w:rsid w:val="009C10A6"/>
    <w:rsid w:val="009C7D4D"/>
    <w:rsid w:val="009E4108"/>
    <w:rsid w:val="009F05ED"/>
    <w:rsid w:val="00A02EFD"/>
    <w:rsid w:val="00A053D2"/>
    <w:rsid w:val="00A11B63"/>
    <w:rsid w:val="00A17087"/>
    <w:rsid w:val="00A21466"/>
    <w:rsid w:val="00A21E40"/>
    <w:rsid w:val="00A221DF"/>
    <w:rsid w:val="00A401BE"/>
    <w:rsid w:val="00A54650"/>
    <w:rsid w:val="00A57AFB"/>
    <w:rsid w:val="00A74960"/>
    <w:rsid w:val="00A939FD"/>
    <w:rsid w:val="00AA1825"/>
    <w:rsid w:val="00AA30AD"/>
    <w:rsid w:val="00AC4672"/>
    <w:rsid w:val="00AE1335"/>
    <w:rsid w:val="00AE1804"/>
    <w:rsid w:val="00AE59A1"/>
    <w:rsid w:val="00AE79DB"/>
    <w:rsid w:val="00AF7837"/>
    <w:rsid w:val="00B061CB"/>
    <w:rsid w:val="00B13410"/>
    <w:rsid w:val="00B20192"/>
    <w:rsid w:val="00B202EF"/>
    <w:rsid w:val="00B259BE"/>
    <w:rsid w:val="00B27C41"/>
    <w:rsid w:val="00B35C23"/>
    <w:rsid w:val="00B414BC"/>
    <w:rsid w:val="00B50BA7"/>
    <w:rsid w:val="00B51EB0"/>
    <w:rsid w:val="00B56A65"/>
    <w:rsid w:val="00B61342"/>
    <w:rsid w:val="00B851C8"/>
    <w:rsid w:val="00B94E27"/>
    <w:rsid w:val="00B96BBC"/>
    <w:rsid w:val="00B9724F"/>
    <w:rsid w:val="00B97AE4"/>
    <w:rsid w:val="00BB0022"/>
    <w:rsid w:val="00BB33D0"/>
    <w:rsid w:val="00BB6397"/>
    <w:rsid w:val="00BC23B8"/>
    <w:rsid w:val="00BC246F"/>
    <w:rsid w:val="00BC594C"/>
    <w:rsid w:val="00BD286C"/>
    <w:rsid w:val="00BD35A1"/>
    <w:rsid w:val="00BE6404"/>
    <w:rsid w:val="00BE786D"/>
    <w:rsid w:val="00BF1842"/>
    <w:rsid w:val="00BF32DC"/>
    <w:rsid w:val="00BF7D8E"/>
    <w:rsid w:val="00C047C8"/>
    <w:rsid w:val="00C2119E"/>
    <w:rsid w:val="00C213E1"/>
    <w:rsid w:val="00C23740"/>
    <w:rsid w:val="00C3524B"/>
    <w:rsid w:val="00C54E31"/>
    <w:rsid w:val="00C5586B"/>
    <w:rsid w:val="00C5609B"/>
    <w:rsid w:val="00C64AEA"/>
    <w:rsid w:val="00C6508B"/>
    <w:rsid w:val="00C73844"/>
    <w:rsid w:val="00C83469"/>
    <w:rsid w:val="00C92D79"/>
    <w:rsid w:val="00CA360C"/>
    <w:rsid w:val="00CA6FAD"/>
    <w:rsid w:val="00CC7A3D"/>
    <w:rsid w:val="00CD25DB"/>
    <w:rsid w:val="00CE2A52"/>
    <w:rsid w:val="00CF599D"/>
    <w:rsid w:val="00CF7F22"/>
    <w:rsid w:val="00D0262C"/>
    <w:rsid w:val="00D06CC3"/>
    <w:rsid w:val="00D1193D"/>
    <w:rsid w:val="00D11D1D"/>
    <w:rsid w:val="00D22242"/>
    <w:rsid w:val="00D22C56"/>
    <w:rsid w:val="00D2325B"/>
    <w:rsid w:val="00D3702F"/>
    <w:rsid w:val="00D545E7"/>
    <w:rsid w:val="00D56263"/>
    <w:rsid w:val="00D57B9B"/>
    <w:rsid w:val="00D641C6"/>
    <w:rsid w:val="00D64F3F"/>
    <w:rsid w:val="00D7343F"/>
    <w:rsid w:val="00D75999"/>
    <w:rsid w:val="00D77FC9"/>
    <w:rsid w:val="00D80487"/>
    <w:rsid w:val="00D84981"/>
    <w:rsid w:val="00D9003C"/>
    <w:rsid w:val="00D95EAD"/>
    <w:rsid w:val="00DB1E67"/>
    <w:rsid w:val="00DB6FB2"/>
    <w:rsid w:val="00DC2DC7"/>
    <w:rsid w:val="00DC4475"/>
    <w:rsid w:val="00DD0BA2"/>
    <w:rsid w:val="00DD2C21"/>
    <w:rsid w:val="00DD316C"/>
    <w:rsid w:val="00DE2203"/>
    <w:rsid w:val="00DE3381"/>
    <w:rsid w:val="00DE346D"/>
    <w:rsid w:val="00DE7FC3"/>
    <w:rsid w:val="00DF357F"/>
    <w:rsid w:val="00E0225E"/>
    <w:rsid w:val="00E038AF"/>
    <w:rsid w:val="00E1347E"/>
    <w:rsid w:val="00E201F8"/>
    <w:rsid w:val="00E221DF"/>
    <w:rsid w:val="00E31B88"/>
    <w:rsid w:val="00E31CA7"/>
    <w:rsid w:val="00E322B8"/>
    <w:rsid w:val="00E3756F"/>
    <w:rsid w:val="00E5021F"/>
    <w:rsid w:val="00E61097"/>
    <w:rsid w:val="00E615DC"/>
    <w:rsid w:val="00E6494F"/>
    <w:rsid w:val="00E65DC7"/>
    <w:rsid w:val="00E65FC8"/>
    <w:rsid w:val="00E752AB"/>
    <w:rsid w:val="00E91115"/>
    <w:rsid w:val="00EB51B9"/>
    <w:rsid w:val="00EC16C4"/>
    <w:rsid w:val="00ED3556"/>
    <w:rsid w:val="00ED4BEF"/>
    <w:rsid w:val="00ED7261"/>
    <w:rsid w:val="00F10250"/>
    <w:rsid w:val="00F10441"/>
    <w:rsid w:val="00F226AE"/>
    <w:rsid w:val="00F31A54"/>
    <w:rsid w:val="00F401CF"/>
    <w:rsid w:val="00F416CD"/>
    <w:rsid w:val="00F47286"/>
    <w:rsid w:val="00F57EC7"/>
    <w:rsid w:val="00F77FEA"/>
    <w:rsid w:val="00F8146B"/>
    <w:rsid w:val="00F8270A"/>
    <w:rsid w:val="00F94328"/>
    <w:rsid w:val="00F94D0A"/>
    <w:rsid w:val="00FA470D"/>
    <w:rsid w:val="00FB12CC"/>
    <w:rsid w:val="00FB248E"/>
    <w:rsid w:val="00FB6E0F"/>
    <w:rsid w:val="00FC2316"/>
    <w:rsid w:val="00FC3D67"/>
    <w:rsid w:val="00FC3DDD"/>
    <w:rsid w:val="00FC3EC0"/>
    <w:rsid w:val="00FC5D6A"/>
    <w:rsid w:val="00FD0AA4"/>
    <w:rsid w:val="00FD0DDC"/>
    <w:rsid w:val="00FD655E"/>
    <w:rsid w:val="00FE3923"/>
    <w:rsid w:val="00FE622F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DF0B5"/>
  <w15:chartTrackingRefBased/>
  <w15:docId w15:val="{E0DFFDDB-4356-4862-9A95-C79DE1D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04DA"/>
    <w:rPr>
      <w:rFonts w:ascii="나눔고딕" w:eastAsia="나눔고딕" w:hAnsi="나눔고딕"/>
      <w:lang w:eastAsia="en-US"/>
    </w:rPr>
  </w:style>
  <w:style w:type="paragraph" w:styleId="1">
    <w:name w:val="heading 1"/>
    <w:basedOn w:val="a"/>
    <w:qFormat/>
    <w:rsid w:val="0016610A"/>
    <w:pPr>
      <w:widowControl w:val="0"/>
      <w:numPr>
        <w:numId w:val="3"/>
      </w:numPr>
      <w:spacing w:before="240" w:after="60"/>
      <w:outlineLvl w:val="0"/>
    </w:pPr>
    <w:rPr>
      <w:rFonts w:ascii="나눔바른고딕" w:eastAsia="나눔바른고딕" w:hAnsi="나눔바른고딕" w:cs="Arial"/>
      <w:b/>
      <w:bCs/>
      <w:kern w:val="32"/>
      <w:sz w:val="28"/>
      <w:szCs w:val="28"/>
      <w:lang w:eastAsia="ko-KR"/>
    </w:rPr>
  </w:style>
  <w:style w:type="paragraph" w:styleId="2">
    <w:name w:val="heading 2"/>
    <w:basedOn w:val="a"/>
    <w:qFormat/>
    <w:rsid w:val="0016610A"/>
    <w:pPr>
      <w:widowControl w:val="0"/>
      <w:numPr>
        <w:ilvl w:val="1"/>
        <w:numId w:val="3"/>
      </w:numPr>
      <w:tabs>
        <w:tab w:val="clear" w:pos="360"/>
        <w:tab w:val="num" w:pos="567"/>
      </w:tabs>
      <w:spacing w:before="240" w:after="60"/>
      <w:ind w:left="284"/>
      <w:outlineLvl w:val="1"/>
    </w:pPr>
    <w:rPr>
      <w:rFonts w:ascii="나눔바른고딕" w:eastAsia="나눔바른고딕" w:hAnsi="나눔바른고딕" w:cs="Arial"/>
      <w:sz w:val="24"/>
      <w:szCs w:val="24"/>
      <w:lang w:eastAsia="ko-KR"/>
    </w:rPr>
  </w:style>
  <w:style w:type="paragraph" w:styleId="3">
    <w:name w:val="heading 3"/>
    <w:basedOn w:val="a"/>
    <w:qFormat/>
    <w:rsid w:val="0016610A"/>
    <w:pPr>
      <w:widowControl w:val="0"/>
      <w:numPr>
        <w:ilvl w:val="2"/>
        <w:numId w:val="3"/>
      </w:numPr>
      <w:tabs>
        <w:tab w:val="clear" w:pos="1800"/>
        <w:tab w:val="num" w:pos="993"/>
      </w:tabs>
      <w:spacing w:before="240" w:after="60"/>
      <w:ind w:left="567"/>
      <w:outlineLvl w:val="2"/>
    </w:pPr>
    <w:rPr>
      <w:rFonts w:ascii="나눔바른고딕 Light" w:eastAsia="나눔바른고딕 Light" w:hAnsi="나눔바른고딕 Light" w:cs="Arial"/>
      <w:sz w:val="24"/>
      <w:szCs w:val="24"/>
      <w:lang w:val="ko-KR" w:eastAsia="ko-KR" w:bidi="ko-KR"/>
    </w:rPr>
  </w:style>
  <w:style w:type="paragraph" w:styleId="4">
    <w:name w:val="heading 4"/>
    <w:basedOn w:val="a"/>
    <w:link w:val="4Char"/>
    <w:qFormat/>
    <w:rsid w:val="00356449"/>
    <w:pPr>
      <w:widowControl w:val="0"/>
      <w:numPr>
        <w:ilvl w:val="3"/>
        <w:numId w:val="3"/>
      </w:numPr>
      <w:tabs>
        <w:tab w:val="clear" w:pos="2520"/>
        <w:tab w:val="num" w:pos="1276"/>
      </w:tabs>
      <w:spacing w:before="240" w:after="60"/>
      <w:ind w:left="851"/>
      <w:outlineLvl w:val="3"/>
    </w:pPr>
    <w:rPr>
      <w:rFonts w:ascii="나눔바른고딕" w:eastAsia="나눔바른고딕" w:hAnsi="나눔바른고딕"/>
      <w:sz w:val="22"/>
      <w:szCs w:val="22"/>
      <w:lang w:val="ko-KR" w:eastAsia="ko-KR" w:bidi="ko-KR"/>
    </w:rPr>
  </w:style>
  <w:style w:type="paragraph" w:styleId="5">
    <w:name w:val="heading 5"/>
    <w:basedOn w:val="a"/>
    <w:link w:val="5Char"/>
    <w:qFormat/>
    <w:rsid w:val="0049374F"/>
    <w:pPr>
      <w:widowControl w:val="0"/>
      <w:numPr>
        <w:ilvl w:val="4"/>
        <w:numId w:val="3"/>
      </w:numPr>
      <w:tabs>
        <w:tab w:val="clear" w:pos="3240"/>
        <w:tab w:val="left" w:pos="1701"/>
      </w:tabs>
      <w:spacing w:before="40" w:after="40" w:line="288" w:lineRule="auto"/>
      <w:ind w:left="1134"/>
      <w:outlineLvl w:val="4"/>
    </w:pPr>
    <w:rPr>
      <w:rFonts w:ascii="나눔바른고딕 Light" w:eastAsia="나눔바른고딕 Light" w:hAnsi="나눔바른고딕 Light"/>
      <w:sz w:val="22"/>
      <w:szCs w:val="22"/>
      <w:lang w:val="ko-KR" w:eastAsia="ko-KR" w:bidi="ko-KR"/>
    </w:rPr>
  </w:style>
  <w:style w:type="paragraph" w:styleId="6">
    <w:name w:val="heading 6"/>
    <w:basedOn w:val="a"/>
    <w:qFormat/>
    <w:rsid w:val="00E31B88"/>
    <w:pPr>
      <w:numPr>
        <w:ilvl w:val="5"/>
        <w:numId w:val="3"/>
      </w:numPr>
      <w:tabs>
        <w:tab w:val="clear" w:pos="3960"/>
        <w:tab w:val="num" w:pos="1985"/>
      </w:tabs>
      <w:spacing w:before="40" w:after="40" w:line="288" w:lineRule="auto"/>
      <w:ind w:left="1560"/>
      <w:outlineLvl w:val="5"/>
    </w:pPr>
    <w:rPr>
      <w:rFonts w:ascii="나눔바른고딕" w:eastAsia="나눔바른고딕" w:hAnsi="나눔바른고딕"/>
      <w:lang w:eastAsia="ko-KR"/>
    </w:rPr>
  </w:style>
  <w:style w:type="paragraph" w:styleId="7">
    <w:name w:val="heading 7"/>
    <w:basedOn w:val="a"/>
    <w:qFormat/>
    <w:rsid w:val="0016610A"/>
    <w:pPr>
      <w:widowControl w:val="0"/>
      <w:numPr>
        <w:ilvl w:val="6"/>
        <w:numId w:val="3"/>
      </w:numPr>
      <w:tabs>
        <w:tab w:val="clear" w:pos="4680"/>
        <w:tab w:val="num" w:pos="2410"/>
      </w:tabs>
      <w:spacing w:before="40" w:after="40" w:line="288" w:lineRule="auto"/>
      <w:ind w:left="1843"/>
      <w:outlineLvl w:val="6"/>
    </w:pPr>
    <w:rPr>
      <w:rFonts w:ascii="나눔바른고딕 Light" w:eastAsia="나눔바른고딕 Light" w:hAnsi="나눔바른고딕 Light"/>
      <w:lang w:val="ko-KR" w:eastAsia="ko-KR" w:bidi="ko-KR"/>
    </w:rPr>
  </w:style>
  <w:style w:type="paragraph" w:styleId="8">
    <w:name w:val="heading 8"/>
    <w:basedOn w:val="a"/>
    <w:qFormat/>
    <w:rsid w:val="0016610A"/>
    <w:pPr>
      <w:widowControl w:val="0"/>
      <w:numPr>
        <w:ilvl w:val="7"/>
        <w:numId w:val="3"/>
      </w:numPr>
      <w:tabs>
        <w:tab w:val="clear" w:pos="5400"/>
        <w:tab w:val="num" w:pos="2552"/>
      </w:tabs>
      <w:spacing w:before="40" w:after="40" w:line="288" w:lineRule="auto"/>
      <w:ind w:left="2268"/>
      <w:outlineLvl w:val="7"/>
    </w:pPr>
    <w:rPr>
      <w:rFonts w:ascii="나눔바른고딕" w:eastAsia="나눔바른고딕" w:hAnsi="나눔바른고딕"/>
      <w:sz w:val="18"/>
      <w:szCs w:val="18"/>
      <w:lang w:eastAsia="ko-KR"/>
    </w:rPr>
  </w:style>
  <w:style w:type="paragraph" w:styleId="9">
    <w:name w:val="heading 9"/>
    <w:basedOn w:val="a"/>
    <w:qFormat/>
    <w:rsid w:val="0016610A"/>
    <w:pPr>
      <w:widowControl w:val="0"/>
      <w:numPr>
        <w:ilvl w:val="8"/>
        <w:numId w:val="3"/>
      </w:numPr>
      <w:tabs>
        <w:tab w:val="clear" w:pos="6120"/>
        <w:tab w:val="num" w:pos="2977"/>
      </w:tabs>
      <w:spacing w:before="40" w:after="40" w:line="288" w:lineRule="auto"/>
      <w:ind w:left="2552"/>
      <w:outlineLvl w:val="8"/>
    </w:pPr>
    <w:rPr>
      <w:rFonts w:ascii="나눔바른고딕 Light" w:eastAsia="나눔바른고딕 Light" w:hAnsi="나눔바른고딕 Light" w:cs="Arial"/>
      <w:sz w:val="18"/>
      <w:szCs w:val="1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굵게"/>
    <w:rsid w:val="001D5084"/>
    <w:rPr>
      <w:rFonts w:eastAsia="굴림"/>
      <w:b/>
      <w:bCs/>
    </w:rPr>
  </w:style>
  <w:style w:type="paragraph" w:styleId="a4">
    <w:name w:val="Balloon Text"/>
    <w:basedOn w:val="a"/>
    <w:semiHidden/>
    <w:rsid w:val="00FC3D67"/>
    <w:rPr>
      <w:rFonts w:ascii="Tahoma" w:hAnsi="Tahoma" w:cs="Tahoma"/>
      <w:sz w:val="16"/>
      <w:szCs w:val="16"/>
    </w:rPr>
  </w:style>
  <w:style w:type="paragraph" w:customStyle="1" w:styleId="a5">
    <w:name w:val="개요 제목"/>
    <w:basedOn w:val="a"/>
    <w:rsid w:val="001D5084"/>
    <w:pPr>
      <w:spacing w:after="360"/>
      <w:jc w:val="center"/>
    </w:pPr>
    <w:rPr>
      <w:rFonts w:eastAsia="굴림"/>
      <w:b/>
      <w:sz w:val="72"/>
      <w:szCs w:val="72"/>
      <w:lang w:val="ko-KR" w:eastAsia="ko-KR" w:bidi="ko-KR"/>
    </w:rPr>
  </w:style>
  <w:style w:type="paragraph" w:customStyle="1" w:styleId="a6">
    <w:name w:val="가운데"/>
    <w:basedOn w:val="a"/>
    <w:rsid w:val="001D5084"/>
    <w:pPr>
      <w:jc w:val="center"/>
    </w:pPr>
    <w:rPr>
      <w:rFonts w:eastAsia="굴림" w:cs="바탕"/>
    </w:rPr>
  </w:style>
  <w:style w:type="paragraph" w:styleId="a7">
    <w:name w:val="Title"/>
    <w:basedOn w:val="a5"/>
    <w:next w:val="1"/>
    <w:link w:val="Char"/>
    <w:qFormat/>
    <w:rsid w:val="009C10A6"/>
    <w:pPr>
      <w:widowControl w:val="0"/>
    </w:pPr>
    <w:rPr>
      <w:rFonts w:ascii="나눔바른고딕" w:eastAsia="나눔바른고딕" w:hAnsi="나눔바른고딕"/>
      <w:sz w:val="40"/>
      <w:szCs w:val="40"/>
    </w:rPr>
  </w:style>
  <w:style w:type="character" w:customStyle="1" w:styleId="Char">
    <w:name w:val="제목 Char"/>
    <w:link w:val="a7"/>
    <w:rsid w:val="009C10A6"/>
    <w:rPr>
      <w:rFonts w:ascii="나눔바른고딕" w:eastAsia="나눔바른고딕" w:hAnsi="나눔바른고딕"/>
      <w:b/>
      <w:sz w:val="40"/>
      <w:szCs w:val="40"/>
      <w:lang w:val="ko-KR" w:bidi="ko-KR"/>
    </w:rPr>
  </w:style>
  <w:style w:type="paragraph" w:styleId="a8">
    <w:name w:val="Body Text"/>
    <w:basedOn w:val="a"/>
    <w:link w:val="Char0"/>
    <w:rsid w:val="003E06BD"/>
    <w:pPr>
      <w:spacing w:after="180"/>
      <w:ind w:firstLineChars="159" w:firstLine="284"/>
    </w:pPr>
    <w:rPr>
      <w:rFonts w:ascii="나눔바른고딕 Light" w:eastAsia="나눔바른고딕 Light" w:hAnsi="나눔바른고딕 Light"/>
      <w:lang w:val="ko-KR" w:eastAsia="ko-KR"/>
    </w:rPr>
  </w:style>
  <w:style w:type="character" w:customStyle="1" w:styleId="Char0">
    <w:name w:val="본문 Char"/>
    <w:basedOn w:val="a0"/>
    <w:link w:val="a8"/>
    <w:rsid w:val="003E06BD"/>
    <w:rPr>
      <w:rFonts w:ascii="나눔바른고딕 Light" w:eastAsia="나눔바른고딕 Light" w:hAnsi="나눔바른고딕 Light"/>
      <w:lang w:val="ko-KR"/>
    </w:rPr>
  </w:style>
  <w:style w:type="paragraph" w:styleId="a9">
    <w:name w:val="header"/>
    <w:basedOn w:val="a"/>
    <w:link w:val="Char1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rsid w:val="00DE7FC3"/>
    <w:rPr>
      <w:rFonts w:ascii="나눔고딕" w:eastAsia="나눔고딕" w:hAnsi="나눔고딕"/>
      <w:lang w:eastAsia="en-US"/>
    </w:rPr>
  </w:style>
  <w:style w:type="paragraph" w:styleId="aa">
    <w:name w:val="footer"/>
    <w:basedOn w:val="a"/>
    <w:link w:val="Char2"/>
    <w:uiPriority w:val="99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DE7FC3"/>
    <w:rPr>
      <w:rFonts w:ascii="나눔고딕" w:eastAsia="나눔고딕" w:hAnsi="나눔고딕"/>
      <w:lang w:eastAsia="en-US"/>
    </w:rPr>
  </w:style>
  <w:style w:type="table" w:styleId="ab">
    <w:name w:val="Table Grid"/>
    <w:basedOn w:val="a1"/>
    <w:rsid w:val="00E3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sid w:val="006F21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2157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rsid w:val="00356449"/>
    <w:rPr>
      <w:rFonts w:ascii="나눔바른고딕" w:eastAsia="나눔바른고딕" w:hAnsi="나눔바른고딕"/>
      <w:sz w:val="22"/>
      <w:szCs w:val="22"/>
      <w:lang w:val="ko-KR" w:bidi="ko-KR"/>
    </w:rPr>
  </w:style>
  <w:style w:type="character" w:customStyle="1" w:styleId="5Char">
    <w:name w:val="제목 5 Char"/>
    <w:basedOn w:val="a0"/>
    <w:link w:val="5"/>
    <w:rsid w:val="0049374F"/>
    <w:rPr>
      <w:rFonts w:ascii="나눔바른고딕 Light" w:eastAsia="나눔바른고딕 Light" w:hAnsi="나눔바른고딕 Light"/>
      <w:sz w:val="22"/>
      <w:szCs w:val="22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tezzutezzu/world-history-time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bservablehq.com/@d3/tree-of-li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servablehq.com/@d3/zoomable-circle-pack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gho\Dropbox\Tasks\Euclidsoft\ES_ModelBase\&#44060;&#50836;&#44592;&#48376;&#49436;&#49885;%20&#45208;&#45588;&#44256;&#46357;%209&#45800;%20(21-02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500D-8F12-4452-AD67-3CB67315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개요기본서식 나눔고딕 9단 (21-02).dotx</Template>
  <TotalTime>3</TotalTime>
  <Pages>23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HyunJong Woo</dc:creator>
  <cp:keywords/>
  <dc:description/>
  <cp:lastModifiedBy>Woo HyunJong</cp:lastModifiedBy>
  <cp:revision>3</cp:revision>
  <cp:lastPrinted>2022-01-10T06:28:00Z</cp:lastPrinted>
  <dcterms:created xsi:type="dcterms:W3CDTF">2022-02-07T05:47:00Z</dcterms:created>
  <dcterms:modified xsi:type="dcterms:W3CDTF">2022-02-07T05:49:00Z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TC010197701042</vt:lpwstr>
  </property>
</Properties>
</file>